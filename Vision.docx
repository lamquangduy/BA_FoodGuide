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C3069" w14:textId="43DA43AE" w:rsidR="00811E56" w:rsidRDefault="00000000" w:rsidP="00656C12">
      <w:pPr>
        <w:pStyle w:val="Title"/>
        <w:jc w:val="both"/>
      </w:pPr>
      <w:fldSimple w:instr="SUBJECT  \* MERGEFORMAT">
        <w:r w:rsidR="00E2105B">
          <w:t>Food Guide</w:t>
        </w:r>
      </w:fldSimple>
    </w:p>
    <w:p w14:paraId="1E3A0D54" w14:textId="77777777" w:rsidR="00811E56" w:rsidRDefault="00000000" w:rsidP="00656C12">
      <w:pPr>
        <w:pStyle w:val="Title"/>
        <w:jc w:val="both"/>
      </w:pPr>
      <w:fldSimple w:instr="TITLE  \* MERGEFORMAT">
        <w:r w:rsidR="00C154A3">
          <w:t>Vision</w:t>
        </w:r>
      </w:fldSimple>
    </w:p>
    <w:p w14:paraId="341E198C" w14:textId="77777777" w:rsidR="00811E56" w:rsidRDefault="00811E56" w:rsidP="00656C12">
      <w:pPr>
        <w:pStyle w:val="Title"/>
        <w:jc w:val="both"/>
      </w:pPr>
    </w:p>
    <w:p w14:paraId="01C6D506" w14:textId="235060A7" w:rsidR="00811E56" w:rsidRDefault="00BE567A" w:rsidP="00656C12">
      <w:pPr>
        <w:pStyle w:val="Title"/>
        <w:jc w:val="both"/>
        <w:rPr>
          <w:sz w:val="28"/>
        </w:rPr>
      </w:pPr>
      <w:r>
        <w:rPr>
          <w:sz w:val="28"/>
        </w:rPr>
        <w:t>Version &lt;1.</w:t>
      </w:r>
      <w:r w:rsidR="00201BF9">
        <w:rPr>
          <w:sz w:val="28"/>
        </w:rPr>
        <w:t>3</w:t>
      </w:r>
      <w:r>
        <w:rPr>
          <w:sz w:val="28"/>
        </w:rPr>
        <w:t>&gt;</w:t>
      </w:r>
    </w:p>
    <w:p w14:paraId="46454E58" w14:textId="77777777" w:rsidR="00811E56" w:rsidRDefault="00BE567A" w:rsidP="00656C12">
      <w:pPr>
        <w:pStyle w:val="Title"/>
        <w:jc w:val="both"/>
      </w:pPr>
      <w:r>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11E56" w14:paraId="5B816F5E" w14:textId="77777777" w:rsidTr="6F25E8C7">
        <w:tc>
          <w:tcPr>
            <w:tcW w:w="2304" w:type="dxa"/>
          </w:tcPr>
          <w:p w14:paraId="6BDB6D98" w14:textId="77777777" w:rsidR="00811E56" w:rsidRDefault="00BE567A" w:rsidP="00656C12">
            <w:pPr>
              <w:pStyle w:val="Tabletext"/>
              <w:jc w:val="both"/>
              <w:rPr>
                <w:b/>
              </w:rPr>
            </w:pPr>
            <w:r>
              <w:rPr>
                <w:b/>
              </w:rPr>
              <w:t>Date</w:t>
            </w:r>
          </w:p>
        </w:tc>
        <w:tc>
          <w:tcPr>
            <w:tcW w:w="1152" w:type="dxa"/>
          </w:tcPr>
          <w:p w14:paraId="5C084213" w14:textId="77777777" w:rsidR="00811E56" w:rsidRDefault="00BE567A" w:rsidP="00656C12">
            <w:pPr>
              <w:pStyle w:val="Tabletext"/>
              <w:jc w:val="both"/>
              <w:rPr>
                <w:b/>
              </w:rPr>
            </w:pPr>
            <w:r>
              <w:rPr>
                <w:b/>
              </w:rPr>
              <w:t>Version</w:t>
            </w:r>
          </w:p>
        </w:tc>
        <w:tc>
          <w:tcPr>
            <w:tcW w:w="3744" w:type="dxa"/>
          </w:tcPr>
          <w:p w14:paraId="43DBB56F" w14:textId="77777777" w:rsidR="00811E56" w:rsidRDefault="00BE567A" w:rsidP="00656C12">
            <w:pPr>
              <w:pStyle w:val="Tabletext"/>
              <w:jc w:val="both"/>
              <w:rPr>
                <w:b/>
              </w:rPr>
            </w:pPr>
            <w:r>
              <w:rPr>
                <w:b/>
              </w:rPr>
              <w:t>Description</w:t>
            </w:r>
          </w:p>
        </w:tc>
        <w:tc>
          <w:tcPr>
            <w:tcW w:w="2304" w:type="dxa"/>
          </w:tcPr>
          <w:p w14:paraId="5ECC37B1" w14:textId="77777777" w:rsidR="00811E56" w:rsidRDefault="00BE567A" w:rsidP="00656C12">
            <w:pPr>
              <w:pStyle w:val="Tabletext"/>
              <w:jc w:val="both"/>
              <w:rPr>
                <w:b/>
              </w:rPr>
            </w:pPr>
            <w:r>
              <w:rPr>
                <w:b/>
              </w:rPr>
              <w:t>Author</w:t>
            </w:r>
          </w:p>
        </w:tc>
      </w:tr>
      <w:tr w:rsidR="00811E56" w14:paraId="055E5627" w14:textId="77777777" w:rsidTr="6F25E8C7">
        <w:tc>
          <w:tcPr>
            <w:tcW w:w="2304" w:type="dxa"/>
          </w:tcPr>
          <w:p w14:paraId="0F9A62D6" w14:textId="489D829B" w:rsidR="00811E56" w:rsidRDefault="009F7411" w:rsidP="00656C12">
            <w:pPr>
              <w:pStyle w:val="Tabletext"/>
              <w:jc w:val="both"/>
            </w:pPr>
            <w:r w:rsidRPr="009F7411">
              <w:t>08/Apr/2023</w:t>
            </w:r>
          </w:p>
        </w:tc>
        <w:tc>
          <w:tcPr>
            <w:tcW w:w="1152" w:type="dxa"/>
          </w:tcPr>
          <w:p w14:paraId="30CE5E9F" w14:textId="0AC6DAB1" w:rsidR="00811E56" w:rsidRDefault="009F7411" w:rsidP="00656C12">
            <w:pPr>
              <w:pStyle w:val="Tabletext"/>
              <w:jc w:val="both"/>
            </w:pPr>
            <w:r>
              <w:t>1.0</w:t>
            </w:r>
          </w:p>
        </w:tc>
        <w:tc>
          <w:tcPr>
            <w:tcW w:w="3744" w:type="dxa"/>
          </w:tcPr>
          <w:p w14:paraId="7810BA0C" w14:textId="77336BF4" w:rsidR="00811E56" w:rsidRDefault="009F7411" w:rsidP="00656C12">
            <w:pPr>
              <w:pStyle w:val="Tabletext"/>
              <w:jc w:val="both"/>
            </w:pPr>
            <w:r>
              <w:t>Hoàn thiệ</w:t>
            </w:r>
            <w:r w:rsidR="00CE292F">
              <w:t>n</w:t>
            </w:r>
            <w:r>
              <w:t xml:space="preserve"> nội dung phần 1,2,3</w:t>
            </w:r>
          </w:p>
        </w:tc>
        <w:tc>
          <w:tcPr>
            <w:tcW w:w="2304" w:type="dxa"/>
          </w:tcPr>
          <w:p w14:paraId="34BE58B8" w14:textId="7D091F5D" w:rsidR="00811E56" w:rsidRDefault="009F7411" w:rsidP="00656C12">
            <w:pPr>
              <w:pStyle w:val="Tabletext"/>
              <w:jc w:val="both"/>
            </w:pPr>
            <w:r>
              <w:t>Ngô Quang Hưng</w:t>
            </w:r>
          </w:p>
        </w:tc>
      </w:tr>
      <w:tr w:rsidR="00811E56" w14:paraId="2822FB2B" w14:textId="77777777" w:rsidTr="6F25E8C7">
        <w:tc>
          <w:tcPr>
            <w:tcW w:w="2304" w:type="dxa"/>
          </w:tcPr>
          <w:p w14:paraId="0F1BB857" w14:textId="5933CC2B" w:rsidR="00811E56" w:rsidRDefault="00CA20F8" w:rsidP="00656C12">
            <w:pPr>
              <w:pStyle w:val="Tabletext"/>
              <w:jc w:val="both"/>
            </w:pPr>
            <w:r>
              <w:t>10/Apr/2023</w:t>
            </w:r>
          </w:p>
        </w:tc>
        <w:tc>
          <w:tcPr>
            <w:tcW w:w="1152" w:type="dxa"/>
          </w:tcPr>
          <w:p w14:paraId="357B8E7D" w14:textId="657B9603" w:rsidR="00811E56" w:rsidRDefault="00CA20F8" w:rsidP="00656C12">
            <w:pPr>
              <w:pStyle w:val="Tabletext"/>
              <w:jc w:val="both"/>
            </w:pPr>
            <w:r>
              <w:t>1.1</w:t>
            </w:r>
          </w:p>
        </w:tc>
        <w:tc>
          <w:tcPr>
            <w:tcW w:w="3744" w:type="dxa"/>
          </w:tcPr>
          <w:p w14:paraId="601623AE" w14:textId="009F3B41" w:rsidR="00811E56" w:rsidRDefault="00CA20F8" w:rsidP="00656C12">
            <w:pPr>
              <w:pStyle w:val="Tabletext"/>
              <w:jc w:val="both"/>
            </w:pPr>
            <w:r>
              <w:t>Hoàn thiện nội dung các phần 4,5,6,7,8</w:t>
            </w:r>
          </w:p>
        </w:tc>
        <w:tc>
          <w:tcPr>
            <w:tcW w:w="2304" w:type="dxa"/>
          </w:tcPr>
          <w:p w14:paraId="4C63B4FC" w14:textId="390EC386" w:rsidR="00811E56" w:rsidRDefault="00CA20F8" w:rsidP="00656C12">
            <w:pPr>
              <w:pStyle w:val="Tabletext"/>
              <w:jc w:val="both"/>
            </w:pPr>
            <w:r>
              <w:t>Lâm Quang Duy</w:t>
            </w:r>
          </w:p>
        </w:tc>
      </w:tr>
      <w:tr w:rsidR="00CA20F8" w14:paraId="55EB406C" w14:textId="77777777" w:rsidTr="6F25E8C7">
        <w:tc>
          <w:tcPr>
            <w:tcW w:w="2304" w:type="dxa"/>
          </w:tcPr>
          <w:p w14:paraId="610A6F5E" w14:textId="34E623C4" w:rsidR="00CA20F8" w:rsidRDefault="00CA20F8" w:rsidP="00656C12">
            <w:pPr>
              <w:pStyle w:val="Tabletext"/>
              <w:jc w:val="both"/>
            </w:pPr>
            <w:r>
              <w:t>11/Apr/2023</w:t>
            </w:r>
          </w:p>
        </w:tc>
        <w:tc>
          <w:tcPr>
            <w:tcW w:w="1152" w:type="dxa"/>
          </w:tcPr>
          <w:p w14:paraId="685F65AD" w14:textId="15965871" w:rsidR="00CA20F8" w:rsidRDefault="00CA20F8" w:rsidP="00656C12">
            <w:pPr>
              <w:pStyle w:val="Tabletext"/>
              <w:jc w:val="both"/>
            </w:pPr>
            <w:r>
              <w:t>1.2</w:t>
            </w:r>
          </w:p>
        </w:tc>
        <w:tc>
          <w:tcPr>
            <w:tcW w:w="3744" w:type="dxa"/>
          </w:tcPr>
          <w:p w14:paraId="2ECC99B5" w14:textId="66984CD8" w:rsidR="00CA20F8" w:rsidRDefault="00CA20F8" w:rsidP="00656C12">
            <w:pPr>
              <w:pStyle w:val="Tabletext"/>
              <w:jc w:val="both"/>
            </w:pPr>
            <w:r w:rsidRPr="00CA20F8">
              <w:t>Hoàn thiện nội dung các phần 9,10,A</w:t>
            </w:r>
          </w:p>
        </w:tc>
        <w:tc>
          <w:tcPr>
            <w:tcW w:w="2304" w:type="dxa"/>
          </w:tcPr>
          <w:p w14:paraId="7A3171E4" w14:textId="1566D845" w:rsidR="00CA20F8" w:rsidRDefault="00CA20F8" w:rsidP="00656C12">
            <w:pPr>
              <w:pStyle w:val="Tabletext"/>
              <w:jc w:val="both"/>
            </w:pPr>
            <w:r>
              <w:t>Ngô Quang Hưng</w:t>
            </w:r>
          </w:p>
        </w:tc>
      </w:tr>
      <w:tr w:rsidR="00CA20F8" w14:paraId="7612D14C" w14:textId="77777777" w:rsidTr="6F25E8C7">
        <w:tc>
          <w:tcPr>
            <w:tcW w:w="2304" w:type="dxa"/>
          </w:tcPr>
          <w:p w14:paraId="3D134E2B" w14:textId="57A14220" w:rsidR="00CA20F8" w:rsidRDefault="5A6524A6" w:rsidP="00656C12">
            <w:pPr>
              <w:pStyle w:val="Tabletext"/>
              <w:jc w:val="both"/>
            </w:pPr>
            <w:r>
              <w:t>13/</w:t>
            </w:r>
            <w:r w:rsidR="00E938B5">
              <w:t>May</w:t>
            </w:r>
            <w:r>
              <w:t>/2023</w:t>
            </w:r>
          </w:p>
        </w:tc>
        <w:tc>
          <w:tcPr>
            <w:tcW w:w="1152" w:type="dxa"/>
          </w:tcPr>
          <w:p w14:paraId="28AAA6C8" w14:textId="6095D215" w:rsidR="00CA20F8" w:rsidRDefault="5A6524A6" w:rsidP="00656C12">
            <w:pPr>
              <w:pStyle w:val="Tabletext"/>
              <w:jc w:val="both"/>
            </w:pPr>
            <w:r>
              <w:t>1.3</w:t>
            </w:r>
          </w:p>
        </w:tc>
        <w:tc>
          <w:tcPr>
            <w:tcW w:w="3744" w:type="dxa"/>
          </w:tcPr>
          <w:p w14:paraId="35CD145C" w14:textId="16E898A3" w:rsidR="00CA20F8" w:rsidRDefault="5715EC27" w:rsidP="00656C12">
            <w:pPr>
              <w:pStyle w:val="Tabletext"/>
              <w:jc w:val="both"/>
            </w:pPr>
            <w:r>
              <w:t>Đồng bộ danh sách chức năng</w:t>
            </w:r>
          </w:p>
        </w:tc>
        <w:tc>
          <w:tcPr>
            <w:tcW w:w="2304" w:type="dxa"/>
          </w:tcPr>
          <w:p w14:paraId="1792CEC3" w14:textId="1898CA3D" w:rsidR="00CA20F8" w:rsidRDefault="5715EC27" w:rsidP="00656C12">
            <w:pPr>
              <w:pStyle w:val="Tabletext"/>
              <w:jc w:val="both"/>
            </w:pPr>
            <w:r>
              <w:t>Lâm Quang Duy</w:t>
            </w:r>
          </w:p>
        </w:tc>
      </w:tr>
    </w:tbl>
    <w:p w14:paraId="4AF4553B" w14:textId="77777777" w:rsidR="00811E56" w:rsidRDefault="00811E56" w:rsidP="00656C12">
      <w:pPr>
        <w:jc w:val="both"/>
      </w:pPr>
    </w:p>
    <w:p w14:paraId="1A76A5C2" w14:textId="77777777" w:rsidR="00811E56" w:rsidRDefault="00BE567A" w:rsidP="00656C12">
      <w:pPr>
        <w:pStyle w:val="Title"/>
        <w:jc w:val="both"/>
      </w:pPr>
      <w:r>
        <w:br w:type="page"/>
      </w:r>
      <w:r>
        <w:lastRenderedPageBreak/>
        <w:t>Table of Contents</w:t>
      </w:r>
    </w:p>
    <w:p w14:paraId="433CAA81" w14:textId="7986C9E5" w:rsidR="00277E51" w:rsidRDefault="00BE567A">
      <w:pPr>
        <w:pStyle w:val="TOC1"/>
        <w:tabs>
          <w:tab w:val="left" w:pos="432"/>
        </w:tabs>
        <w:rPr>
          <w:rFonts w:asciiTheme="minorHAnsi" w:eastAsiaTheme="minorEastAsia" w:hAnsiTheme="minorHAnsi" w:cstheme="minorBidi"/>
          <w:noProof/>
          <w:kern w:val="2"/>
          <w:sz w:val="22"/>
          <w:szCs w:val="22"/>
          <w14:ligatures w14:val="standardContextual"/>
        </w:rPr>
      </w:pPr>
      <w:r>
        <w:fldChar w:fldCharType="begin"/>
      </w:r>
      <w:r>
        <w:instrText xml:space="preserve"> TOC \o "1-3" </w:instrText>
      </w:r>
      <w:r>
        <w:fldChar w:fldCharType="separate"/>
      </w:r>
      <w:r w:rsidR="00277E51">
        <w:rPr>
          <w:noProof/>
        </w:rPr>
        <w:t>1.</w:t>
      </w:r>
      <w:r w:rsidR="00277E51">
        <w:rPr>
          <w:rFonts w:asciiTheme="minorHAnsi" w:eastAsiaTheme="minorEastAsia" w:hAnsiTheme="minorHAnsi" w:cstheme="minorBidi"/>
          <w:noProof/>
          <w:kern w:val="2"/>
          <w:sz w:val="22"/>
          <w:szCs w:val="22"/>
          <w14:ligatures w14:val="standardContextual"/>
        </w:rPr>
        <w:tab/>
      </w:r>
      <w:r w:rsidR="00277E51">
        <w:rPr>
          <w:noProof/>
        </w:rPr>
        <w:t>Introduction</w:t>
      </w:r>
      <w:r w:rsidR="00277E51">
        <w:rPr>
          <w:noProof/>
        </w:rPr>
        <w:tab/>
      </w:r>
      <w:r w:rsidR="00277E51">
        <w:rPr>
          <w:noProof/>
        </w:rPr>
        <w:fldChar w:fldCharType="begin"/>
      </w:r>
      <w:r w:rsidR="00277E51">
        <w:rPr>
          <w:noProof/>
        </w:rPr>
        <w:instrText xml:space="preserve"> PAGEREF _Toc138278205 \h </w:instrText>
      </w:r>
      <w:r w:rsidR="00277E51">
        <w:rPr>
          <w:noProof/>
        </w:rPr>
      </w:r>
      <w:r w:rsidR="00277E51">
        <w:rPr>
          <w:noProof/>
        </w:rPr>
        <w:fldChar w:fldCharType="separate"/>
      </w:r>
      <w:r w:rsidR="00277E51">
        <w:rPr>
          <w:noProof/>
        </w:rPr>
        <w:t>4</w:t>
      </w:r>
      <w:r w:rsidR="00277E51">
        <w:rPr>
          <w:noProof/>
        </w:rPr>
        <w:fldChar w:fldCharType="end"/>
      </w:r>
    </w:p>
    <w:p w14:paraId="0965DF79" w14:textId="70E80F8B" w:rsidR="00277E51" w:rsidRDefault="00277E51">
      <w:pPr>
        <w:pStyle w:val="TOC2"/>
        <w:tabs>
          <w:tab w:val="left" w:pos="1000"/>
        </w:tabs>
        <w:rPr>
          <w:rFonts w:asciiTheme="minorHAnsi" w:eastAsiaTheme="minorEastAsia" w:hAnsiTheme="minorHAnsi" w:cstheme="minorBidi"/>
          <w:noProof/>
          <w:kern w:val="2"/>
          <w:sz w:val="22"/>
          <w:szCs w:val="22"/>
          <w14:ligatures w14:val="standardContextual"/>
        </w:rPr>
      </w:pPr>
      <w:r>
        <w:rPr>
          <w:noProof/>
        </w:rPr>
        <w:t>1.1</w:t>
      </w:r>
      <w:r>
        <w:rPr>
          <w:rFonts w:asciiTheme="minorHAnsi" w:eastAsiaTheme="minorEastAsia" w:hAnsiTheme="minorHAnsi" w:cstheme="minorBidi"/>
          <w:noProof/>
          <w:kern w:val="2"/>
          <w:sz w:val="22"/>
          <w:szCs w:val="22"/>
          <w14:ligatures w14:val="standardContextual"/>
        </w:rPr>
        <w:tab/>
      </w:r>
      <w:r>
        <w:rPr>
          <w:noProof/>
        </w:rPr>
        <w:t>Purpose</w:t>
      </w:r>
      <w:r>
        <w:rPr>
          <w:noProof/>
        </w:rPr>
        <w:tab/>
      </w:r>
      <w:r>
        <w:rPr>
          <w:noProof/>
        </w:rPr>
        <w:fldChar w:fldCharType="begin"/>
      </w:r>
      <w:r>
        <w:rPr>
          <w:noProof/>
        </w:rPr>
        <w:instrText xml:space="preserve"> PAGEREF _Toc138278206 \h </w:instrText>
      </w:r>
      <w:r>
        <w:rPr>
          <w:noProof/>
        </w:rPr>
      </w:r>
      <w:r>
        <w:rPr>
          <w:noProof/>
        </w:rPr>
        <w:fldChar w:fldCharType="separate"/>
      </w:r>
      <w:r>
        <w:rPr>
          <w:noProof/>
        </w:rPr>
        <w:t>4</w:t>
      </w:r>
      <w:r>
        <w:rPr>
          <w:noProof/>
        </w:rPr>
        <w:fldChar w:fldCharType="end"/>
      </w:r>
    </w:p>
    <w:p w14:paraId="243AD8CF" w14:textId="217C30C2" w:rsidR="00277E51" w:rsidRDefault="00277E51">
      <w:pPr>
        <w:pStyle w:val="TOC2"/>
        <w:tabs>
          <w:tab w:val="left" w:pos="1000"/>
        </w:tabs>
        <w:rPr>
          <w:rFonts w:asciiTheme="minorHAnsi" w:eastAsiaTheme="minorEastAsia" w:hAnsiTheme="minorHAnsi" w:cstheme="minorBidi"/>
          <w:noProof/>
          <w:kern w:val="2"/>
          <w:sz w:val="22"/>
          <w:szCs w:val="22"/>
          <w14:ligatures w14:val="standardContextual"/>
        </w:rPr>
      </w:pPr>
      <w:r>
        <w:rPr>
          <w:noProof/>
        </w:rPr>
        <w:t>1.2</w:t>
      </w:r>
      <w:r>
        <w:rPr>
          <w:rFonts w:asciiTheme="minorHAnsi" w:eastAsiaTheme="minorEastAsia" w:hAnsiTheme="minorHAnsi" w:cstheme="minorBidi"/>
          <w:noProof/>
          <w:kern w:val="2"/>
          <w:sz w:val="22"/>
          <w:szCs w:val="22"/>
          <w14:ligatures w14:val="standardContextual"/>
        </w:rPr>
        <w:tab/>
      </w:r>
      <w:r>
        <w:rPr>
          <w:noProof/>
        </w:rPr>
        <w:t>Scope</w:t>
      </w:r>
      <w:r>
        <w:rPr>
          <w:noProof/>
        </w:rPr>
        <w:tab/>
      </w:r>
      <w:r>
        <w:rPr>
          <w:noProof/>
        </w:rPr>
        <w:fldChar w:fldCharType="begin"/>
      </w:r>
      <w:r>
        <w:rPr>
          <w:noProof/>
        </w:rPr>
        <w:instrText xml:space="preserve"> PAGEREF _Toc138278207 \h </w:instrText>
      </w:r>
      <w:r>
        <w:rPr>
          <w:noProof/>
        </w:rPr>
      </w:r>
      <w:r>
        <w:rPr>
          <w:noProof/>
        </w:rPr>
        <w:fldChar w:fldCharType="separate"/>
      </w:r>
      <w:r>
        <w:rPr>
          <w:noProof/>
        </w:rPr>
        <w:t>4</w:t>
      </w:r>
      <w:r>
        <w:rPr>
          <w:noProof/>
        </w:rPr>
        <w:fldChar w:fldCharType="end"/>
      </w:r>
    </w:p>
    <w:p w14:paraId="009C4B5B" w14:textId="190C8FC5" w:rsidR="00277E51" w:rsidRDefault="00277E51">
      <w:pPr>
        <w:pStyle w:val="TOC2"/>
        <w:tabs>
          <w:tab w:val="left" w:pos="1000"/>
        </w:tabs>
        <w:rPr>
          <w:rFonts w:asciiTheme="minorHAnsi" w:eastAsiaTheme="minorEastAsia" w:hAnsiTheme="minorHAnsi" w:cstheme="minorBidi"/>
          <w:noProof/>
          <w:kern w:val="2"/>
          <w:sz w:val="22"/>
          <w:szCs w:val="22"/>
          <w14:ligatures w14:val="standardContextual"/>
        </w:rPr>
      </w:pPr>
      <w:r>
        <w:rPr>
          <w:noProof/>
        </w:rPr>
        <w:t>1.3</w:t>
      </w:r>
      <w:r>
        <w:rPr>
          <w:rFonts w:asciiTheme="minorHAnsi" w:eastAsiaTheme="minorEastAsia" w:hAnsiTheme="minorHAnsi" w:cstheme="minorBidi"/>
          <w:noProof/>
          <w:kern w:val="2"/>
          <w:sz w:val="22"/>
          <w:szCs w:val="22"/>
          <w14:ligatures w14:val="standardContextual"/>
        </w:rPr>
        <w:tab/>
      </w:r>
      <w:r>
        <w:rPr>
          <w:noProof/>
        </w:rPr>
        <w:t>Definitions, Acronyms, and Abbreviations</w:t>
      </w:r>
      <w:r>
        <w:rPr>
          <w:noProof/>
        </w:rPr>
        <w:tab/>
      </w:r>
      <w:r>
        <w:rPr>
          <w:noProof/>
        </w:rPr>
        <w:fldChar w:fldCharType="begin"/>
      </w:r>
      <w:r>
        <w:rPr>
          <w:noProof/>
        </w:rPr>
        <w:instrText xml:space="preserve"> PAGEREF _Toc138278208 \h </w:instrText>
      </w:r>
      <w:r>
        <w:rPr>
          <w:noProof/>
        </w:rPr>
      </w:r>
      <w:r>
        <w:rPr>
          <w:noProof/>
        </w:rPr>
        <w:fldChar w:fldCharType="separate"/>
      </w:r>
      <w:r>
        <w:rPr>
          <w:noProof/>
        </w:rPr>
        <w:t>4</w:t>
      </w:r>
      <w:r>
        <w:rPr>
          <w:noProof/>
        </w:rPr>
        <w:fldChar w:fldCharType="end"/>
      </w:r>
    </w:p>
    <w:p w14:paraId="0703807C" w14:textId="6F6C18EB" w:rsidR="00277E51" w:rsidRDefault="00277E51">
      <w:pPr>
        <w:pStyle w:val="TOC2"/>
        <w:tabs>
          <w:tab w:val="left" w:pos="1000"/>
        </w:tabs>
        <w:rPr>
          <w:rFonts w:asciiTheme="minorHAnsi" w:eastAsiaTheme="minorEastAsia" w:hAnsiTheme="minorHAnsi" w:cstheme="minorBidi"/>
          <w:noProof/>
          <w:kern w:val="2"/>
          <w:sz w:val="22"/>
          <w:szCs w:val="22"/>
          <w14:ligatures w14:val="standardContextual"/>
        </w:rPr>
      </w:pPr>
      <w:r>
        <w:rPr>
          <w:noProof/>
        </w:rPr>
        <w:t>1.4</w:t>
      </w:r>
      <w:r>
        <w:rPr>
          <w:rFonts w:asciiTheme="minorHAnsi" w:eastAsiaTheme="minorEastAsia" w:hAnsiTheme="minorHAnsi" w:cstheme="minorBidi"/>
          <w:noProof/>
          <w:kern w:val="2"/>
          <w:sz w:val="22"/>
          <w:szCs w:val="22"/>
          <w14:ligatures w14:val="standardContextual"/>
        </w:rPr>
        <w:tab/>
      </w:r>
      <w:r>
        <w:rPr>
          <w:noProof/>
        </w:rPr>
        <w:t>References</w:t>
      </w:r>
      <w:r>
        <w:rPr>
          <w:noProof/>
        </w:rPr>
        <w:tab/>
      </w:r>
      <w:r>
        <w:rPr>
          <w:noProof/>
        </w:rPr>
        <w:fldChar w:fldCharType="begin"/>
      </w:r>
      <w:r>
        <w:rPr>
          <w:noProof/>
        </w:rPr>
        <w:instrText xml:space="preserve"> PAGEREF _Toc138278209 \h </w:instrText>
      </w:r>
      <w:r>
        <w:rPr>
          <w:noProof/>
        </w:rPr>
      </w:r>
      <w:r>
        <w:rPr>
          <w:noProof/>
        </w:rPr>
        <w:fldChar w:fldCharType="separate"/>
      </w:r>
      <w:r>
        <w:rPr>
          <w:noProof/>
        </w:rPr>
        <w:t>4</w:t>
      </w:r>
      <w:r>
        <w:rPr>
          <w:noProof/>
        </w:rPr>
        <w:fldChar w:fldCharType="end"/>
      </w:r>
    </w:p>
    <w:p w14:paraId="2C64BEC9" w14:textId="01984304" w:rsidR="00277E51" w:rsidRDefault="00277E51">
      <w:pPr>
        <w:pStyle w:val="TOC2"/>
        <w:tabs>
          <w:tab w:val="left" w:pos="1000"/>
        </w:tabs>
        <w:rPr>
          <w:rFonts w:asciiTheme="minorHAnsi" w:eastAsiaTheme="minorEastAsia" w:hAnsiTheme="minorHAnsi" w:cstheme="minorBidi"/>
          <w:noProof/>
          <w:kern w:val="2"/>
          <w:sz w:val="22"/>
          <w:szCs w:val="22"/>
          <w14:ligatures w14:val="standardContextual"/>
        </w:rPr>
      </w:pPr>
      <w:r>
        <w:rPr>
          <w:noProof/>
        </w:rPr>
        <w:t>1.5</w:t>
      </w:r>
      <w:r>
        <w:rPr>
          <w:rFonts w:asciiTheme="minorHAnsi" w:eastAsiaTheme="minorEastAsia" w:hAnsiTheme="minorHAnsi" w:cstheme="minorBidi"/>
          <w:noProof/>
          <w:kern w:val="2"/>
          <w:sz w:val="22"/>
          <w:szCs w:val="22"/>
          <w14:ligatures w14:val="standardContextual"/>
        </w:rPr>
        <w:tab/>
      </w:r>
      <w:r>
        <w:rPr>
          <w:noProof/>
        </w:rPr>
        <w:t>Overview</w:t>
      </w:r>
      <w:r>
        <w:rPr>
          <w:noProof/>
        </w:rPr>
        <w:tab/>
      </w:r>
      <w:r>
        <w:rPr>
          <w:noProof/>
        </w:rPr>
        <w:fldChar w:fldCharType="begin"/>
      </w:r>
      <w:r>
        <w:rPr>
          <w:noProof/>
        </w:rPr>
        <w:instrText xml:space="preserve"> PAGEREF _Toc138278210 \h </w:instrText>
      </w:r>
      <w:r>
        <w:rPr>
          <w:noProof/>
        </w:rPr>
      </w:r>
      <w:r>
        <w:rPr>
          <w:noProof/>
        </w:rPr>
        <w:fldChar w:fldCharType="separate"/>
      </w:r>
      <w:r>
        <w:rPr>
          <w:noProof/>
        </w:rPr>
        <w:t>4</w:t>
      </w:r>
      <w:r>
        <w:rPr>
          <w:noProof/>
        </w:rPr>
        <w:fldChar w:fldCharType="end"/>
      </w:r>
    </w:p>
    <w:p w14:paraId="2FF7EAAB" w14:textId="064FA01E" w:rsidR="00277E51" w:rsidRDefault="00277E51">
      <w:pPr>
        <w:pStyle w:val="TOC1"/>
        <w:tabs>
          <w:tab w:val="left" w:pos="432"/>
        </w:tabs>
        <w:rPr>
          <w:rFonts w:asciiTheme="minorHAnsi" w:eastAsiaTheme="minorEastAsia" w:hAnsiTheme="minorHAnsi" w:cstheme="minorBidi"/>
          <w:noProof/>
          <w:kern w:val="2"/>
          <w:sz w:val="22"/>
          <w:szCs w:val="22"/>
          <w14:ligatures w14:val="standardContextual"/>
        </w:rPr>
      </w:pPr>
      <w:r>
        <w:rPr>
          <w:noProof/>
        </w:rPr>
        <w:t>2.</w:t>
      </w:r>
      <w:r>
        <w:rPr>
          <w:rFonts w:asciiTheme="minorHAnsi" w:eastAsiaTheme="minorEastAsia" w:hAnsiTheme="minorHAnsi" w:cstheme="minorBidi"/>
          <w:noProof/>
          <w:kern w:val="2"/>
          <w:sz w:val="22"/>
          <w:szCs w:val="22"/>
          <w14:ligatures w14:val="standardContextual"/>
        </w:rPr>
        <w:tab/>
      </w:r>
      <w:r>
        <w:rPr>
          <w:noProof/>
        </w:rPr>
        <w:t>Positioning</w:t>
      </w:r>
      <w:r>
        <w:rPr>
          <w:noProof/>
        </w:rPr>
        <w:tab/>
      </w:r>
      <w:r>
        <w:rPr>
          <w:noProof/>
        </w:rPr>
        <w:fldChar w:fldCharType="begin"/>
      </w:r>
      <w:r>
        <w:rPr>
          <w:noProof/>
        </w:rPr>
        <w:instrText xml:space="preserve"> PAGEREF _Toc138278211 \h </w:instrText>
      </w:r>
      <w:r>
        <w:rPr>
          <w:noProof/>
        </w:rPr>
      </w:r>
      <w:r>
        <w:rPr>
          <w:noProof/>
        </w:rPr>
        <w:fldChar w:fldCharType="separate"/>
      </w:r>
      <w:r>
        <w:rPr>
          <w:noProof/>
        </w:rPr>
        <w:t>5</w:t>
      </w:r>
      <w:r>
        <w:rPr>
          <w:noProof/>
        </w:rPr>
        <w:fldChar w:fldCharType="end"/>
      </w:r>
    </w:p>
    <w:p w14:paraId="54F26272" w14:textId="7868C670" w:rsidR="00277E51" w:rsidRDefault="00277E51">
      <w:pPr>
        <w:pStyle w:val="TOC2"/>
        <w:tabs>
          <w:tab w:val="left" w:pos="1000"/>
        </w:tabs>
        <w:rPr>
          <w:rFonts w:asciiTheme="minorHAnsi" w:eastAsiaTheme="minorEastAsia" w:hAnsiTheme="minorHAnsi" w:cstheme="minorBidi"/>
          <w:noProof/>
          <w:kern w:val="2"/>
          <w:sz w:val="22"/>
          <w:szCs w:val="22"/>
          <w14:ligatures w14:val="standardContextual"/>
        </w:rPr>
      </w:pPr>
      <w:r>
        <w:rPr>
          <w:noProof/>
        </w:rPr>
        <w:t>2.1</w:t>
      </w:r>
      <w:r>
        <w:rPr>
          <w:rFonts w:asciiTheme="minorHAnsi" w:eastAsiaTheme="minorEastAsia" w:hAnsiTheme="minorHAnsi" w:cstheme="minorBidi"/>
          <w:noProof/>
          <w:kern w:val="2"/>
          <w:sz w:val="22"/>
          <w:szCs w:val="22"/>
          <w14:ligatures w14:val="standardContextual"/>
        </w:rPr>
        <w:tab/>
      </w:r>
      <w:r>
        <w:rPr>
          <w:noProof/>
        </w:rPr>
        <w:t>Business Opportunity</w:t>
      </w:r>
      <w:r>
        <w:rPr>
          <w:noProof/>
        </w:rPr>
        <w:tab/>
      </w:r>
      <w:r>
        <w:rPr>
          <w:noProof/>
        </w:rPr>
        <w:fldChar w:fldCharType="begin"/>
      </w:r>
      <w:r>
        <w:rPr>
          <w:noProof/>
        </w:rPr>
        <w:instrText xml:space="preserve"> PAGEREF _Toc138278212 \h </w:instrText>
      </w:r>
      <w:r>
        <w:rPr>
          <w:noProof/>
        </w:rPr>
      </w:r>
      <w:r>
        <w:rPr>
          <w:noProof/>
        </w:rPr>
        <w:fldChar w:fldCharType="separate"/>
      </w:r>
      <w:r>
        <w:rPr>
          <w:noProof/>
        </w:rPr>
        <w:t>5</w:t>
      </w:r>
      <w:r>
        <w:rPr>
          <w:noProof/>
        </w:rPr>
        <w:fldChar w:fldCharType="end"/>
      </w:r>
    </w:p>
    <w:p w14:paraId="71B79A12" w14:textId="2570F1C7" w:rsidR="00277E51" w:rsidRDefault="00277E51">
      <w:pPr>
        <w:pStyle w:val="TOC2"/>
        <w:tabs>
          <w:tab w:val="left" w:pos="1000"/>
        </w:tabs>
        <w:rPr>
          <w:rFonts w:asciiTheme="minorHAnsi" w:eastAsiaTheme="minorEastAsia" w:hAnsiTheme="minorHAnsi" w:cstheme="minorBidi"/>
          <w:noProof/>
          <w:kern w:val="2"/>
          <w:sz w:val="22"/>
          <w:szCs w:val="22"/>
          <w14:ligatures w14:val="standardContextual"/>
        </w:rPr>
      </w:pPr>
      <w:r>
        <w:rPr>
          <w:noProof/>
        </w:rPr>
        <w:t>2.2</w:t>
      </w:r>
      <w:r>
        <w:rPr>
          <w:rFonts w:asciiTheme="minorHAnsi" w:eastAsiaTheme="minorEastAsia" w:hAnsiTheme="minorHAnsi" w:cstheme="minorBidi"/>
          <w:noProof/>
          <w:kern w:val="2"/>
          <w:sz w:val="22"/>
          <w:szCs w:val="22"/>
          <w14:ligatures w14:val="standardContextual"/>
        </w:rPr>
        <w:tab/>
      </w:r>
      <w:r>
        <w:rPr>
          <w:noProof/>
        </w:rPr>
        <w:t>Problem Statement</w:t>
      </w:r>
      <w:r>
        <w:rPr>
          <w:noProof/>
        </w:rPr>
        <w:tab/>
      </w:r>
      <w:r>
        <w:rPr>
          <w:noProof/>
        </w:rPr>
        <w:fldChar w:fldCharType="begin"/>
      </w:r>
      <w:r>
        <w:rPr>
          <w:noProof/>
        </w:rPr>
        <w:instrText xml:space="preserve"> PAGEREF _Toc138278213 \h </w:instrText>
      </w:r>
      <w:r>
        <w:rPr>
          <w:noProof/>
        </w:rPr>
      </w:r>
      <w:r>
        <w:rPr>
          <w:noProof/>
        </w:rPr>
        <w:fldChar w:fldCharType="separate"/>
      </w:r>
      <w:r>
        <w:rPr>
          <w:noProof/>
        </w:rPr>
        <w:t>5</w:t>
      </w:r>
      <w:r>
        <w:rPr>
          <w:noProof/>
        </w:rPr>
        <w:fldChar w:fldCharType="end"/>
      </w:r>
    </w:p>
    <w:p w14:paraId="2B9EA737" w14:textId="795B58E5" w:rsidR="00277E51" w:rsidRDefault="00277E51">
      <w:pPr>
        <w:pStyle w:val="TOC2"/>
        <w:tabs>
          <w:tab w:val="left" w:pos="1000"/>
        </w:tabs>
        <w:rPr>
          <w:rFonts w:asciiTheme="minorHAnsi" w:eastAsiaTheme="minorEastAsia" w:hAnsiTheme="minorHAnsi" w:cstheme="minorBidi"/>
          <w:noProof/>
          <w:kern w:val="2"/>
          <w:sz w:val="22"/>
          <w:szCs w:val="22"/>
          <w14:ligatures w14:val="standardContextual"/>
        </w:rPr>
      </w:pPr>
      <w:r>
        <w:rPr>
          <w:noProof/>
        </w:rPr>
        <w:t>2.3</w:t>
      </w:r>
      <w:r>
        <w:rPr>
          <w:rFonts w:asciiTheme="minorHAnsi" w:eastAsiaTheme="minorEastAsia" w:hAnsiTheme="minorHAnsi" w:cstheme="minorBidi"/>
          <w:noProof/>
          <w:kern w:val="2"/>
          <w:sz w:val="22"/>
          <w:szCs w:val="22"/>
          <w14:ligatures w14:val="standardContextual"/>
        </w:rPr>
        <w:tab/>
      </w:r>
      <w:r>
        <w:rPr>
          <w:noProof/>
        </w:rPr>
        <w:t>Product Position Statement</w:t>
      </w:r>
      <w:r>
        <w:rPr>
          <w:noProof/>
        </w:rPr>
        <w:tab/>
      </w:r>
      <w:r>
        <w:rPr>
          <w:noProof/>
        </w:rPr>
        <w:fldChar w:fldCharType="begin"/>
      </w:r>
      <w:r>
        <w:rPr>
          <w:noProof/>
        </w:rPr>
        <w:instrText xml:space="preserve"> PAGEREF _Toc138278214 \h </w:instrText>
      </w:r>
      <w:r>
        <w:rPr>
          <w:noProof/>
        </w:rPr>
      </w:r>
      <w:r>
        <w:rPr>
          <w:noProof/>
        </w:rPr>
        <w:fldChar w:fldCharType="separate"/>
      </w:r>
      <w:r>
        <w:rPr>
          <w:noProof/>
        </w:rPr>
        <w:t>5</w:t>
      </w:r>
      <w:r>
        <w:rPr>
          <w:noProof/>
        </w:rPr>
        <w:fldChar w:fldCharType="end"/>
      </w:r>
    </w:p>
    <w:p w14:paraId="0081BA6F" w14:textId="14980F74" w:rsidR="00277E51" w:rsidRDefault="00277E51">
      <w:pPr>
        <w:pStyle w:val="TOC1"/>
        <w:tabs>
          <w:tab w:val="left" w:pos="432"/>
        </w:tabs>
        <w:rPr>
          <w:rFonts w:asciiTheme="minorHAnsi" w:eastAsiaTheme="minorEastAsia" w:hAnsiTheme="minorHAnsi" w:cstheme="minorBidi"/>
          <w:noProof/>
          <w:kern w:val="2"/>
          <w:sz w:val="22"/>
          <w:szCs w:val="22"/>
          <w14:ligatures w14:val="standardContextual"/>
        </w:rPr>
      </w:pPr>
      <w:r>
        <w:rPr>
          <w:noProof/>
        </w:rPr>
        <w:t>3.</w:t>
      </w:r>
      <w:r>
        <w:rPr>
          <w:rFonts w:asciiTheme="minorHAnsi" w:eastAsiaTheme="minorEastAsia" w:hAnsiTheme="minorHAnsi" w:cstheme="minorBidi"/>
          <w:noProof/>
          <w:kern w:val="2"/>
          <w:sz w:val="22"/>
          <w:szCs w:val="22"/>
          <w14:ligatures w14:val="standardContextual"/>
        </w:rPr>
        <w:tab/>
      </w:r>
      <w:r>
        <w:rPr>
          <w:noProof/>
        </w:rPr>
        <w:t>Stakeholder and User Descriptions</w:t>
      </w:r>
      <w:r>
        <w:rPr>
          <w:noProof/>
        </w:rPr>
        <w:tab/>
      </w:r>
      <w:r>
        <w:rPr>
          <w:noProof/>
        </w:rPr>
        <w:fldChar w:fldCharType="begin"/>
      </w:r>
      <w:r>
        <w:rPr>
          <w:noProof/>
        </w:rPr>
        <w:instrText xml:space="preserve"> PAGEREF _Toc138278215 \h </w:instrText>
      </w:r>
      <w:r>
        <w:rPr>
          <w:noProof/>
        </w:rPr>
      </w:r>
      <w:r>
        <w:rPr>
          <w:noProof/>
        </w:rPr>
        <w:fldChar w:fldCharType="separate"/>
      </w:r>
      <w:r>
        <w:rPr>
          <w:noProof/>
        </w:rPr>
        <w:t>5</w:t>
      </w:r>
      <w:r>
        <w:rPr>
          <w:noProof/>
        </w:rPr>
        <w:fldChar w:fldCharType="end"/>
      </w:r>
    </w:p>
    <w:p w14:paraId="0BD9D273" w14:textId="2C70D1A8" w:rsidR="00277E51" w:rsidRDefault="00277E51">
      <w:pPr>
        <w:pStyle w:val="TOC2"/>
        <w:tabs>
          <w:tab w:val="left" w:pos="1000"/>
        </w:tabs>
        <w:rPr>
          <w:rFonts w:asciiTheme="minorHAnsi" w:eastAsiaTheme="minorEastAsia" w:hAnsiTheme="minorHAnsi" w:cstheme="minorBidi"/>
          <w:noProof/>
          <w:kern w:val="2"/>
          <w:sz w:val="22"/>
          <w:szCs w:val="22"/>
          <w14:ligatures w14:val="standardContextual"/>
        </w:rPr>
      </w:pPr>
      <w:r>
        <w:rPr>
          <w:noProof/>
        </w:rPr>
        <w:t>3.1</w:t>
      </w:r>
      <w:r>
        <w:rPr>
          <w:rFonts w:asciiTheme="minorHAnsi" w:eastAsiaTheme="minorEastAsia" w:hAnsiTheme="minorHAnsi" w:cstheme="minorBidi"/>
          <w:noProof/>
          <w:kern w:val="2"/>
          <w:sz w:val="22"/>
          <w:szCs w:val="22"/>
          <w14:ligatures w14:val="standardContextual"/>
        </w:rPr>
        <w:tab/>
      </w:r>
      <w:r>
        <w:rPr>
          <w:noProof/>
        </w:rPr>
        <w:t>Market Demographics</w:t>
      </w:r>
      <w:r>
        <w:rPr>
          <w:noProof/>
        </w:rPr>
        <w:tab/>
      </w:r>
      <w:r>
        <w:rPr>
          <w:noProof/>
        </w:rPr>
        <w:fldChar w:fldCharType="begin"/>
      </w:r>
      <w:r>
        <w:rPr>
          <w:noProof/>
        </w:rPr>
        <w:instrText xml:space="preserve"> PAGEREF _Toc138278216 \h </w:instrText>
      </w:r>
      <w:r>
        <w:rPr>
          <w:noProof/>
        </w:rPr>
      </w:r>
      <w:r>
        <w:rPr>
          <w:noProof/>
        </w:rPr>
        <w:fldChar w:fldCharType="separate"/>
      </w:r>
      <w:r>
        <w:rPr>
          <w:noProof/>
        </w:rPr>
        <w:t>5</w:t>
      </w:r>
      <w:r>
        <w:rPr>
          <w:noProof/>
        </w:rPr>
        <w:fldChar w:fldCharType="end"/>
      </w:r>
    </w:p>
    <w:p w14:paraId="3E6B3A01" w14:textId="68A0C292" w:rsidR="00277E51" w:rsidRDefault="00277E51">
      <w:pPr>
        <w:pStyle w:val="TOC2"/>
        <w:tabs>
          <w:tab w:val="left" w:pos="1000"/>
        </w:tabs>
        <w:rPr>
          <w:rFonts w:asciiTheme="minorHAnsi" w:eastAsiaTheme="minorEastAsia" w:hAnsiTheme="minorHAnsi" w:cstheme="minorBidi"/>
          <w:noProof/>
          <w:kern w:val="2"/>
          <w:sz w:val="22"/>
          <w:szCs w:val="22"/>
          <w14:ligatures w14:val="standardContextual"/>
        </w:rPr>
      </w:pPr>
      <w:r>
        <w:rPr>
          <w:noProof/>
        </w:rPr>
        <w:t>3.2</w:t>
      </w:r>
      <w:r>
        <w:rPr>
          <w:rFonts w:asciiTheme="minorHAnsi" w:eastAsiaTheme="minorEastAsia" w:hAnsiTheme="minorHAnsi" w:cstheme="minorBidi"/>
          <w:noProof/>
          <w:kern w:val="2"/>
          <w:sz w:val="22"/>
          <w:szCs w:val="22"/>
          <w14:ligatures w14:val="standardContextual"/>
        </w:rPr>
        <w:tab/>
      </w:r>
      <w:r>
        <w:rPr>
          <w:noProof/>
        </w:rPr>
        <w:t>Stakeholder Summary</w:t>
      </w:r>
      <w:r>
        <w:rPr>
          <w:noProof/>
        </w:rPr>
        <w:tab/>
      </w:r>
      <w:r>
        <w:rPr>
          <w:noProof/>
        </w:rPr>
        <w:fldChar w:fldCharType="begin"/>
      </w:r>
      <w:r>
        <w:rPr>
          <w:noProof/>
        </w:rPr>
        <w:instrText xml:space="preserve"> PAGEREF _Toc138278217 \h </w:instrText>
      </w:r>
      <w:r>
        <w:rPr>
          <w:noProof/>
        </w:rPr>
      </w:r>
      <w:r>
        <w:rPr>
          <w:noProof/>
        </w:rPr>
        <w:fldChar w:fldCharType="separate"/>
      </w:r>
      <w:r>
        <w:rPr>
          <w:noProof/>
        </w:rPr>
        <w:t>6</w:t>
      </w:r>
      <w:r>
        <w:rPr>
          <w:noProof/>
        </w:rPr>
        <w:fldChar w:fldCharType="end"/>
      </w:r>
    </w:p>
    <w:p w14:paraId="329D0E7F" w14:textId="4CEB2420" w:rsidR="00277E51" w:rsidRDefault="00277E51">
      <w:pPr>
        <w:pStyle w:val="TOC2"/>
        <w:tabs>
          <w:tab w:val="left" w:pos="1000"/>
        </w:tabs>
        <w:rPr>
          <w:rFonts w:asciiTheme="minorHAnsi" w:eastAsiaTheme="minorEastAsia" w:hAnsiTheme="minorHAnsi" w:cstheme="minorBidi"/>
          <w:noProof/>
          <w:kern w:val="2"/>
          <w:sz w:val="22"/>
          <w:szCs w:val="22"/>
          <w14:ligatures w14:val="standardContextual"/>
        </w:rPr>
      </w:pPr>
      <w:r>
        <w:rPr>
          <w:noProof/>
        </w:rPr>
        <w:t>3.3</w:t>
      </w:r>
      <w:r>
        <w:rPr>
          <w:rFonts w:asciiTheme="minorHAnsi" w:eastAsiaTheme="minorEastAsia" w:hAnsiTheme="minorHAnsi" w:cstheme="minorBidi"/>
          <w:noProof/>
          <w:kern w:val="2"/>
          <w:sz w:val="22"/>
          <w:szCs w:val="22"/>
          <w14:ligatures w14:val="standardContextual"/>
        </w:rPr>
        <w:tab/>
      </w:r>
      <w:r>
        <w:rPr>
          <w:noProof/>
        </w:rPr>
        <w:t>User Summary</w:t>
      </w:r>
      <w:r>
        <w:rPr>
          <w:noProof/>
        </w:rPr>
        <w:tab/>
      </w:r>
      <w:r>
        <w:rPr>
          <w:noProof/>
        </w:rPr>
        <w:fldChar w:fldCharType="begin"/>
      </w:r>
      <w:r>
        <w:rPr>
          <w:noProof/>
        </w:rPr>
        <w:instrText xml:space="preserve"> PAGEREF _Toc138278218 \h </w:instrText>
      </w:r>
      <w:r>
        <w:rPr>
          <w:noProof/>
        </w:rPr>
      </w:r>
      <w:r>
        <w:rPr>
          <w:noProof/>
        </w:rPr>
        <w:fldChar w:fldCharType="separate"/>
      </w:r>
      <w:r>
        <w:rPr>
          <w:noProof/>
        </w:rPr>
        <w:t>6</w:t>
      </w:r>
      <w:r>
        <w:rPr>
          <w:noProof/>
        </w:rPr>
        <w:fldChar w:fldCharType="end"/>
      </w:r>
    </w:p>
    <w:p w14:paraId="4E41DCED" w14:textId="5EAE2CBF" w:rsidR="00277E51" w:rsidRDefault="00277E51">
      <w:pPr>
        <w:pStyle w:val="TOC2"/>
        <w:tabs>
          <w:tab w:val="left" w:pos="1000"/>
        </w:tabs>
        <w:rPr>
          <w:rFonts w:asciiTheme="minorHAnsi" w:eastAsiaTheme="minorEastAsia" w:hAnsiTheme="minorHAnsi" w:cstheme="minorBidi"/>
          <w:noProof/>
          <w:kern w:val="2"/>
          <w:sz w:val="22"/>
          <w:szCs w:val="22"/>
          <w14:ligatures w14:val="standardContextual"/>
        </w:rPr>
      </w:pPr>
      <w:r>
        <w:rPr>
          <w:noProof/>
        </w:rPr>
        <w:t>3.4</w:t>
      </w:r>
      <w:r>
        <w:rPr>
          <w:rFonts w:asciiTheme="minorHAnsi" w:eastAsiaTheme="minorEastAsia" w:hAnsiTheme="minorHAnsi" w:cstheme="minorBidi"/>
          <w:noProof/>
          <w:kern w:val="2"/>
          <w:sz w:val="22"/>
          <w:szCs w:val="22"/>
          <w14:ligatures w14:val="standardContextual"/>
        </w:rPr>
        <w:tab/>
      </w:r>
      <w:r>
        <w:rPr>
          <w:noProof/>
        </w:rPr>
        <w:t>User Environment</w:t>
      </w:r>
      <w:r>
        <w:rPr>
          <w:noProof/>
        </w:rPr>
        <w:tab/>
      </w:r>
      <w:r>
        <w:rPr>
          <w:noProof/>
        </w:rPr>
        <w:fldChar w:fldCharType="begin"/>
      </w:r>
      <w:r>
        <w:rPr>
          <w:noProof/>
        </w:rPr>
        <w:instrText xml:space="preserve"> PAGEREF _Toc138278219 \h </w:instrText>
      </w:r>
      <w:r>
        <w:rPr>
          <w:noProof/>
        </w:rPr>
      </w:r>
      <w:r>
        <w:rPr>
          <w:noProof/>
        </w:rPr>
        <w:fldChar w:fldCharType="separate"/>
      </w:r>
      <w:r>
        <w:rPr>
          <w:noProof/>
        </w:rPr>
        <w:t>7</w:t>
      </w:r>
      <w:r>
        <w:rPr>
          <w:noProof/>
        </w:rPr>
        <w:fldChar w:fldCharType="end"/>
      </w:r>
    </w:p>
    <w:p w14:paraId="4FC5522E" w14:textId="370025E3" w:rsidR="00277E51" w:rsidRDefault="00277E51">
      <w:pPr>
        <w:pStyle w:val="TOC2"/>
        <w:tabs>
          <w:tab w:val="left" w:pos="1000"/>
        </w:tabs>
        <w:rPr>
          <w:rFonts w:asciiTheme="minorHAnsi" w:eastAsiaTheme="minorEastAsia" w:hAnsiTheme="minorHAnsi" w:cstheme="minorBidi"/>
          <w:noProof/>
          <w:kern w:val="2"/>
          <w:sz w:val="22"/>
          <w:szCs w:val="22"/>
          <w14:ligatures w14:val="standardContextual"/>
        </w:rPr>
      </w:pPr>
      <w:r>
        <w:rPr>
          <w:noProof/>
        </w:rPr>
        <w:t>3.5</w:t>
      </w:r>
      <w:r>
        <w:rPr>
          <w:rFonts w:asciiTheme="minorHAnsi" w:eastAsiaTheme="minorEastAsia" w:hAnsiTheme="minorHAnsi" w:cstheme="minorBidi"/>
          <w:noProof/>
          <w:kern w:val="2"/>
          <w:sz w:val="22"/>
          <w:szCs w:val="22"/>
          <w14:ligatures w14:val="standardContextual"/>
        </w:rPr>
        <w:tab/>
      </w:r>
      <w:r>
        <w:rPr>
          <w:noProof/>
        </w:rPr>
        <w:t>Stakeholder Profiles</w:t>
      </w:r>
      <w:r>
        <w:rPr>
          <w:noProof/>
        </w:rPr>
        <w:tab/>
      </w:r>
      <w:r>
        <w:rPr>
          <w:noProof/>
        </w:rPr>
        <w:fldChar w:fldCharType="begin"/>
      </w:r>
      <w:r>
        <w:rPr>
          <w:noProof/>
        </w:rPr>
        <w:instrText xml:space="preserve"> PAGEREF _Toc138278220 \h </w:instrText>
      </w:r>
      <w:r>
        <w:rPr>
          <w:noProof/>
        </w:rPr>
      </w:r>
      <w:r>
        <w:rPr>
          <w:noProof/>
        </w:rPr>
        <w:fldChar w:fldCharType="separate"/>
      </w:r>
      <w:r>
        <w:rPr>
          <w:noProof/>
        </w:rPr>
        <w:t>7</w:t>
      </w:r>
      <w:r>
        <w:rPr>
          <w:noProof/>
        </w:rPr>
        <w:fldChar w:fldCharType="end"/>
      </w:r>
    </w:p>
    <w:p w14:paraId="5FEE7FA2" w14:textId="5EAF306A" w:rsidR="00277E51" w:rsidRDefault="00277E51">
      <w:pPr>
        <w:pStyle w:val="TOC3"/>
        <w:rPr>
          <w:rFonts w:asciiTheme="minorHAnsi" w:eastAsiaTheme="minorEastAsia" w:hAnsiTheme="minorHAnsi" w:cstheme="minorBidi"/>
          <w:noProof/>
          <w:kern w:val="2"/>
          <w:sz w:val="22"/>
          <w:szCs w:val="22"/>
          <w14:ligatures w14:val="standardContextual"/>
        </w:rPr>
      </w:pPr>
      <w:r>
        <w:rPr>
          <w:noProof/>
        </w:rPr>
        <w:t>3.5.1</w:t>
      </w:r>
      <w:r>
        <w:rPr>
          <w:rFonts w:asciiTheme="minorHAnsi" w:eastAsiaTheme="minorEastAsia" w:hAnsiTheme="minorHAnsi" w:cstheme="minorBidi"/>
          <w:noProof/>
          <w:kern w:val="2"/>
          <w:sz w:val="22"/>
          <w:szCs w:val="22"/>
          <w14:ligatures w14:val="standardContextual"/>
        </w:rPr>
        <w:tab/>
      </w:r>
      <w:r>
        <w:rPr>
          <w:noProof/>
        </w:rPr>
        <w:t>Đội ngũ lập trình viên</w:t>
      </w:r>
      <w:r>
        <w:rPr>
          <w:noProof/>
        </w:rPr>
        <w:tab/>
      </w:r>
      <w:r>
        <w:rPr>
          <w:noProof/>
        </w:rPr>
        <w:fldChar w:fldCharType="begin"/>
      </w:r>
      <w:r>
        <w:rPr>
          <w:noProof/>
        </w:rPr>
        <w:instrText xml:space="preserve"> PAGEREF _Toc138278221 \h </w:instrText>
      </w:r>
      <w:r>
        <w:rPr>
          <w:noProof/>
        </w:rPr>
      </w:r>
      <w:r>
        <w:rPr>
          <w:noProof/>
        </w:rPr>
        <w:fldChar w:fldCharType="separate"/>
      </w:r>
      <w:r>
        <w:rPr>
          <w:noProof/>
        </w:rPr>
        <w:t>7</w:t>
      </w:r>
      <w:r>
        <w:rPr>
          <w:noProof/>
        </w:rPr>
        <w:fldChar w:fldCharType="end"/>
      </w:r>
    </w:p>
    <w:p w14:paraId="5BA34A48" w14:textId="3945E532" w:rsidR="00277E51" w:rsidRDefault="00277E51">
      <w:pPr>
        <w:pStyle w:val="TOC3"/>
        <w:rPr>
          <w:rFonts w:asciiTheme="minorHAnsi" w:eastAsiaTheme="minorEastAsia" w:hAnsiTheme="minorHAnsi" w:cstheme="minorBidi"/>
          <w:noProof/>
          <w:kern w:val="2"/>
          <w:sz w:val="22"/>
          <w:szCs w:val="22"/>
          <w14:ligatures w14:val="standardContextual"/>
        </w:rPr>
      </w:pPr>
      <w:r>
        <w:rPr>
          <w:noProof/>
        </w:rPr>
        <w:t>3.5.2</w:t>
      </w:r>
      <w:r>
        <w:rPr>
          <w:rFonts w:asciiTheme="minorHAnsi" w:eastAsiaTheme="minorEastAsia" w:hAnsiTheme="minorHAnsi" w:cstheme="minorBidi"/>
          <w:noProof/>
          <w:kern w:val="2"/>
          <w:sz w:val="22"/>
          <w:szCs w:val="22"/>
          <w14:ligatures w14:val="standardContextual"/>
        </w:rPr>
        <w:tab/>
      </w:r>
      <w:r>
        <w:rPr>
          <w:noProof/>
        </w:rPr>
        <w:t>Quản lý dự án</w:t>
      </w:r>
      <w:r>
        <w:rPr>
          <w:noProof/>
        </w:rPr>
        <w:tab/>
      </w:r>
      <w:r>
        <w:rPr>
          <w:noProof/>
        </w:rPr>
        <w:fldChar w:fldCharType="begin"/>
      </w:r>
      <w:r>
        <w:rPr>
          <w:noProof/>
        </w:rPr>
        <w:instrText xml:space="preserve"> PAGEREF _Toc138278222 \h </w:instrText>
      </w:r>
      <w:r>
        <w:rPr>
          <w:noProof/>
        </w:rPr>
      </w:r>
      <w:r>
        <w:rPr>
          <w:noProof/>
        </w:rPr>
        <w:fldChar w:fldCharType="separate"/>
      </w:r>
      <w:r>
        <w:rPr>
          <w:noProof/>
        </w:rPr>
        <w:t>7</w:t>
      </w:r>
      <w:r>
        <w:rPr>
          <w:noProof/>
        </w:rPr>
        <w:fldChar w:fldCharType="end"/>
      </w:r>
    </w:p>
    <w:p w14:paraId="2265A398" w14:textId="6B4A0A38" w:rsidR="00277E51" w:rsidRDefault="00277E51">
      <w:pPr>
        <w:pStyle w:val="TOC3"/>
        <w:rPr>
          <w:rFonts w:asciiTheme="minorHAnsi" w:eastAsiaTheme="minorEastAsia" w:hAnsiTheme="minorHAnsi" w:cstheme="minorBidi"/>
          <w:noProof/>
          <w:kern w:val="2"/>
          <w:sz w:val="22"/>
          <w:szCs w:val="22"/>
          <w14:ligatures w14:val="standardContextual"/>
        </w:rPr>
      </w:pPr>
      <w:r>
        <w:rPr>
          <w:noProof/>
        </w:rPr>
        <w:t>3.5.3</w:t>
      </w:r>
      <w:r>
        <w:rPr>
          <w:rFonts w:asciiTheme="minorHAnsi" w:eastAsiaTheme="minorEastAsia" w:hAnsiTheme="minorHAnsi" w:cstheme="minorBidi"/>
          <w:noProof/>
          <w:kern w:val="2"/>
          <w:sz w:val="22"/>
          <w:szCs w:val="22"/>
          <w14:ligatures w14:val="standardContextual"/>
        </w:rPr>
        <w:tab/>
      </w:r>
      <w:r>
        <w:rPr>
          <w:noProof/>
        </w:rPr>
        <w:t>Đội ngũ chăm sóc khách hàng</w:t>
      </w:r>
      <w:r>
        <w:rPr>
          <w:noProof/>
        </w:rPr>
        <w:tab/>
      </w:r>
      <w:r>
        <w:rPr>
          <w:noProof/>
        </w:rPr>
        <w:fldChar w:fldCharType="begin"/>
      </w:r>
      <w:r>
        <w:rPr>
          <w:noProof/>
        </w:rPr>
        <w:instrText xml:space="preserve"> PAGEREF _Toc138278223 \h </w:instrText>
      </w:r>
      <w:r>
        <w:rPr>
          <w:noProof/>
        </w:rPr>
      </w:r>
      <w:r>
        <w:rPr>
          <w:noProof/>
        </w:rPr>
        <w:fldChar w:fldCharType="separate"/>
      </w:r>
      <w:r>
        <w:rPr>
          <w:noProof/>
        </w:rPr>
        <w:t>7</w:t>
      </w:r>
      <w:r>
        <w:rPr>
          <w:noProof/>
        </w:rPr>
        <w:fldChar w:fldCharType="end"/>
      </w:r>
    </w:p>
    <w:p w14:paraId="3041C63A" w14:textId="546BD88B" w:rsidR="00277E51" w:rsidRDefault="00277E51">
      <w:pPr>
        <w:pStyle w:val="TOC3"/>
        <w:rPr>
          <w:rFonts w:asciiTheme="minorHAnsi" w:eastAsiaTheme="minorEastAsia" w:hAnsiTheme="minorHAnsi" w:cstheme="minorBidi"/>
          <w:noProof/>
          <w:kern w:val="2"/>
          <w:sz w:val="22"/>
          <w:szCs w:val="22"/>
          <w14:ligatures w14:val="standardContextual"/>
        </w:rPr>
      </w:pPr>
      <w:r>
        <w:rPr>
          <w:noProof/>
        </w:rPr>
        <w:t>3.5.4</w:t>
      </w:r>
      <w:r>
        <w:rPr>
          <w:rFonts w:asciiTheme="minorHAnsi" w:eastAsiaTheme="minorEastAsia" w:hAnsiTheme="minorHAnsi" w:cstheme="minorBidi"/>
          <w:noProof/>
          <w:kern w:val="2"/>
          <w:sz w:val="22"/>
          <w:szCs w:val="22"/>
          <w14:ligatures w14:val="standardContextual"/>
        </w:rPr>
        <w:tab/>
      </w:r>
      <w:r>
        <w:rPr>
          <w:noProof/>
        </w:rPr>
        <w:t>Kiểm thử viên</w:t>
      </w:r>
      <w:r>
        <w:rPr>
          <w:noProof/>
        </w:rPr>
        <w:tab/>
      </w:r>
      <w:r>
        <w:rPr>
          <w:noProof/>
        </w:rPr>
        <w:fldChar w:fldCharType="begin"/>
      </w:r>
      <w:r>
        <w:rPr>
          <w:noProof/>
        </w:rPr>
        <w:instrText xml:space="preserve"> PAGEREF _Toc138278224 \h </w:instrText>
      </w:r>
      <w:r>
        <w:rPr>
          <w:noProof/>
        </w:rPr>
      </w:r>
      <w:r>
        <w:rPr>
          <w:noProof/>
        </w:rPr>
        <w:fldChar w:fldCharType="separate"/>
      </w:r>
      <w:r>
        <w:rPr>
          <w:noProof/>
        </w:rPr>
        <w:t>8</w:t>
      </w:r>
      <w:r>
        <w:rPr>
          <w:noProof/>
        </w:rPr>
        <w:fldChar w:fldCharType="end"/>
      </w:r>
    </w:p>
    <w:p w14:paraId="665E67E6" w14:textId="0C4FBDF8" w:rsidR="00277E51" w:rsidRDefault="00277E51">
      <w:pPr>
        <w:pStyle w:val="TOC2"/>
        <w:tabs>
          <w:tab w:val="left" w:pos="1000"/>
        </w:tabs>
        <w:rPr>
          <w:rFonts w:asciiTheme="minorHAnsi" w:eastAsiaTheme="minorEastAsia" w:hAnsiTheme="minorHAnsi" w:cstheme="minorBidi"/>
          <w:noProof/>
          <w:kern w:val="2"/>
          <w:sz w:val="22"/>
          <w:szCs w:val="22"/>
          <w14:ligatures w14:val="standardContextual"/>
        </w:rPr>
      </w:pPr>
      <w:r>
        <w:rPr>
          <w:noProof/>
        </w:rPr>
        <w:t>3.6</w:t>
      </w:r>
      <w:r>
        <w:rPr>
          <w:rFonts w:asciiTheme="minorHAnsi" w:eastAsiaTheme="minorEastAsia" w:hAnsiTheme="minorHAnsi" w:cstheme="minorBidi"/>
          <w:noProof/>
          <w:kern w:val="2"/>
          <w:sz w:val="22"/>
          <w:szCs w:val="22"/>
          <w14:ligatures w14:val="standardContextual"/>
        </w:rPr>
        <w:tab/>
      </w:r>
      <w:r>
        <w:rPr>
          <w:noProof/>
        </w:rPr>
        <w:t>User Profiles</w:t>
      </w:r>
      <w:r>
        <w:rPr>
          <w:noProof/>
        </w:rPr>
        <w:tab/>
      </w:r>
      <w:r>
        <w:rPr>
          <w:noProof/>
        </w:rPr>
        <w:fldChar w:fldCharType="begin"/>
      </w:r>
      <w:r>
        <w:rPr>
          <w:noProof/>
        </w:rPr>
        <w:instrText xml:space="preserve"> PAGEREF _Toc138278225 \h </w:instrText>
      </w:r>
      <w:r>
        <w:rPr>
          <w:noProof/>
        </w:rPr>
      </w:r>
      <w:r>
        <w:rPr>
          <w:noProof/>
        </w:rPr>
        <w:fldChar w:fldCharType="separate"/>
      </w:r>
      <w:r>
        <w:rPr>
          <w:noProof/>
        </w:rPr>
        <w:t>8</w:t>
      </w:r>
      <w:r>
        <w:rPr>
          <w:noProof/>
        </w:rPr>
        <w:fldChar w:fldCharType="end"/>
      </w:r>
    </w:p>
    <w:p w14:paraId="4EC4D1AC" w14:textId="76C81A45" w:rsidR="00277E51" w:rsidRDefault="00277E51">
      <w:pPr>
        <w:pStyle w:val="TOC3"/>
        <w:rPr>
          <w:rFonts w:asciiTheme="minorHAnsi" w:eastAsiaTheme="minorEastAsia" w:hAnsiTheme="minorHAnsi" w:cstheme="minorBidi"/>
          <w:noProof/>
          <w:kern w:val="2"/>
          <w:sz w:val="22"/>
          <w:szCs w:val="22"/>
          <w14:ligatures w14:val="standardContextual"/>
        </w:rPr>
      </w:pPr>
      <w:r>
        <w:rPr>
          <w:noProof/>
        </w:rPr>
        <w:t>3.6.1</w:t>
      </w:r>
      <w:r>
        <w:rPr>
          <w:rFonts w:asciiTheme="minorHAnsi" w:eastAsiaTheme="minorEastAsia" w:hAnsiTheme="minorHAnsi" w:cstheme="minorBidi"/>
          <w:noProof/>
          <w:kern w:val="2"/>
          <w:sz w:val="22"/>
          <w:szCs w:val="22"/>
          <w14:ligatures w14:val="standardContextual"/>
        </w:rPr>
        <w:tab/>
      </w:r>
      <w:r>
        <w:rPr>
          <w:noProof/>
        </w:rPr>
        <w:t>Người tìm quán ăn</w:t>
      </w:r>
      <w:r>
        <w:rPr>
          <w:noProof/>
        </w:rPr>
        <w:tab/>
      </w:r>
      <w:r>
        <w:rPr>
          <w:noProof/>
        </w:rPr>
        <w:fldChar w:fldCharType="begin"/>
      </w:r>
      <w:r>
        <w:rPr>
          <w:noProof/>
        </w:rPr>
        <w:instrText xml:space="preserve"> PAGEREF _Toc138278226 \h </w:instrText>
      </w:r>
      <w:r>
        <w:rPr>
          <w:noProof/>
        </w:rPr>
      </w:r>
      <w:r>
        <w:rPr>
          <w:noProof/>
        </w:rPr>
        <w:fldChar w:fldCharType="separate"/>
      </w:r>
      <w:r>
        <w:rPr>
          <w:noProof/>
        </w:rPr>
        <w:t>8</w:t>
      </w:r>
      <w:r>
        <w:rPr>
          <w:noProof/>
        </w:rPr>
        <w:fldChar w:fldCharType="end"/>
      </w:r>
    </w:p>
    <w:p w14:paraId="6FAC9BA2" w14:textId="6496A18C" w:rsidR="00277E51" w:rsidRDefault="00277E51">
      <w:pPr>
        <w:pStyle w:val="TOC3"/>
        <w:rPr>
          <w:rFonts w:asciiTheme="minorHAnsi" w:eastAsiaTheme="minorEastAsia" w:hAnsiTheme="minorHAnsi" w:cstheme="minorBidi"/>
          <w:noProof/>
          <w:kern w:val="2"/>
          <w:sz w:val="22"/>
          <w:szCs w:val="22"/>
          <w14:ligatures w14:val="standardContextual"/>
        </w:rPr>
      </w:pPr>
      <w:r>
        <w:rPr>
          <w:noProof/>
        </w:rPr>
        <w:t>3.6.2</w:t>
      </w:r>
      <w:r>
        <w:rPr>
          <w:rFonts w:asciiTheme="minorHAnsi" w:eastAsiaTheme="minorEastAsia" w:hAnsiTheme="minorHAnsi" w:cstheme="minorBidi"/>
          <w:noProof/>
          <w:kern w:val="2"/>
          <w:sz w:val="22"/>
          <w:szCs w:val="22"/>
          <w14:ligatures w14:val="standardContextual"/>
        </w:rPr>
        <w:tab/>
      </w:r>
      <w:r>
        <w:rPr>
          <w:noProof/>
        </w:rPr>
        <w:t>Người bán quán</w:t>
      </w:r>
      <w:r>
        <w:rPr>
          <w:noProof/>
        </w:rPr>
        <w:tab/>
      </w:r>
      <w:r>
        <w:rPr>
          <w:noProof/>
        </w:rPr>
        <w:fldChar w:fldCharType="begin"/>
      </w:r>
      <w:r>
        <w:rPr>
          <w:noProof/>
        </w:rPr>
        <w:instrText xml:space="preserve"> PAGEREF _Toc138278227 \h </w:instrText>
      </w:r>
      <w:r>
        <w:rPr>
          <w:noProof/>
        </w:rPr>
      </w:r>
      <w:r>
        <w:rPr>
          <w:noProof/>
        </w:rPr>
        <w:fldChar w:fldCharType="separate"/>
      </w:r>
      <w:r>
        <w:rPr>
          <w:noProof/>
        </w:rPr>
        <w:t>8</w:t>
      </w:r>
      <w:r>
        <w:rPr>
          <w:noProof/>
        </w:rPr>
        <w:fldChar w:fldCharType="end"/>
      </w:r>
    </w:p>
    <w:p w14:paraId="4BDB821F" w14:textId="7B72FB0B" w:rsidR="00277E51" w:rsidRDefault="00277E51">
      <w:pPr>
        <w:pStyle w:val="TOC2"/>
        <w:tabs>
          <w:tab w:val="left" w:pos="1000"/>
        </w:tabs>
        <w:rPr>
          <w:rFonts w:asciiTheme="minorHAnsi" w:eastAsiaTheme="minorEastAsia" w:hAnsiTheme="minorHAnsi" w:cstheme="minorBidi"/>
          <w:noProof/>
          <w:kern w:val="2"/>
          <w:sz w:val="22"/>
          <w:szCs w:val="22"/>
          <w14:ligatures w14:val="standardContextual"/>
        </w:rPr>
      </w:pPr>
      <w:r>
        <w:rPr>
          <w:noProof/>
        </w:rPr>
        <w:t>3.7</w:t>
      </w:r>
      <w:r>
        <w:rPr>
          <w:rFonts w:asciiTheme="minorHAnsi" w:eastAsiaTheme="minorEastAsia" w:hAnsiTheme="minorHAnsi" w:cstheme="minorBidi"/>
          <w:noProof/>
          <w:kern w:val="2"/>
          <w:sz w:val="22"/>
          <w:szCs w:val="22"/>
          <w14:ligatures w14:val="standardContextual"/>
        </w:rPr>
        <w:tab/>
      </w:r>
      <w:r>
        <w:rPr>
          <w:noProof/>
        </w:rPr>
        <w:t>Key Stakeholder or User Needs</w:t>
      </w:r>
      <w:r>
        <w:rPr>
          <w:noProof/>
        </w:rPr>
        <w:tab/>
      </w:r>
      <w:r>
        <w:rPr>
          <w:noProof/>
        </w:rPr>
        <w:fldChar w:fldCharType="begin"/>
      </w:r>
      <w:r>
        <w:rPr>
          <w:noProof/>
        </w:rPr>
        <w:instrText xml:space="preserve"> PAGEREF _Toc138278228 \h </w:instrText>
      </w:r>
      <w:r>
        <w:rPr>
          <w:noProof/>
        </w:rPr>
      </w:r>
      <w:r>
        <w:rPr>
          <w:noProof/>
        </w:rPr>
        <w:fldChar w:fldCharType="separate"/>
      </w:r>
      <w:r>
        <w:rPr>
          <w:noProof/>
        </w:rPr>
        <w:t>9</w:t>
      </w:r>
      <w:r>
        <w:rPr>
          <w:noProof/>
        </w:rPr>
        <w:fldChar w:fldCharType="end"/>
      </w:r>
    </w:p>
    <w:p w14:paraId="3F1BCB3C" w14:textId="68DEF814" w:rsidR="00277E51" w:rsidRDefault="00277E51">
      <w:pPr>
        <w:pStyle w:val="TOC2"/>
        <w:tabs>
          <w:tab w:val="left" w:pos="1000"/>
        </w:tabs>
        <w:rPr>
          <w:rFonts w:asciiTheme="minorHAnsi" w:eastAsiaTheme="minorEastAsia" w:hAnsiTheme="minorHAnsi" w:cstheme="minorBidi"/>
          <w:noProof/>
          <w:kern w:val="2"/>
          <w:sz w:val="22"/>
          <w:szCs w:val="22"/>
          <w14:ligatures w14:val="standardContextual"/>
        </w:rPr>
      </w:pPr>
      <w:r>
        <w:rPr>
          <w:noProof/>
        </w:rPr>
        <w:t>3.8</w:t>
      </w:r>
      <w:r>
        <w:rPr>
          <w:rFonts w:asciiTheme="minorHAnsi" w:eastAsiaTheme="minorEastAsia" w:hAnsiTheme="minorHAnsi" w:cstheme="minorBidi"/>
          <w:noProof/>
          <w:kern w:val="2"/>
          <w:sz w:val="22"/>
          <w:szCs w:val="22"/>
          <w14:ligatures w14:val="standardContextual"/>
        </w:rPr>
        <w:tab/>
      </w:r>
      <w:r>
        <w:rPr>
          <w:noProof/>
        </w:rPr>
        <w:t>Alternatives and Competition</w:t>
      </w:r>
      <w:r>
        <w:rPr>
          <w:noProof/>
        </w:rPr>
        <w:tab/>
      </w:r>
      <w:r>
        <w:rPr>
          <w:noProof/>
        </w:rPr>
        <w:fldChar w:fldCharType="begin"/>
      </w:r>
      <w:r>
        <w:rPr>
          <w:noProof/>
        </w:rPr>
        <w:instrText xml:space="preserve"> PAGEREF _Toc138278229 \h </w:instrText>
      </w:r>
      <w:r>
        <w:rPr>
          <w:noProof/>
        </w:rPr>
      </w:r>
      <w:r>
        <w:rPr>
          <w:noProof/>
        </w:rPr>
        <w:fldChar w:fldCharType="separate"/>
      </w:r>
      <w:r>
        <w:rPr>
          <w:noProof/>
        </w:rPr>
        <w:t>9</w:t>
      </w:r>
      <w:r>
        <w:rPr>
          <w:noProof/>
        </w:rPr>
        <w:fldChar w:fldCharType="end"/>
      </w:r>
    </w:p>
    <w:p w14:paraId="28508CD2" w14:textId="56DE122C" w:rsidR="00277E51" w:rsidRDefault="00277E51">
      <w:pPr>
        <w:pStyle w:val="TOC3"/>
        <w:rPr>
          <w:rFonts w:asciiTheme="minorHAnsi" w:eastAsiaTheme="minorEastAsia" w:hAnsiTheme="minorHAnsi" w:cstheme="minorBidi"/>
          <w:noProof/>
          <w:kern w:val="2"/>
          <w:sz w:val="22"/>
          <w:szCs w:val="22"/>
          <w14:ligatures w14:val="standardContextual"/>
        </w:rPr>
      </w:pPr>
      <w:r>
        <w:rPr>
          <w:noProof/>
        </w:rPr>
        <w:t>3.8.1</w:t>
      </w:r>
      <w:r>
        <w:rPr>
          <w:rFonts w:asciiTheme="minorHAnsi" w:eastAsiaTheme="minorEastAsia" w:hAnsiTheme="minorHAnsi" w:cstheme="minorBidi"/>
          <w:noProof/>
          <w:kern w:val="2"/>
          <w:sz w:val="22"/>
          <w:szCs w:val="22"/>
          <w14:ligatures w14:val="standardContextual"/>
        </w:rPr>
        <w:tab/>
      </w:r>
      <w:r>
        <w:rPr>
          <w:noProof/>
        </w:rPr>
        <w:t>TripAdvisor</w:t>
      </w:r>
      <w:r>
        <w:rPr>
          <w:noProof/>
        </w:rPr>
        <w:tab/>
      </w:r>
      <w:r>
        <w:rPr>
          <w:noProof/>
        </w:rPr>
        <w:fldChar w:fldCharType="begin"/>
      </w:r>
      <w:r>
        <w:rPr>
          <w:noProof/>
        </w:rPr>
        <w:instrText xml:space="preserve"> PAGEREF _Toc138278230 \h </w:instrText>
      </w:r>
      <w:r>
        <w:rPr>
          <w:noProof/>
        </w:rPr>
      </w:r>
      <w:r>
        <w:rPr>
          <w:noProof/>
        </w:rPr>
        <w:fldChar w:fldCharType="separate"/>
      </w:r>
      <w:r>
        <w:rPr>
          <w:noProof/>
        </w:rPr>
        <w:t>9</w:t>
      </w:r>
      <w:r>
        <w:rPr>
          <w:noProof/>
        </w:rPr>
        <w:fldChar w:fldCharType="end"/>
      </w:r>
    </w:p>
    <w:p w14:paraId="35372DD4" w14:textId="31CB8FF9" w:rsidR="00277E51" w:rsidRDefault="00277E51">
      <w:pPr>
        <w:pStyle w:val="TOC3"/>
        <w:rPr>
          <w:rFonts w:asciiTheme="minorHAnsi" w:eastAsiaTheme="minorEastAsia" w:hAnsiTheme="minorHAnsi" w:cstheme="minorBidi"/>
          <w:noProof/>
          <w:kern w:val="2"/>
          <w:sz w:val="22"/>
          <w:szCs w:val="22"/>
          <w14:ligatures w14:val="standardContextual"/>
        </w:rPr>
      </w:pPr>
      <w:r>
        <w:rPr>
          <w:noProof/>
        </w:rPr>
        <w:t>3.8.2</w:t>
      </w:r>
      <w:r>
        <w:rPr>
          <w:rFonts w:asciiTheme="minorHAnsi" w:eastAsiaTheme="minorEastAsia" w:hAnsiTheme="minorHAnsi" w:cstheme="minorBidi"/>
          <w:noProof/>
          <w:kern w:val="2"/>
          <w:sz w:val="22"/>
          <w:szCs w:val="22"/>
          <w14:ligatures w14:val="standardContextual"/>
        </w:rPr>
        <w:tab/>
      </w:r>
      <w:r>
        <w:rPr>
          <w:noProof/>
        </w:rPr>
        <w:t>Shopee Food</w:t>
      </w:r>
      <w:r>
        <w:rPr>
          <w:noProof/>
        </w:rPr>
        <w:tab/>
      </w:r>
      <w:r>
        <w:rPr>
          <w:noProof/>
        </w:rPr>
        <w:fldChar w:fldCharType="begin"/>
      </w:r>
      <w:r>
        <w:rPr>
          <w:noProof/>
        </w:rPr>
        <w:instrText xml:space="preserve"> PAGEREF _Toc138278231 \h </w:instrText>
      </w:r>
      <w:r>
        <w:rPr>
          <w:noProof/>
        </w:rPr>
      </w:r>
      <w:r>
        <w:rPr>
          <w:noProof/>
        </w:rPr>
        <w:fldChar w:fldCharType="separate"/>
      </w:r>
      <w:r>
        <w:rPr>
          <w:noProof/>
        </w:rPr>
        <w:t>9</w:t>
      </w:r>
      <w:r>
        <w:rPr>
          <w:noProof/>
        </w:rPr>
        <w:fldChar w:fldCharType="end"/>
      </w:r>
    </w:p>
    <w:p w14:paraId="20E5FA2E" w14:textId="23BE8D9D" w:rsidR="00277E51" w:rsidRDefault="00277E51">
      <w:pPr>
        <w:pStyle w:val="TOC3"/>
        <w:rPr>
          <w:rFonts w:asciiTheme="minorHAnsi" w:eastAsiaTheme="minorEastAsia" w:hAnsiTheme="minorHAnsi" w:cstheme="minorBidi"/>
          <w:noProof/>
          <w:kern w:val="2"/>
          <w:sz w:val="22"/>
          <w:szCs w:val="22"/>
          <w14:ligatures w14:val="standardContextual"/>
        </w:rPr>
      </w:pPr>
      <w:r>
        <w:rPr>
          <w:noProof/>
        </w:rPr>
        <w:t>3.8.3</w:t>
      </w:r>
      <w:r>
        <w:rPr>
          <w:rFonts w:asciiTheme="minorHAnsi" w:eastAsiaTheme="minorEastAsia" w:hAnsiTheme="minorHAnsi" w:cstheme="minorBidi"/>
          <w:noProof/>
          <w:kern w:val="2"/>
          <w:sz w:val="22"/>
          <w:szCs w:val="22"/>
          <w14:ligatures w14:val="standardContextual"/>
        </w:rPr>
        <w:tab/>
      </w:r>
      <w:r>
        <w:rPr>
          <w:noProof/>
        </w:rPr>
        <w:t>Loship</w:t>
      </w:r>
      <w:r>
        <w:rPr>
          <w:noProof/>
        </w:rPr>
        <w:tab/>
      </w:r>
      <w:r>
        <w:rPr>
          <w:noProof/>
        </w:rPr>
        <w:fldChar w:fldCharType="begin"/>
      </w:r>
      <w:r>
        <w:rPr>
          <w:noProof/>
        </w:rPr>
        <w:instrText xml:space="preserve"> PAGEREF _Toc138278232 \h </w:instrText>
      </w:r>
      <w:r>
        <w:rPr>
          <w:noProof/>
        </w:rPr>
      </w:r>
      <w:r>
        <w:rPr>
          <w:noProof/>
        </w:rPr>
        <w:fldChar w:fldCharType="separate"/>
      </w:r>
      <w:r>
        <w:rPr>
          <w:noProof/>
        </w:rPr>
        <w:t>10</w:t>
      </w:r>
      <w:r>
        <w:rPr>
          <w:noProof/>
        </w:rPr>
        <w:fldChar w:fldCharType="end"/>
      </w:r>
    </w:p>
    <w:p w14:paraId="31BB7A39" w14:textId="29B0892F" w:rsidR="00277E51" w:rsidRDefault="00277E51">
      <w:pPr>
        <w:pStyle w:val="TOC3"/>
        <w:rPr>
          <w:rFonts w:asciiTheme="minorHAnsi" w:eastAsiaTheme="minorEastAsia" w:hAnsiTheme="minorHAnsi" w:cstheme="minorBidi"/>
          <w:noProof/>
          <w:kern w:val="2"/>
          <w:sz w:val="22"/>
          <w:szCs w:val="22"/>
          <w14:ligatures w14:val="standardContextual"/>
        </w:rPr>
      </w:pPr>
      <w:r>
        <w:rPr>
          <w:noProof/>
        </w:rPr>
        <w:t>3.8.4</w:t>
      </w:r>
      <w:r>
        <w:rPr>
          <w:rFonts w:asciiTheme="minorHAnsi" w:eastAsiaTheme="minorEastAsia" w:hAnsiTheme="minorHAnsi" w:cstheme="minorBidi"/>
          <w:noProof/>
          <w:kern w:val="2"/>
          <w:sz w:val="22"/>
          <w:szCs w:val="22"/>
          <w14:ligatures w14:val="standardContextual"/>
        </w:rPr>
        <w:tab/>
      </w:r>
      <w:r>
        <w:rPr>
          <w:noProof/>
        </w:rPr>
        <w:t>Foody</w:t>
      </w:r>
      <w:r>
        <w:rPr>
          <w:noProof/>
        </w:rPr>
        <w:tab/>
      </w:r>
      <w:r>
        <w:rPr>
          <w:noProof/>
        </w:rPr>
        <w:fldChar w:fldCharType="begin"/>
      </w:r>
      <w:r>
        <w:rPr>
          <w:noProof/>
        </w:rPr>
        <w:instrText xml:space="preserve"> PAGEREF _Toc138278233 \h </w:instrText>
      </w:r>
      <w:r>
        <w:rPr>
          <w:noProof/>
        </w:rPr>
      </w:r>
      <w:r>
        <w:rPr>
          <w:noProof/>
        </w:rPr>
        <w:fldChar w:fldCharType="separate"/>
      </w:r>
      <w:r>
        <w:rPr>
          <w:noProof/>
        </w:rPr>
        <w:t>10</w:t>
      </w:r>
      <w:r>
        <w:rPr>
          <w:noProof/>
        </w:rPr>
        <w:fldChar w:fldCharType="end"/>
      </w:r>
    </w:p>
    <w:p w14:paraId="004CA970" w14:textId="7F27ED2F" w:rsidR="00277E51" w:rsidRDefault="00277E51">
      <w:pPr>
        <w:pStyle w:val="TOC1"/>
        <w:tabs>
          <w:tab w:val="left" w:pos="432"/>
        </w:tabs>
        <w:rPr>
          <w:rFonts w:asciiTheme="minorHAnsi" w:eastAsiaTheme="minorEastAsia" w:hAnsiTheme="minorHAnsi" w:cstheme="minorBidi"/>
          <w:noProof/>
          <w:kern w:val="2"/>
          <w:sz w:val="22"/>
          <w:szCs w:val="22"/>
          <w14:ligatures w14:val="standardContextual"/>
        </w:rPr>
      </w:pPr>
      <w:r>
        <w:rPr>
          <w:noProof/>
        </w:rPr>
        <w:t>4.</w:t>
      </w:r>
      <w:r>
        <w:rPr>
          <w:rFonts w:asciiTheme="minorHAnsi" w:eastAsiaTheme="minorEastAsia" w:hAnsiTheme="minorHAnsi" w:cstheme="minorBidi"/>
          <w:noProof/>
          <w:kern w:val="2"/>
          <w:sz w:val="22"/>
          <w:szCs w:val="22"/>
          <w14:ligatures w14:val="standardContextual"/>
        </w:rPr>
        <w:tab/>
      </w:r>
      <w:r>
        <w:rPr>
          <w:noProof/>
        </w:rPr>
        <w:t>Product Overview</w:t>
      </w:r>
      <w:r>
        <w:rPr>
          <w:noProof/>
        </w:rPr>
        <w:tab/>
      </w:r>
      <w:r>
        <w:rPr>
          <w:noProof/>
        </w:rPr>
        <w:fldChar w:fldCharType="begin"/>
      </w:r>
      <w:r>
        <w:rPr>
          <w:noProof/>
        </w:rPr>
        <w:instrText xml:space="preserve"> PAGEREF _Toc138278234 \h </w:instrText>
      </w:r>
      <w:r>
        <w:rPr>
          <w:noProof/>
        </w:rPr>
      </w:r>
      <w:r>
        <w:rPr>
          <w:noProof/>
        </w:rPr>
        <w:fldChar w:fldCharType="separate"/>
      </w:r>
      <w:r>
        <w:rPr>
          <w:noProof/>
        </w:rPr>
        <w:t>10</w:t>
      </w:r>
      <w:r>
        <w:rPr>
          <w:noProof/>
        </w:rPr>
        <w:fldChar w:fldCharType="end"/>
      </w:r>
    </w:p>
    <w:p w14:paraId="180CE12A" w14:textId="0D08B246" w:rsidR="00277E51" w:rsidRDefault="00277E51">
      <w:pPr>
        <w:pStyle w:val="TOC2"/>
        <w:tabs>
          <w:tab w:val="left" w:pos="1000"/>
        </w:tabs>
        <w:rPr>
          <w:rFonts w:asciiTheme="minorHAnsi" w:eastAsiaTheme="minorEastAsia" w:hAnsiTheme="minorHAnsi" w:cstheme="minorBidi"/>
          <w:noProof/>
          <w:kern w:val="2"/>
          <w:sz w:val="22"/>
          <w:szCs w:val="22"/>
          <w14:ligatures w14:val="standardContextual"/>
        </w:rPr>
      </w:pPr>
      <w:r>
        <w:rPr>
          <w:noProof/>
        </w:rPr>
        <w:t>4.1</w:t>
      </w:r>
      <w:r>
        <w:rPr>
          <w:rFonts w:asciiTheme="minorHAnsi" w:eastAsiaTheme="minorEastAsia" w:hAnsiTheme="minorHAnsi" w:cstheme="minorBidi"/>
          <w:noProof/>
          <w:kern w:val="2"/>
          <w:sz w:val="22"/>
          <w:szCs w:val="22"/>
          <w14:ligatures w14:val="standardContextual"/>
        </w:rPr>
        <w:tab/>
      </w:r>
      <w:r>
        <w:rPr>
          <w:noProof/>
        </w:rPr>
        <w:t>Product Perspective</w:t>
      </w:r>
      <w:r>
        <w:rPr>
          <w:noProof/>
        </w:rPr>
        <w:tab/>
      </w:r>
      <w:r>
        <w:rPr>
          <w:noProof/>
        </w:rPr>
        <w:fldChar w:fldCharType="begin"/>
      </w:r>
      <w:r>
        <w:rPr>
          <w:noProof/>
        </w:rPr>
        <w:instrText xml:space="preserve"> PAGEREF _Toc138278235 \h </w:instrText>
      </w:r>
      <w:r>
        <w:rPr>
          <w:noProof/>
        </w:rPr>
      </w:r>
      <w:r>
        <w:rPr>
          <w:noProof/>
        </w:rPr>
        <w:fldChar w:fldCharType="separate"/>
      </w:r>
      <w:r>
        <w:rPr>
          <w:noProof/>
        </w:rPr>
        <w:t>10</w:t>
      </w:r>
      <w:r>
        <w:rPr>
          <w:noProof/>
        </w:rPr>
        <w:fldChar w:fldCharType="end"/>
      </w:r>
    </w:p>
    <w:p w14:paraId="4126D9EE" w14:textId="41EFB2A2" w:rsidR="00277E51" w:rsidRDefault="00277E51">
      <w:pPr>
        <w:pStyle w:val="TOC2"/>
        <w:tabs>
          <w:tab w:val="left" w:pos="1000"/>
        </w:tabs>
        <w:rPr>
          <w:rFonts w:asciiTheme="minorHAnsi" w:eastAsiaTheme="minorEastAsia" w:hAnsiTheme="minorHAnsi" w:cstheme="minorBidi"/>
          <w:noProof/>
          <w:kern w:val="2"/>
          <w:sz w:val="22"/>
          <w:szCs w:val="22"/>
          <w14:ligatures w14:val="standardContextual"/>
        </w:rPr>
      </w:pPr>
      <w:r>
        <w:rPr>
          <w:noProof/>
        </w:rPr>
        <w:t>4.2</w:t>
      </w:r>
      <w:r>
        <w:rPr>
          <w:rFonts w:asciiTheme="minorHAnsi" w:eastAsiaTheme="minorEastAsia" w:hAnsiTheme="minorHAnsi" w:cstheme="minorBidi"/>
          <w:noProof/>
          <w:kern w:val="2"/>
          <w:sz w:val="22"/>
          <w:szCs w:val="22"/>
          <w14:ligatures w14:val="standardContextual"/>
        </w:rPr>
        <w:tab/>
      </w:r>
      <w:r>
        <w:rPr>
          <w:noProof/>
        </w:rPr>
        <w:t>Summary of Capabilities</w:t>
      </w:r>
      <w:r>
        <w:rPr>
          <w:noProof/>
        </w:rPr>
        <w:tab/>
      </w:r>
      <w:r>
        <w:rPr>
          <w:noProof/>
        </w:rPr>
        <w:fldChar w:fldCharType="begin"/>
      </w:r>
      <w:r>
        <w:rPr>
          <w:noProof/>
        </w:rPr>
        <w:instrText xml:space="preserve"> PAGEREF _Toc138278236 \h </w:instrText>
      </w:r>
      <w:r>
        <w:rPr>
          <w:noProof/>
        </w:rPr>
      </w:r>
      <w:r>
        <w:rPr>
          <w:noProof/>
        </w:rPr>
        <w:fldChar w:fldCharType="separate"/>
      </w:r>
      <w:r>
        <w:rPr>
          <w:noProof/>
        </w:rPr>
        <w:t>11</w:t>
      </w:r>
      <w:r>
        <w:rPr>
          <w:noProof/>
        </w:rPr>
        <w:fldChar w:fldCharType="end"/>
      </w:r>
    </w:p>
    <w:p w14:paraId="0A836739" w14:textId="0EF4A5C8" w:rsidR="00277E51" w:rsidRDefault="00277E51">
      <w:pPr>
        <w:pStyle w:val="TOC2"/>
        <w:tabs>
          <w:tab w:val="left" w:pos="1000"/>
        </w:tabs>
        <w:rPr>
          <w:rFonts w:asciiTheme="minorHAnsi" w:eastAsiaTheme="minorEastAsia" w:hAnsiTheme="minorHAnsi" w:cstheme="minorBidi"/>
          <w:noProof/>
          <w:kern w:val="2"/>
          <w:sz w:val="22"/>
          <w:szCs w:val="22"/>
          <w14:ligatures w14:val="standardContextual"/>
        </w:rPr>
      </w:pPr>
      <w:r>
        <w:rPr>
          <w:noProof/>
        </w:rPr>
        <w:t>4.3</w:t>
      </w:r>
      <w:r>
        <w:rPr>
          <w:rFonts w:asciiTheme="minorHAnsi" w:eastAsiaTheme="minorEastAsia" w:hAnsiTheme="minorHAnsi" w:cstheme="minorBidi"/>
          <w:noProof/>
          <w:kern w:val="2"/>
          <w:sz w:val="22"/>
          <w:szCs w:val="22"/>
          <w14:ligatures w14:val="standardContextual"/>
        </w:rPr>
        <w:tab/>
      </w:r>
      <w:r>
        <w:rPr>
          <w:noProof/>
        </w:rPr>
        <w:t>Assumptions and Dependencies</w:t>
      </w:r>
      <w:r>
        <w:rPr>
          <w:noProof/>
        </w:rPr>
        <w:tab/>
      </w:r>
      <w:r>
        <w:rPr>
          <w:noProof/>
        </w:rPr>
        <w:fldChar w:fldCharType="begin"/>
      </w:r>
      <w:r>
        <w:rPr>
          <w:noProof/>
        </w:rPr>
        <w:instrText xml:space="preserve"> PAGEREF _Toc138278237 \h </w:instrText>
      </w:r>
      <w:r>
        <w:rPr>
          <w:noProof/>
        </w:rPr>
      </w:r>
      <w:r>
        <w:rPr>
          <w:noProof/>
        </w:rPr>
        <w:fldChar w:fldCharType="separate"/>
      </w:r>
      <w:r>
        <w:rPr>
          <w:noProof/>
        </w:rPr>
        <w:t>11</w:t>
      </w:r>
      <w:r>
        <w:rPr>
          <w:noProof/>
        </w:rPr>
        <w:fldChar w:fldCharType="end"/>
      </w:r>
    </w:p>
    <w:p w14:paraId="6E1BA0A3" w14:textId="435CBC21" w:rsidR="00277E51" w:rsidRDefault="00277E51">
      <w:pPr>
        <w:pStyle w:val="TOC2"/>
        <w:tabs>
          <w:tab w:val="left" w:pos="1000"/>
        </w:tabs>
        <w:rPr>
          <w:rFonts w:asciiTheme="minorHAnsi" w:eastAsiaTheme="minorEastAsia" w:hAnsiTheme="minorHAnsi" w:cstheme="minorBidi"/>
          <w:noProof/>
          <w:kern w:val="2"/>
          <w:sz w:val="22"/>
          <w:szCs w:val="22"/>
          <w14:ligatures w14:val="standardContextual"/>
        </w:rPr>
      </w:pPr>
      <w:r>
        <w:rPr>
          <w:noProof/>
        </w:rPr>
        <w:t>4.4</w:t>
      </w:r>
      <w:r>
        <w:rPr>
          <w:rFonts w:asciiTheme="minorHAnsi" w:eastAsiaTheme="minorEastAsia" w:hAnsiTheme="minorHAnsi" w:cstheme="minorBidi"/>
          <w:noProof/>
          <w:kern w:val="2"/>
          <w:sz w:val="22"/>
          <w:szCs w:val="22"/>
          <w14:ligatures w14:val="standardContextual"/>
        </w:rPr>
        <w:tab/>
      </w:r>
      <w:r>
        <w:rPr>
          <w:noProof/>
        </w:rPr>
        <w:t>Cost and Pricing</w:t>
      </w:r>
      <w:r>
        <w:rPr>
          <w:noProof/>
        </w:rPr>
        <w:tab/>
      </w:r>
      <w:r>
        <w:rPr>
          <w:noProof/>
        </w:rPr>
        <w:fldChar w:fldCharType="begin"/>
      </w:r>
      <w:r>
        <w:rPr>
          <w:noProof/>
        </w:rPr>
        <w:instrText xml:space="preserve"> PAGEREF _Toc138278238 \h </w:instrText>
      </w:r>
      <w:r>
        <w:rPr>
          <w:noProof/>
        </w:rPr>
      </w:r>
      <w:r>
        <w:rPr>
          <w:noProof/>
        </w:rPr>
        <w:fldChar w:fldCharType="separate"/>
      </w:r>
      <w:r>
        <w:rPr>
          <w:noProof/>
        </w:rPr>
        <w:t>11</w:t>
      </w:r>
      <w:r>
        <w:rPr>
          <w:noProof/>
        </w:rPr>
        <w:fldChar w:fldCharType="end"/>
      </w:r>
    </w:p>
    <w:p w14:paraId="34EE907D" w14:textId="5ECDFD15" w:rsidR="00277E51" w:rsidRDefault="00277E51">
      <w:pPr>
        <w:pStyle w:val="TOC2"/>
        <w:tabs>
          <w:tab w:val="left" w:pos="1000"/>
        </w:tabs>
        <w:rPr>
          <w:rFonts w:asciiTheme="minorHAnsi" w:eastAsiaTheme="minorEastAsia" w:hAnsiTheme="minorHAnsi" w:cstheme="minorBidi"/>
          <w:noProof/>
          <w:kern w:val="2"/>
          <w:sz w:val="22"/>
          <w:szCs w:val="22"/>
          <w14:ligatures w14:val="standardContextual"/>
        </w:rPr>
      </w:pPr>
      <w:r>
        <w:rPr>
          <w:noProof/>
        </w:rPr>
        <w:t>4.5</w:t>
      </w:r>
      <w:r>
        <w:rPr>
          <w:rFonts w:asciiTheme="minorHAnsi" w:eastAsiaTheme="minorEastAsia" w:hAnsiTheme="minorHAnsi" w:cstheme="minorBidi"/>
          <w:noProof/>
          <w:kern w:val="2"/>
          <w:sz w:val="22"/>
          <w:szCs w:val="22"/>
          <w14:ligatures w14:val="standardContextual"/>
        </w:rPr>
        <w:tab/>
      </w:r>
      <w:r>
        <w:rPr>
          <w:noProof/>
        </w:rPr>
        <w:t>Licensing and Installation</w:t>
      </w:r>
      <w:r>
        <w:rPr>
          <w:noProof/>
        </w:rPr>
        <w:tab/>
      </w:r>
      <w:r>
        <w:rPr>
          <w:noProof/>
        </w:rPr>
        <w:fldChar w:fldCharType="begin"/>
      </w:r>
      <w:r>
        <w:rPr>
          <w:noProof/>
        </w:rPr>
        <w:instrText xml:space="preserve"> PAGEREF _Toc138278239 \h </w:instrText>
      </w:r>
      <w:r>
        <w:rPr>
          <w:noProof/>
        </w:rPr>
      </w:r>
      <w:r>
        <w:rPr>
          <w:noProof/>
        </w:rPr>
        <w:fldChar w:fldCharType="separate"/>
      </w:r>
      <w:r>
        <w:rPr>
          <w:noProof/>
        </w:rPr>
        <w:t>11</w:t>
      </w:r>
      <w:r>
        <w:rPr>
          <w:noProof/>
        </w:rPr>
        <w:fldChar w:fldCharType="end"/>
      </w:r>
    </w:p>
    <w:p w14:paraId="3F29EE3E" w14:textId="145CF7E1" w:rsidR="00277E51" w:rsidRDefault="00277E51">
      <w:pPr>
        <w:pStyle w:val="TOC1"/>
        <w:tabs>
          <w:tab w:val="left" w:pos="432"/>
        </w:tabs>
        <w:rPr>
          <w:rFonts w:asciiTheme="minorHAnsi" w:eastAsiaTheme="minorEastAsia" w:hAnsiTheme="minorHAnsi" w:cstheme="minorBidi"/>
          <w:noProof/>
          <w:kern w:val="2"/>
          <w:sz w:val="22"/>
          <w:szCs w:val="22"/>
          <w14:ligatures w14:val="standardContextual"/>
        </w:rPr>
      </w:pPr>
      <w:r>
        <w:rPr>
          <w:noProof/>
        </w:rPr>
        <w:t>5.</w:t>
      </w:r>
      <w:r>
        <w:rPr>
          <w:rFonts w:asciiTheme="minorHAnsi" w:eastAsiaTheme="minorEastAsia" w:hAnsiTheme="minorHAnsi" w:cstheme="minorBidi"/>
          <w:noProof/>
          <w:kern w:val="2"/>
          <w:sz w:val="22"/>
          <w:szCs w:val="22"/>
          <w14:ligatures w14:val="standardContextual"/>
        </w:rPr>
        <w:tab/>
      </w:r>
      <w:r>
        <w:rPr>
          <w:noProof/>
        </w:rPr>
        <w:t>Product Features</w:t>
      </w:r>
      <w:r>
        <w:rPr>
          <w:noProof/>
        </w:rPr>
        <w:tab/>
      </w:r>
      <w:r>
        <w:rPr>
          <w:noProof/>
        </w:rPr>
        <w:fldChar w:fldCharType="begin"/>
      </w:r>
      <w:r>
        <w:rPr>
          <w:noProof/>
        </w:rPr>
        <w:instrText xml:space="preserve"> PAGEREF _Toc138278240 \h </w:instrText>
      </w:r>
      <w:r>
        <w:rPr>
          <w:noProof/>
        </w:rPr>
      </w:r>
      <w:r>
        <w:rPr>
          <w:noProof/>
        </w:rPr>
        <w:fldChar w:fldCharType="separate"/>
      </w:r>
      <w:r>
        <w:rPr>
          <w:noProof/>
        </w:rPr>
        <w:t>11</w:t>
      </w:r>
      <w:r>
        <w:rPr>
          <w:noProof/>
        </w:rPr>
        <w:fldChar w:fldCharType="end"/>
      </w:r>
    </w:p>
    <w:p w14:paraId="46A58A67" w14:textId="01628BED" w:rsidR="00277E51" w:rsidRDefault="00277E51">
      <w:pPr>
        <w:pStyle w:val="TOC2"/>
        <w:tabs>
          <w:tab w:val="left" w:pos="1000"/>
        </w:tabs>
        <w:rPr>
          <w:rFonts w:asciiTheme="minorHAnsi" w:eastAsiaTheme="minorEastAsia" w:hAnsiTheme="minorHAnsi" w:cstheme="minorBidi"/>
          <w:noProof/>
          <w:kern w:val="2"/>
          <w:sz w:val="22"/>
          <w:szCs w:val="22"/>
          <w14:ligatures w14:val="standardContextual"/>
        </w:rPr>
      </w:pPr>
      <w:r>
        <w:rPr>
          <w:noProof/>
        </w:rPr>
        <w:t>5.1</w:t>
      </w:r>
      <w:r>
        <w:rPr>
          <w:rFonts w:asciiTheme="minorHAnsi" w:eastAsiaTheme="minorEastAsia" w:hAnsiTheme="minorHAnsi" w:cstheme="minorBidi"/>
          <w:noProof/>
          <w:kern w:val="2"/>
          <w:sz w:val="22"/>
          <w:szCs w:val="22"/>
          <w14:ligatures w14:val="standardContextual"/>
        </w:rPr>
        <w:tab/>
      </w:r>
      <w:r>
        <w:rPr>
          <w:noProof/>
        </w:rPr>
        <w:t>Đăng nhập, đăng ký:</w:t>
      </w:r>
      <w:r>
        <w:rPr>
          <w:noProof/>
        </w:rPr>
        <w:tab/>
      </w:r>
      <w:r>
        <w:rPr>
          <w:noProof/>
        </w:rPr>
        <w:fldChar w:fldCharType="begin"/>
      </w:r>
      <w:r>
        <w:rPr>
          <w:noProof/>
        </w:rPr>
        <w:instrText xml:space="preserve"> PAGEREF _Toc138278241 \h </w:instrText>
      </w:r>
      <w:r>
        <w:rPr>
          <w:noProof/>
        </w:rPr>
      </w:r>
      <w:r>
        <w:rPr>
          <w:noProof/>
        </w:rPr>
        <w:fldChar w:fldCharType="separate"/>
      </w:r>
      <w:r>
        <w:rPr>
          <w:noProof/>
        </w:rPr>
        <w:t>11</w:t>
      </w:r>
      <w:r>
        <w:rPr>
          <w:noProof/>
        </w:rPr>
        <w:fldChar w:fldCharType="end"/>
      </w:r>
    </w:p>
    <w:p w14:paraId="57BB6F01" w14:textId="4B1F8203" w:rsidR="00277E51" w:rsidRDefault="00277E51">
      <w:pPr>
        <w:pStyle w:val="TOC2"/>
        <w:tabs>
          <w:tab w:val="left" w:pos="1000"/>
        </w:tabs>
        <w:rPr>
          <w:rFonts w:asciiTheme="minorHAnsi" w:eastAsiaTheme="minorEastAsia" w:hAnsiTheme="minorHAnsi" w:cstheme="minorBidi"/>
          <w:noProof/>
          <w:kern w:val="2"/>
          <w:sz w:val="22"/>
          <w:szCs w:val="22"/>
          <w14:ligatures w14:val="standardContextual"/>
        </w:rPr>
      </w:pPr>
      <w:r>
        <w:rPr>
          <w:noProof/>
        </w:rPr>
        <w:t>5.2</w:t>
      </w:r>
      <w:r>
        <w:rPr>
          <w:rFonts w:asciiTheme="minorHAnsi" w:eastAsiaTheme="minorEastAsia" w:hAnsiTheme="minorHAnsi" w:cstheme="minorBidi"/>
          <w:noProof/>
          <w:kern w:val="2"/>
          <w:sz w:val="22"/>
          <w:szCs w:val="22"/>
          <w14:ligatures w14:val="standardContextual"/>
        </w:rPr>
        <w:tab/>
      </w:r>
      <w:r>
        <w:rPr>
          <w:noProof/>
        </w:rPr>
        <w:t>Đổi mật khẩu, quên mật khẩu</w:t>
      </w:r>
      <w:r>
        <w:rPr>
          <w:noProof/>
        </w:rPr>
        <w:tab/>
      </w:r>
      <w:r>
        <w:rPr>
          <w:noProof/>
        </w:rPr>
        <w:fldChar w:fldCharType="begin"/>
      </w:r>
      <w:r>
        <w:rPr>
          <w:noProof/>
        </w:rPr>
        <w:instrText xml:space="preserve"> PAGEREF _Toc138278242 \h </w:instrText>
      </w:r>
      <w:r>
        <w:rPr>
          <w:noProof/>
        </w:rPr>
      </w:r>
      <w:r>
        <w:rPr>
          <w:noProof/>
        </w:rPr>
        <w:fldChar w:fldCharType="separate"/>
      </w:r>
      <w:r>
        <w:rPr>
          <w:noProof/>
        </w:rPr>
        <w:t>11</w:t>
      </w:r>
      <w:r>
        <w:rPr>
          <w:noProof/>
        </w:rPr>
        <w:fldChar w:fldCharType="end"/>
      </w:r>
    </w:p>
    <w:p w14:paraId="4C9E4E2F" w14:textId="40FB3AA8" w:rsidR="00277E51" w:rsidRDefault="00277E51">
      <w:pPr>
        <w:pStyle w:val="TOC2"/>
        <w:tabs>
          <w:tab w:val="left" w:pos="1000"/>
        </w:tabs>
        <w:rPr>
          <w:rFonts w:asciiTheme="minorHAnsi" w:eastAsiaTheme="minorEastAsia" w:hAnsiTheme="minorHAnsi" w:cstheme="minorBidi"/>
          <w:noProof/>
          <w:kern w:val="2"/>
          <w:sz w:val="22"/>
          <w:szCs w:val="22"/>
          <w14:ligatures w14:val="standardContextual"/>
        </w:rPr>
      </w:pPr>
      <w:r>
        <w:rPr>
          <w:noProof/>
        </w:rPr>
        <w:t>5.3</w:t>
      </w:r>
      <w:r>
        <w:rPr>
          <w:rFonts w:asciiTheme="minorHAnsi" w:eastAsiaTheme="minorEastAsia" w:hAnsiTheme="minorHAnsi" w:cstheme="minorBidi"/>
          <w:noProof/>
          <w:kern w:val="2"/>
          <w:sz w:val="22"/>
          <w:szCs w:val="22"/>
          <w14:ligatures w14:val="standardContextual"/>
        </w:rPr>
        <w:tab/>
      </w:r>
      <w:r>
        <w:rPr>
          <w:noProof/>
        </w:rPr>
        <w:t>Cập nhật thông tin cá nhân</w:t>
      </w:r>
      <w:r>
        <w:rPr>
          <w:noProof/>
        </w:rPr>
        <w:tab/>
      </w:r>
      <w:r>
        <w:rPr>
          <w:noProof/>
        </w:rPr>
        <w:fldChar w:fldCharType="begin"/>
      </w:r>
      <w:r>
        <w:rPr>
          <w:noProof/>
        </w:rPr>
        <w:instrText xml:space="preserve"> PAGEREF _Toc138278243 \h </w:instrText>
      </w:r>
      <w:r>
        <w:rPr>
          <w:noProof/>
        </w:rPr>
      </w:r>
      <w:r>
        <w:rPr>
          <w:noProof/>
        </w:rPr>
        <w:fldChar w:fldCharType="separate"/>
      </w:r>
      <w:r>
        <w:rPr>
          <w:noProof/>
        </w:rPr>
        <w:t>12</w:t>
      </w:r>
      <w:r>
        <w:rPr>
          <w:noProof/>
        </w:rPr>
        <w:fldChar w:fldCharType="end"/>
      </w:r>
    </w:p>
    <w:p w14:paraId="702A2C3A" w14:textId="18E42C75" w:rsidR="00277E51" w:rsidRDefault="00277E51">
      <w:pPr>
        <w:pStyle w:val="TOC2"/>
        <w:tabs>
          <w:tab w:val="left" w:pos="1000"/>
        </w:tabs>
        <w:rPr>
          <w:rFonts w:asciiTheme="minorHAnsi" w:eastAsiaTheme="minorEastAsia" w:hAnsiTheme="minorHAnsi" w:cstheme="minorBidi"/>
          <w:noProof/>
          <w:kern w:val="2"/>
          <w:sz w:val="22"/>
          <w:szCs w:val="22"/>
          <w14:ligatures w14:val="standardContextual"/>
        </w:rPr>
      </w:pPr>
      <w:r>
        <w:rPr>
          <w:noProof/>
        </w:rPr>
        <w:t>5.4</w:t>
      </w:r>
      <w:r>
        <w:rPr>
          <w:rFonts w:asciiTheme="minorHAnsi" w:eastAsiaTheme="minorEastAsia" w:hAnsiTheme="minorHAnsi" w:cstheme="minorBidi"/>
          <w:noProof/>
          <w:kern w:val="2"/>
          <w:sz w:val="22"/>
          <w:szCs w:val="22"/>
          <w14:ligatures w14:val="standardContextual"/>
        </w:rPr>
        <w:tab/>
      </w:r>
      <w:r>
        <w:rPr>
          <w:noProof/>
        </w:rPr>
        <w:t>Xác thực danh tính người dùng</w:t>
      </w:r>
      <w:r>
        <w:rPr>
          <w:noProof/>
        </w:rPr>
        <w:tab/>
      </w:r>
      <w:r>
        <w:rPr>
          <w:noProof/>
        </w:rPr>
        <w:fldChar w:fldCharType="begin"/>
      </w:r>
      <w:r>
        <w:rPr>
          <w:noProof/>
        </w:rPr>
        <w:instrText xml:space="preserve"> PAGEREF _Toc138278244 \h </w:instrText>
      </w:r>
      <w:r>
        <w:rPr>
          <w:noProof/>
        </w:rPr>
      </w:r>
      <w:r>
        <w:rPr>
          <w:noProof/>
        </w:rPr>
        <w:fldChar w:fldCharType="separate"/>
      </w:r>
      <w:r>
        <w:rPr>
          <w:noProof/>
        </w:rPr>
        <w:t>12</w:t>
      </w:r>
      <w:r>
        <w:rPr>
          <w:noProof/>
        </w:rPr>
        <w:fldChar w:fldCharType="end"/>
      </w:r>
    </w:p>
    <w:p w14:paraId="1CEF8E08" w14:textId="6D3D7F98" w:rsidR="00277E51" w:rsidRDefault="00277E51">
      <w:pPr>
        <w:pStyle w:val="TOC2"/>
        <w:tabs>
          <w:tab w:val="left" w:pos="1000"/>
        </w:tabs>
        <w:rPr>
          <w:rFonts w:asciiTheme="minorHAnsi" w:eastAsiaTheme="minorEastAsia" w:hAnsiTheme="minorHAnsi" w:cstheme="minorBidi"/>
          <w:noProof/>
          <w:kern w:val="2"/>
          <w:sz w:val="22"/>
          <w:szCs w:val="22"/>
          <w14:ligatures w14:val="standardContextual"/>
        </w:rPr>
      </w:pPr>
      <w:r>
        <w:rPr>
          <w:noProof/>
        </w:rPr>
        <w:t>5.5</w:t>
      </w:r>
      <w:r>
        <w:rPr>
          <w:rFonts w:asciiTheme="minorHAnsi" w:eastAsiaTheme="minorEastAsia" w:hAnsiTheme="minorHAnsi" w:cstheme="minorBidi"/>
          <w:noProof/>
          <w:kern w:val="2"/>
          <w:sz w:val="22"/>
          <w:szCs w:val="22"/>
          <w14:ligatures w14:val="standardContextual"/>
        </w:rPr>
        <w:tab/>
      </w:r>
      <w:r>
        <w:rPr>
          <w:noProof/>
        </w:rPr>
        <w:t>Xác thực danh tính quán ăn</w:t>
      </w:r>
      <w:r>
        <w:rPr>
          <w:noProof/>
        </w:rPr>
        <w:tab/>
      </w:r>
      <w:r>
        <w:rPr>
          <w:noProof/>
        </w:rPr>
        <w:fldChar w:fldCharType="begin"/>
      </w:r>
      <w:r>
        <w:rPr>
          <w:noProof/>
        </w:rPr>
        <w:instrText xml:space="preserve"> PAGEREF _Toc138278245 \h </w:instrText>
      </w:r>
      <w:r>
        <w:rPr>
          <w:noProof/>
        </w:rPr>
      </w:r>
      <w:r>
        <w:rPr>
          <w:noProof/>
        </w:rPr>
        <w:fldChar w:fldCharType="separate"/>
      </w:r>
      <w:r>
        <w:rPr>
          <w:noProof/>
        </w:rPr>
        <w:t>12</w:t>
      </w:r>
      <w:r>
        <w:rPr>
          <w:noProof/>
        </w:rPr>
        <w:fldChar w:fldCharType="end"/>
      </w:r>
    </w:p>
    <w:p w14:paraId="2D287E2F" w14:textId="024FF8C7" w:rsidR="00277E51" w:rsidRDefault="00277E51">
      <w:pPr>
        <w:pStyle w:val="TOC2"/>
        <w:tabs>
          <w:tab w:val="left" w:pos="1000"/>
        </w:tabs>
        <w:rPr>
          <w:rFonts w:asciiTheme="minorHAnsi" w:eastAsiaTheme="minorEastAsia" w:hAnsiTheme="minorHAnsi" w:cstheme="minorBidi"/>
          <w:noProof/>
          <w:kern w:val="2"/>
          <w:sz w:val="22"/>
          <w:szCs w:val="22"/>
          <w14:ligatures w14:val="standardContextual"/>
        </w:rPr>
      </w:pPr>
      <w:r>
        <w:rPr>
          <w:noProof/>
        </w:rPr>
        <w:t>5.6</w:t>
      </w:r>
      <w:r>
        <w:rPr>
          <w:rFonts w:asciiTheme="minorHAnsi" w:eastAsiaTheme="minorEastAsia" w:hAnsiTheme="minorHAnsi" w:cstheme="minorBidi"/>
          <w:noProof/>
          <w:kern w:val="2"/>
          <w:sz w:val="22"/>
          <w:szCs w:val="22"/>
          <w14:ligatures w14:val="standardContextual"/>
        </w:rPr>
        <w:tab/>
      </w:r>
      <w:r>
        <w:rPr>
          <w:noProof/>
        </w:rPr>
        <w:t>Đăng tải quán ăn</w:t>
      </w:r>
      <w:r>
        <w:rPr>
          <w:noProof/>
        </w:rPr>
        <w:tab/>
      </w:r>
      <w:r>
        <w:rPr>
          <w:noProof/>
        </w:rPr>
        <w:fldChar w:fldCharType="begin"/>
      </w:r>
      <w:r>
        <w:rPr>
          <w:noProof/>
        </w:rPr>
        <w:instrText xml:space="preserve"> PAGEREF _Toc138278246 \h </w:instrText>
      </w:r>
      <w:r>
        <w:rPr>
          <w:noProof/>
        </w:rPr>
      </w:r>
      <w:r>
        <w:rPr>
          <w:noProof/>
        </w:rPr>
        <w:fldChar w:fldCharType="separate"/>
      </w:r>
      <w:r>
        <w:rPr>
          <w:noProof/>
        </w:rPr>
        <w:t>12</w:t>
      </w:r>
      <w:r>
        <w:rPr>
          <w:noProof/>
        </w:rPr>
        <w:fldChar w:fldCharType="end"/>
      </w:r>
    </w:p>
    <w:p w14:paraId="057D8A2C" w14:textId="3CD85522" w:rsidR="00277E51" w:rsidRDefault="00277E51">
      <w:pPr>
        <w:pStyle w:val="TOC2"/>
        <w:tabs>
          <w:tab w:val="left" w:pos="1000"/>
        </w:tabs>
        <w:rPr>
          <w:rFonts w:asciiTheme="minorHAnsi" w:eastAsiaTheme="minorEastAsia" w:hAnsiTheme="minorHAnsi" w:cstheme="minorBidi"/>
          <w:noProof/>
          <w:kern w:val="2"/>
          <w:sz w:val="22"/>
          <w:szCs w:val="22"/>
          <w14:ligatures w14:val="standardContextual"/>
        </w:rPr>
      </w:pPr>
      <w:r>
        <w:rPr>
          <w:noProof/>
        </w:rPr>
        <w:t>5.7</w:t>
      </w:r>
      <w:r>
        <w:rPr>
          <w:rFonts w:asciiTheme="minorHAnsi" w:eastAsiaTheme="minorEastAsia" w:hAnsiTheme="minorHAnsi" w:cstheme="minorBidi"/>
          <w:noProof/>
          <w:kern w:val="2"/>
          <w:sz w:val="22"/>
          <w:szCs w:val="22"/>
          <w14:ligatures w14:val="standardContextual"/>
        </w:rPr>
        <w:tab/>
      </w:r>
      <w:r>
        <w:rPr>
          <w:noProof/>
        </w:rPr>
        <w:t>Cập nhật thông tin quán ăn</w:t>
      </w:r>
      <w:r>
        <w:rPr>
          <w:noProof/>
        </w:rPr>
        <w:tab/>
      </w:r>
      <w:r>
        <w:rPr>
          <w:noProof/>
        </w:rPr>
        <w:fldChar w:fldCharType="begin"/>
      </w:r>
      <w:r>
        <w:rPr>
          <w:noProof/>
        </w:rPr>
        <w:instrText xml:space="preserve"> PAGEREF _Toc138278247 \h </w:instrText>
      </w:r>
      <w:r>
        <w:rPr>
          <w:noProof/>
        </w:rPr>
      </w:r>
      <w:r>
        <w:rPr>
          <w:noProof/>
        </w:rPr>
        <w:fldChar w:fldCharType="separate"/>
      </w:r>
      <w:r>
        <w:rPr>
          <w:noProof/>
        </w:rPr>
        <w:t>12</w:t>
      </w:r>
      <w:r>
        <w:rPr>
          <w:noProof/>
        </w:rPr>
        <w:fldChar w:fldCharType="end"/>
      </w:r>
    </w:p>
    <w:p w14:paraId="3C2A7D32" w14:textId="5BE1446A" w:rsidR="00277E51" w:rsidRDefault="00277E51">
      <w:pPr>
        <w:pStyle w:val="TOC2"/>
        <w:tabs>
          <w:tab w:val="left" w:pos="1000"/>
        </w:tabs>
        <w:rPr>
          <w:rFonts w:asciiTheme="minorHAnsi" w:eastAsiaTheme="minorEastAsia" w:hAnsiTheme="minorHAnsi" w:cstheme="minorBidi"/>
          <w:noProof/>
          <w:kern w:val="2"/>
          <w:sz w:val="22"/>
          <w:szCs w:val="22"/>
          <w14:ligatures w14:val="standardContextual"/>
        </w:rPr>
      </w:pPr>
      <w:r>
        <w:rPr>
          <w:noProof/>
        </w:rPr>
        <w:t>5.8</w:t>
      </w:r>
      <w:r>
        <w:rPr>
          <w:rFonts w:asciiTheme="minorHAnsi" w:eastAsiaTheme="minorEastAsia" w:hAnsiTheme="minorHAnsi" w:cstheme="minorBidi"/>
          <w:noProof/>
          <w:kern w:val="2"/>
          <w:sz w:val="22"/>
          <w:szCs w:val="22"/>
          <w14:ligatures w14:val="standardContextual"/>
        </w:rPr>
        <w:tab/>
      </w:r>
      <w:r>
        <w:rPr>
          <w:noProof/>
        </w:rPr>
        <w:t>Cập nhật trạng thái hoạt động hàng ngày</w:t>
      </w:r>
      <w:r>
        <w:rPr>
          <w:noProof/>
        </w:rPr>
        <w:tab/>
      </w:r>
      <w:r>
        <w:rPr>
          <w:noProof/>
        </w:rPr>
        <w:fldChar w:fldCharType="begin"/>
      </w:r>
      <w:r>
        <w:rPr>
          <w:noProof/>
        </w:rPr>
        <w:instrText xml:space="preserve"> PAGEREF _Toc138278248 \h </w:instrText>
      </w:r>
      <w:r>
        <w:rPr>
          <w:noProof/>
        </w:rPr>
      </w:r>
      <w:r>
        <w:rPr>
          <w:noProof/>
        </w:rPr>
        <w:fldChar w:fldCharType="separate"/>
      </w:r>
      <w:r>
        <w:rPr>
          <w:noProof/>
        </w:rPr>
        <w:t>12</w:t>
      </w:r>
      <w:r>
        <w:rPr>
          <w:noProof/>
        </w:rPr>
        <w:fldChar w:fldCharType="end"/>
      </w:r>
    </w:p>
    <w:p w14:paraId="4511BE61" w14:textId="3897240A" w:rsidR="00277E51" w:rsidRDefault="00277E51">
      <w:pPr>
        <w:pStyle w:val="TOC2"/>
        <w:tabs>
          <w:tab w:val="left" w:pos="1000"/>
        </w:tabs>
        <w:rPr>
          <w:rFonts w:asciiTheme="minorHAnsi" w:eastAsiaTheme="minorEastAsia" w:hAnsiTheme="minorHAnsi" w:cstheme="minorBidi"/>
          <w:noProof/>
          <w:kern w:val="2"/>
          <w:sz w:val="22"/>
          <w:szCs w:val="22"/>
          <w14:ligatures w14:val="standardContextual"/>
        </w:rPr>
      </w:pPr>
      <w:r>
        <w:rPr>
          <w:noProof/>
        </w:rPr>
        <w:lastRenderedPageBreak/>
        <w:t>5.9</w:t>
      </w:r>
      <w:r>
        <w:rPr>
          <w:rFonts w:asciiTheme="minorHAnsi" w:eastAsiaTheme="minorEastAsia" w:hAnsiTheme="minorHAnsi" w:cstheme="minorBidi"/>
          <w:noProof/>
          <w:kern w:val="2"/>
          <w:sz w:val="22"/>
          <w:szCs w:val="22"/>
          <w14:ligatures w14:val="standardContextual"/>
        </w:rPr>
        <w:tab/>
      </w:r>
      <w:r>
        <w:rPr>
          <w:noProof/>
        </w:rPr>
        <w:t>Xoá quán ăn</w:t>
      </w:r>
      <w:r>
        <w:rPr>
          <w:noProof/>
        </w:rPr>
        <w:tab/>
      </w:r>
      <w:r>
        <w:rPr>
          <w:noProof/>
        </w:rPr>
        <w:fldChar w:fldCharType="begin"/>
      </w:r>
      <w:r>
        <w:rPr>
          <w:noProof/>
        </w:rPr>
        <w:instrText xml:space="preserve"> PAGEREF _Toc138278249 \h </w:instrText>
      </w:r>
      <w:r>
        <w:rPr>
          <w:noProof/>
        </w:rPr>
      </w:r>
      <w:r>
        <w:rPr>
          <w:noProof/>
        </w:rPr>
        <w:fldChar w:fldCharType="separate"/>
      </w:r>
      <w:r>
        <w:rPr>
          <w:noProof/>
        </w:rPr>
        <w:t>12</w:t>
      </w:r>
      <w:r>
        <w:rPr>
          <w:noProof/>
        </w:rPr>
        <w:fldChar w:fldCharType="end"/>
      </w:r>
    </w:p>
    <w:p w14:paraId="54C17990" w14:textId="3AEA1702" w:rsidR="00277E51" w:rsidRDefault="00277E51">
      <w:pPr>
        <w:pStyle w:val="TOC2"/>
        <w:tabs>
          <w:tab w:val="left" w:pos="1200"/>
        </w:tabs>
        <w:rPr>
          <w:rFonts w:asciiTheme="minorHAnsi" w:eastAsiaTheme="minorEastAsia" w:hAnsiTheme="minorHAnsi" w:cstheme="minorBidi"/>
          <w:noProof/>
          <w:kern w:val="2"/>
          <w:sz w:val="22"/>
          <w:szCs w:val="22"/>
          <w14:ligatures w14:val="standardContextual"/>
        </w:rPr>
      </w:pPr>
      <w:r>
        <w:rPr>
          <w:noProof/>
        </w:rPr>
        <w:t>5.10</w:t>
      </w:r>
      <w:r>
        <w:rPr>
          <w:rFonts w:asciiTheme="minorHAnsi" w:eastAsiaTheme="minorEastAsia" w:hAnsiTheme="minorHAnsi" w:cstheme="minorBidi"/>
          <w:noProof/>
          <w:kern w:val="2"/>
          <w:sz w:val="22"/>
          <w:szCs w:val="22"/>
          <w14:ligatures w14:val="standardContextual"/>
        </w:rPr>
        <w:tab/>
      </w:r>
      <w:r>
        <w:rPr>
          <w:noProof/>
        </w:rPr>
        <w:t>Tìm kiếm quán ăn:</w:t>
      </w:r>
      <w:r>
        <w:rPr>
          <w:noProof/>
        </w:rPr>
        <w:tab/>
      </w:r>
      <w:r>
        <w:rPr>
          <w:noProof/>
        </w:rPr>
        <w:fldChar w:fldCharType="begin"/>
      </w:r>
      <w:r>
        <w:rPr>
          <w:noProof/>
        </w:rPr>
        <w:instrText xml:space="preserve"> PAGEREF _Toc138278250 \h </w:instrText>
      </w:r>
      <w:r>
        <w:rPr>
          <w:noProof/>
        </w:rPr>
      </w:r>
      <w:r>
        <w:rPr>
          <w:noProof/>
        </w:rPr>
        <w:fldChar w:fldCharType="separate"/>
      </w:r>
      <w:r>
        <w:rPr>
          <w:noProof/>
        </w:rPr>
        <w:t>12</w:t>
      </w:r>
      <w:r>
        <w:rPr>
          <w:noProof/>
        </w:rPr>
        <w:fldChar w:fldCharType="end"/>
      </w:r>
    </w:p>
    <w:p w14:paraId="1D61597D" w14:textId="69341F30" w:rsidR="00277E51" w:rsidRDefault="00277E51">
      <w:pPr>
        <w:pStyle w:val="TOC2"/>
        <w:tabs>
          <w:tab w:val="left" w:pos="1200"/>
        </w:tabs>
        <w:rPr>
          <w:rFonts w:asciiTheme="minorHAnsi" w:eastAsiaTheme="minorEastAsia" w:hAnsiTheme="minorHAnsi" w:cstheme="minorBidi"/>
          <w:noProof/>
          <w:kern w:val="2"/>
          <w:sz w:val="22"/>
          <w:szCs w:val="22"/>
          <w14:ligatures w14:val="standardContextual"/>
        </w:rPr>
      </w:pPr>
      <w:r>
        <w:rPr>
          <w:noProof/>
        </w:rPr>
        <w:t>5.11</w:t>
      </w:r>
      <w:r>
        <w:rPr>
          <w:rFonts w:asciiTheme="minorHAnsi" w:eastAsiaTheme="minorEastAsia" w:hAnsiTheme="minorHAnsi" w:cstheme="minorBidi"/>
          <w:noProof/>
          <w:kern w:val="2"/>
          <w:sz w:val="22"/>
          <w:szCs w:val="22"/>
          <w14:ligatures w14:val="standardContextual"/>
        </w:rPr>
        <w:tab/>
      </w:r>
      <w:r>
        <w:rPr>
          <w:noProof/>
        </w:rPr>
        <w:t>Đánh giá, bình luận:</w:t>
      </w:r>
      <w:r>
        <w:rPr>
          <w:noProof/>
        </w:rPr>
        <w:tab/>
      </w:r>
      <w:r>
        <w:rPr>
          <w:noProof/>
        </w:rPr>
        <w:fldChar w:fldCharType="begin"/>
      </w:r>
      <w:r>
        <w:rPr>
          <w:noProof/>
        </w:rPr>
        <w:instrText xml:space="preserve"> PAGEREF _Toc138278251 \h </w:instrText>
      </w:r>
      <w:r>
        <w:rPr>
          <w:noProof/>
        </w:rPr>
      </w:r>
      <w:r>
        <w:rPr>
          <w:noProof/>
        </w:rPr>
        <w:fldChar w:fldCharType="separate"/>
      </w:r>
      <w:r>
        <w:rPr>
          <w:noProof/>
        </w:rPr>
        <w:t>12</w:t>
      </w:r>
      <w:r>
        <w:rPr>
          <w:noProof/>
        </w:rPr>
        <w:fldChar w:fldCharType="end"/>
      </w:r>
    </w:p>
    <w:p w14:paraId="3AB2D186" w14:textId="748D0CEE" w:rsidR="00277E51" w:rsidRDefault="00277E51">
      <w:pPr>
        <w:pStyle w:val="TOC2"/>
        <w:tabs>
          <w:tab w:val="left" w:pos="1200"/>
        </w:tabs>
        <w:rPr>
          <w:rFonts w:asciiTheme="minorHAnsi" w:eastAsiaTheme="minorEastAsia" w:hAnsiTheme="minorHAnsi" w:cstheme="minorBidi"/>
          <w:noProof/>
          <w:kern w:val="2"/>
          <w:sz w:val="22"/>
          <w:szCs w:val="22"/>
          <w14:ligatures w14:val="standardContextual"/>
        </w:rPr>
      </w:pPr>
      <w:r>
        <w:rPr>
          <w:noProof/>
        </w:rPr>
        <w:t>5.12</w:t>
      </w:r>
      <w:r>
        <w:rPr>
          <w:rFonts w:asciiTheme="minorHAnsi" w:eastAsiaTheme="minorEastAsia" w:hAnsiTheme="minorHAnsi" w:cstheme="minorBidi"/>
          <w:noProof/>
          <w:kern w:val="2"/>
          <w:sz w:val="22"/>
          <w:szCs w:val="22"/>
          <w14:ligatures w14:val="standardContextual"/>
        </w:rPr>
        <w:tab/>
      </w:r>
      <w:r>
        <w:rPr>
          <w:noProof/>
        </w:rPr>
        <w:t>Tìm vị trí quán ăn</w:t>
      </w:r>
      <w:r>
        <w:rPr>
          <w:noProof/>
        </w:rPr>
        <w:tab/>
      </w:r>
      <w:r>
        <w:rPr>
          <w:noProof/>
        </w:rPr>
        <w:fldChar w:fldCharType="begin"/>
      </w:r>
      <w:r>
        <w:rPr>
          <w:noProof/>
        </w:rPr>
        <w:instrText xml:space="preserve"> PAGEREF _Toc138278252 \h </w:instrText>
      </w:r>
      <w:r>
        <w:rPr>
          <w:noProof/>
        </w:rPr>
      </w:r>
      <w:r>
        <w:rPr>
          <w:noProof/>
        </w:rPr>
        <w:fldChar w:fldCharType="separate"/>
      </w:r>
      <w:r>
        <w:rPr>
          <w:noProof/>
        </w:rPr>
        <w:t>12</w:t>
      </w:r>
      <w:r>
        <w:rPr>
          <w:noProof/>
        </w:rPr>
        <w:fldChar w:fldCharType="end"/>
      </w:r>
    </w:p>
    <w:p w14:paraId="791CD599" w14:textId="555009A8" w:rsidR="00277E51" w:rsidRDefault="00277E51">
      <w:pPr>
        <w:pStyle w:val="TOC2"/>
        <w:tabs>
          <w:tab w:val="left" w:pos="1200"/>
        </w:tabs>
        <w:rPr>
          <w:rFonts w:asciiTheme="minorHAnsi" w:eastAsiaTheme="minorEastAsia" w:hAnsiTheme="minorHAnsi" w:cstheme="minorBidi"/>
          <w:noProof/>
          <w:kern w:val="2"/>
          <w:sz w:val="22"/>
          <w:szCs w:val="22"/>
          <w14:ligatures w14:val="standardContextual"/>
        </w:rPr>
      </w:pPr>
      <w:r>
        <w:rPr>
          <w:noProof/>
        </w:rPr>
        <w:t>5.13</w:t>
      </w:r>
      <w:r>
        <w:rPr>
          <w:rFonts w:asciiTheme="minorHAnsi" w:eastAsiaTheme="minorEastAsia" w:hAnsiTheme="minorHAnsi" w:cstheme="minorBidi"/>
          <w:noProof/>
          <w:kern w:val="2"/>
          <w:sz w:val="22"/>
          <w:szCs w:val="22"/>
          <w14:ligatures w14:val="standardContextual"/>
        </w:rPr>
        <w:tab/>
      </w:r>
      <w:r>
        <w:rPr>
          <w:noProof/>
        </w:rPr>
        <w:t>Xem thông tin quán ăn</w:t>
      </w:r>
      <w:r>
        <w:rPr>
          <w:noProof/>
        </w:rPr>
        <w:tab/>
      </w:r>
      <w:r>
        <w:rPr>
          <w:noProof/>
        </w:rPr>
        <w:fldChar w:fldCharType="begin"/>
      </w:r>
      <w:r>
        <w:rPr>
          <w:noProof/>
        </w:rPr>
        <w:instrText xml:space="preserve"> PAGEREF _Toc138278253 \h </w:instrText>
      </w:r>
      <w:r>
        <w:rPr>
          <w:noProof/>
        </w:rPr>
      </w:r>
      <w:r>
        <w:rPr>
          <w:noProof/>
        </w:rPr>
        <w:fldChar w:fldCharType="separate"/>
      </w:r>
      <w:r>
        <w:rPr>
          <w:noProof/>
        </w:rPr>
        <w:t>12</w:t>
      </w:r>
      <w:r>
        <w:rPr>
          <w:noProof/>
        </w:rPr>
        <w:fldChar w:fldCharType="end"/>
      </w:r>
    </w:p>
    <w:p w14:paraId="623B3934" w14:textId="73480A1E" w:rsidR="00277E51" w:rsidRDefault="00277E51">
      <w:pPr>
        <w:pStyle w:val="TOC2"/>
        <w:tabs>
          <w:tab w:val="left" w:pos="1200"/>
        </w:tabs>
        <w:rPr>
          <w:rFonts w:asciiTheme="minorHAnsi" w:eastAsiaTheme="minorEastAsia" w:hAnsiTheme="minorHAnsi" w:cstheme="minorBidi"/>
          <w:noProof/>
          <w:kern w:val="2"/>
          <w:sz w:val="22"/>
          <w:szCs w:val="22"/>
          <w14:ligatures w14:val="standardContextual"/>
        </w:rPr>
      </w:pPr>
      <w:r>
        <w:rPr>
          <w:noProof/>
        </w:rPr>
        <w:t>5.14</w:t>
      </w:r>
      <w:r>
        <w:rPr>
          <w:rFonts w:asciiTheme="minorHAnsi" w:eastAsiaTheme="minorEastAsia" w:hAnsiTheme="minorHAnsi" w:cstheme="minorBidi"/>
          <w:noProof/>
          <w:kern w:val="2"/>
          <w:sz w:val="22"/>
          <w:szCs w:val="22"/>
          <w14:ligatures w14:val="standardContextual"/>
        </w:rPr>
        <w:tab/>
      </w:r>
      <w:r>
        <w:rPr>
          <w:noProof/>
        </w:rPr>
        <w:t>Đặt chỗ</w:t>
      </w:r>
      <w:r>
        <w:rPr>
          <w:noProof/>
        </w:rPr>
        <w:tab/>
      </w:r>
      <w:r>
        <w:rPr>
          <w:noProof/>
        </w:rPr>
        <w:fldChar w:fldCharType="begin"/>
      </w:r>
      <w:r>
        <w:rPr>
          <w:noProof/>
        </w:rPr>
        <w:instrText xml:space="preserve"> PAGEREF _Toc138278254 \h </w:instrText>
      </w:r>
      <w:r>
        <w:rPr>
          <w:noProof/>
        </w:rPr>
      </w:r>
      <w:r>
        <w:rPr>
          <w:noProof/>
        </w:rPr>
        <w:fldChar w:fldCharType="separate"/>
      </w:r>
      <w:r>
        <w:rPr>
          <w:noProof/>
        </w:rPr>
        <w:t>13</w:t>
      </w:r>
      <w:r>
        <w:rPr>
          <w:noProof/>
        </w:rPr>
        <w:fldChar w:fldCharType="end"/>
      </w:r>
    </w:p>
    <w:p w14:paraId="150E6C04" w14:textId="0126C7C1" w:rsidR="00277E51" w:rsidRDefault="00277E51">
      <w:pPr>
        <w:pStyle w:val="TOC2"/>
        <w:tabs>
          <w:tab w:val="left" w:pos="1200"/>
        </w:tabs>
        <w:rPr>
          <w:rFonts w:asciiTheme="minorHAnsi" w:eastAsiaTheme="minorEastAsia" w:hAnsiTheme="minorHAnsi" w:cstheme="minorBidi"/>
          <w:noProof/>
          <w:kern w:val="2"/>
          <w:sz w:val="22"/>
          <w:szCs w:val="22"/>
          <w14:ligatures w14:val="standardContextual"/>
        </w:rPr>
      </w:pPr>
      <w:r>
        <w:rPr>
          <w:noProof/>
        </w:rPr>
        <w:t>5.15</w:t>
      </w:r>
      <w:r>
        <w:rPr>
          <w:rFonts w:asciiTheme="minorHAnsi" w:eastAsiaTheme="minorEastAsia" w:hAnsiTheme="minorHAnsi" w:cstheme="minorBidi"/>
          <w:noProof/>
          <w:kern w:val="2"/>
          <w:sz w:val="22"/>
          <w:szCs w:val="22"/>
          <w14:ligatures w14:val="standardContextual"/>
        </w:rPr>
        <w:tab/>
      </w:r>
      <w:r>
        <w:rPr>
          <w:noProof/>
        </w:rPr>
        <w:t>Báo lỗi</w:t>
      </w:r>
      <w:r>
        <w:rPr>
          <w:noProof/>
        </w:rPr>
        <w:tab/>
      </w:r>
      <w:r>
        <w:rPr>
          <w:noProof/>
        </w:rPr>
        <w:fldChar w:fldCharType="begin"/>
      </w:r>
      <w:r>
        <w:rPr>
          <w:noProof/>
        </w:rPr>
        <w:instrText xml:space="preserve"> PAGEREF _Toc138278255 \h </w:instrText>
      </w:r>
      <w:r>
        <w:rPr>
          <w:noProof/>
        </w:rPr>
      </w:r>
      <w:r>
        <w:rPr>
          <w:noProof/>
        </w:rPr>
        <w:fldChar w:fldCharType="separate"/>
      </w:r>
      <w:r>
        <w:rPr>
          <w:noProof/>
        </w:rPr>
        <w:t>13</w:t>
      </w:r>
      <w:r>
        <w:rPr>
          <w:noProof/>
        </w:rPr>
        <w:fldChar w:fldCharType="end"/>
      </w:r>
    </w:p>
    <w:p w14:paraId="65528D0C" w14:textId="3B2C418E" w:rsidR="00277E51" w:rsidRDefault="00277E51">
      <w:pPr>
        <w:pStyle w:val="TOC2"/>
        <w:tabs>
          <w:tab w:val="left" w:pos="1200"/>
        </w:tabs>
        <w:rPr>
          <w:rFonts w:asciiTheme="minorHAnsi" w:eastAsiaTheme="minorEastAsia" w:hAnsiTheme="minorHAnsi" w:cstheme="minorBidi"/>
          <w:noProof/>
          <w:kern w:val="2"/>
          <w:sz w:val="22"/>
          <w:szCs w:val="22"/>
          <w14:ligatures w14:val="standardContextual"/>
        </w:rPr>
      </w:pPr>
      <w:r>
        <w:rPr>
          <w:noProof/>
        </w:rPr>
        <w:t>5.16</w:t>
      </w:r>
      <w:r>
        <w:rPr>
          <w:rFonts w:asciiTheme="minorHAnsi" w:eastAsiaTheme="minorEastAsia" w:hAnsiTheme="minorHAnsi" w:cstheme="minorBidi"/>
          <w:noProof/>
          <w:kern w:val="2"/>
          <w:sz w:val="22"/>
          <w:szCs w:val="22"/>
          <w14:ligatures w14:val="standardContextual"/>
        </w:rPr>
        <w:tab/>
      </w:r>
      <w:r>
        <w:rPr>
          <w:noProof/>
        </w:rPr>
        <w:t>Khảo sát người bán</w:t>
      </w:r>
      <w:r>
        <w:rPr>
          <w:noProof/>
        </w:rPr>
        <w:tab/>
      </w:r>
      <w:r>
        <w:rPr>
          <w:noProof/>
        </w:rPr>
        <w:fldChar w:fldCharType="begin"/>
      </w:r>
      <w:r>
        <w:rPr>
          <w:noProof/>
        </w:rPr>
        <w:instrText xml:space="preserve"> PAGEREF _Toc138278256 \h </w:instrText>
      </w:r>
      <w:r>
        <w:rPr>
          <w:noProof/>
        </w:rPr>
      </w:r>
      <w:r>
        <w:rPr>
          <w:noProof/>
        </w:rPr>
        <w:fldChar w:fldCharType="separate"/>
      </w:r>
      <w:r>
        <w:rPr>
          <w:noProof/>
        </w:rPr>
        <w:t>13</w:t>
      </w:r>
      <w:r>
        <w:rPr>
          <w:noProof/>
        </w:rPr>
        <w:fldChar w:fldCharType="end"/>
      </w:r>
    </w:p>
    <w:p w14:paraId="2AF9FD05" w14:textId="44FA1E65" w:rsidR="00277E51" w:rsidRDefault="00277E51">
      <w:pPr>
        <w:pStyle w:val="TOC1"/>
        <w:tabs>
          <w:tab w:val="left" w:pos="432"/>
        </w:tabs>
        <w:rPr>
          <w:rFonts w:asciiTheme="minorHAnsi" w:eastAsiaTheme="minorEastAsia" w:hAnsiTheme="minorHAnsi" w:cstheme="minorBidi"/>
          <w:noProof/>
          <w:kern w:val="2"/>
          <w:sz w:val="22"/>
          <w:szCs w:val="22"/>
          <w14:ligatures w14:val="standardContextual"/>
        </w:rPr>
      </w:pPr>
      <w:r>
        <w:rPr>
          <w:noProof/>
        </w:rPr>
        <w:t>6.</w:t>
      </w:r>
      <w:r>
        <w:rPr>
          <w:rFonts w:asciiTheme="minorHAnsi" w:eastAsiaTheme="minorEastAsia" w:hAnsiTheme="minorHAnsi" w:cstheme="minorBidi"/>
          <w:noProof/>
          <w:kern w:val="2"/>
          <w:sz w:val="22"/>
          <w:szCs w:val="22"/>
          <w14:ligatures w14:val="standardContextual"/>
        </w:rPr>
        <w:tab/>
      </w:r>
      <w:r>
        <w:rPr>
          <w:noProof/>
        </w:rPr>
        <w:t>Constraints</w:t>
      </w:r>
      <w:r>
        <w:rPr>
          <w:noProof/>
        </w:rPr>
        <w:tab/>
      </w:r>
      <w:r>
        <w:rPr>
          <w:noProof/>
        </w:rPr>
        <w:fldChar w:fldCharType="begin"/>
      </w:r>
      <w:r>
        <w:rPr>
          <w:noProof/>
        </w:rPr>
        <w:instrText xml:space="preserve"> PAGEREF _Toc138278257 \h </w:instrText>
      </w:r>
      <w:r>
        <w:rPr>
          <w:noProof/>
        </w:rPr>
      </w:r>
      <w:r>
        <w:rPr>
          <w:noProof/>
        </w:rPr>
        <w:fldChar w:fldCharType="separate"/>
      </w:r>
      <w:r>
        <w:rPr>
          <w:noProof/>
        </w:rPr>
        <w:t>13</w:t>
      </w:r>
      <w:r>
        <w:rPr>
          <w:noProof/>
        </w:rPr>
        <w:fldChar w:fldCharType="end"/>
      </w:r>
    </w:p>
    <w:p w14:paraId="536C85BA" w14:textId="5DE89D4B" w:rsidR="00277E51" w:rsidRDefault="00277E51">
      <w:pPr>
        <w:pStyle w:val="TOC1"/>
        <w:tabs>
          <w:tab w:val="left" w:pos="432"/>
        </w:tabs>
        <w:rPr>
          <w:rFonts w:asciiTheme="minorHAnsi" w:eastAsiaTheme="minorEastAsia" w:hAnsiTheme="minorHAnsi" w:cstheme="minorBidi"/>
          <w:noProof/>
          <w:kern w:val="2"/>
          <w:sz w:val="22"/>
          <w:szCs w:val="22"/>
          <w14:ligatures w14:val="standardContextual"/>
        </w:rPr>
      </w:pPr>
      <w:r>
        <w:rPr>
          <w:noProof/>
        </w:rPr>
        <w:t>7.</w:t>
      </w:r>
      <w:r>
        <w:rPr>
          <w:rFonts w:asciiTheme="minorHAnsi" w:eastAsiaTheme="minorEastAsia" w:hAnsiTheme="minorHAnsi" w:cstheme="minorBidi"/>
          <w:noProof/>
          <w:kern w:val="2"/>
          <w:sz w:val="22"/>
          <w:szCs w:val="22"/>
          <w14:ligatures w14:val="standardContextual"/>
        </w:rPr>
        <w:tab/>
      </w:r>
      <w:r>
        <w:rPr>
          <w:noProof/>
        </w:rPr>
        <w:t>Quality Ranges</w:t>
      </w:r>
      <w:r>
        <w:rPr>
          <w:noProof/>
        </w:rPr>
        <w:tab/>
      </w:r>
      <w:r>
        <w:rPr>
          <w:noProof/>
        </w:rPr>
        <w:fldChar w:fldCharType="begin"/>
      </w:r>
      <w:r>
        <w:rPr>
          <w:noProof/>
        </w:rPr>
        <w:instrText xml:space="preserve"> PAGEREF _Toc138278258 \h </w:instrText>
      </w:r>
      <w:r>
        <w:rPr>
          <w:noProof/>
        </w:rPr>
      </w:r>
      <w:r>
        <w:rPr>
          <w:noProof/>
        </w:rPr>
        <w:fldChar w:fldCharType="separate"/>
      </w:r>
      <w:r>
        <w:rPr>
          <w:noProof/>
        </w:rPr>
        <w:t>13</w:t>
      </w:r>
      <w:r>
        <w:rPr>
          <w:noProof/>
        </w:rPr>
        <w:fldChar w:fldCharType="end"/>
      </w:r>
    </w:p>
    <w:p w14:paraId="05531368" w14:textId="7CF7A150" w:rsidR="00277E51" w:rsidRDefault="00277E51">
      <w:pPr>
        <w:pStyle w:val="TOC1"/>
        <w:tabs>
          <w:tab w:val="left" w:pos="432"/>
        </w:tabs>
        <w:rPr>
          <w:rFonts w:asciiTheme="minorHAnsi" w:eastAsiaTheme="minorEastAsia" w:hAnsiTheme="minorHAnsi" w:cstheme="minorBidi"/>
          <w:noProof/>
          <w:kern w:val="2"/>
          <w:sz w:val="22"/>
          <w:szCs w:val="22"/>
          <w14:ligatures w14:val="standardContextual"/>
        </w:rPr>
      </w:pPr>
      <w:r>
        <w:rPr>
          <w:noProof/>
        </w:rPr>
        <w:t>8.</w:t>
      </w:r>
      <w:r>
        <w:rPr>
          <w:rFonts w:asciiTheme="minorHAnsi" w:eastAsiaTheme="minorEastAsia" w:hAnsiTheme="minorHAnsi" w:cstheme="minorBidi"/>
          <w:noProof/>
          <w:kern w:val="2"/>
          <w:sz w:val="22"/>
          <w:szCs w:val="22"/>
          <w14:ligatures w14:val="standardContextual"/>
        </w:rPr>
        <w:tab/>
      </w:r>
      <w:r>
        <w:rPr>
          <w:noProof/>
        </w:rPr>
        <w:t>Precedence and Priority</w:t>
      </w:r>
      <w:r>
        <w:rPr>
          <w:noProof/>
        </w:rPr>
        <w:tab/>
      </w:r>
      <w:r>
        <w:rPr>
          <w:noProof/>
        </w:rPr>
        <w:fldChar w:fldCharType="begin"/>
      </w:r>
      <w:r>
        <w:rPr>
          <w:noProof/>
        </w:rPr>
        <w:instrText xml:space="preserve"> PAGEREF _Toc138278259 \h </w:instrText>
      </w:r>
      <w:r>
        <w:rPr>
          <w:noProof/>
        </w:rPr>
      </w:r>
      <w:r>
        <w:rPr>
          <w:noProof/>
        </w:rPr>
        <w:fldChar w:fldCharType="separate"/>
      </w:r>
      <w:r>
        <w:rPr>
          <w:noProof/>
        </w:rPr>
        <w:t>13</w:t>
      </w:r>
      <w:r>
        <w:rPr>
          <w:noProof/>
        </w:rPr>
        <w:fldChar w:fldCharType="end"/>
      </w:r>
    </w:p>
    <w:p w14:paraId="5F1C204C" w14:textId="678444BA" w:rsidR="00277E51" w:rsidRDefault="00277E51">
      <w:pPr>
        <w:pStyle w:val="TOC1"/>
        <w:tabs>
          <w:tab w:val="left" w:pos="432"/>
        </w:tabs>
        <w:rPr>
          <w:rFonts w:asciiTheme="minorHAnsi" w:eastAsiaTheme="minorEastAsia" w:hAnsiTheme="minorHAnsi" w:cstheme="minorBidi"/>
          <w:noProof/>
          <w:kern w:val="2"/>
          <w:sz w:val="22"/>
          <w:szCs w:val="22"/>
          <w14:ligatures w14:val="standardContextual"/>
        </w:rPr>
      </w:pPr>
      <w:r>
        <w:rPr>
          <w:noProof/>
        </w:rPr>
        <w:t>9.</w:t>
      </w:r>
      <w:r>
        <w:rPr>
          <w:rFonts w:asciiTheme="minorHAnsi" w:eastAsiaTheme="minorEastAsia" w:hAnsiTheme="minorHAnsi" w:cstheme="minorBidi"/>
          <w:noProof/>
          <w:kern w:val="2"/>
          <w:sz w:val="22"/>
          <w:szCs w:val="22"/>
          <w14:ligatures w14:val="standardContextual"/>
        </w:rPr>
        <w:tab/>
      </w:r>
      <w:r>
        <w:rPr>
          <w:noProof/>
        </w:rPr>
        <w:t>Other Product Requirements</w:t>
      </w:r>
      <w:r>
        <w:rPr>
          <w:noProof/>
        </w:rPr>
        <w:tab/>
      </w:r>
      <w:r>
        <w:rPr>
          <w:noProof/>
        </w:rPr>
        <w:fldChar w:fldCharType="begin"/>
      </w:r>
      <w:r>
        <w:rPr>
          <w:noProof/>
        </w:rPr>
        <w:instrText xml:space="preserve"> PAGEREF _Toc138278260 \h </w:instrText>
      </w:r>
      <w:r>
        <w:rPr>
          <w:noProof/>
        </w:rPr>
      </w:r>
      <w:r>
        <w:rPr>
          <w:noProof/>
        </w:rPr>
        <w:fldChar w:fldCharType="separate"/>
      </w:r>
      <w:r>
        <w:rPr>
          <w:noProof/>
        </w:rPr>
        <w:t>13</w:t>
      </w:r>
      <w:r>
        <w:rPr>
          <w:noProof/>
        </w:rPr>
        <w:fldChar w:fldCharType="end"/>
      </w:r>
    </w:p>
    <w:p w14:paraId="550FE132" w14:textId="56B553FC" w:rsidR="00277E51" w:rsidRDefault="00277E51">
      <w:pPr>
        <w:pStyle w:val="TOC2"/>
        <w:tabs>
          <w:tab w:val="left" w:pos="1000"/>
        </w:tabs>
        <w:rPr>
          <w:rFonts w:asciiTheme="minorHAnsi" w:eastAsiaTheme="minorEastAsia" w:hAnsiTheme="minorHAnsi" w:cstheme="minorBidi"/>
          <w:noProof/>
          <w:kern w:val="2"/>
          <w:sz w:val="22"/>
          <w:szCs w:val="22"/>
          <w14:ligatures w14:val="standardContextual"/>
        </w:rPr>
      </w:pPr>
      <w:r>
        <w:rPr>
          <w:noProof/>
        </w:rPr>
        <w:t>9.1</w:t>
      </w:r>
      <w:r>
        <w:rPr>
          <w:rFonts w:asciiTheme="minorHAnsi" w:eastAsiaTheme="minorEastAsia" w:hAnsiTheme="minorHAnsi" w:cstheme="minorBidi"/>
          <w:noProof/>
          <w:kern w:val="2"/>
          <w:sz w:val="22"/>
          <w:szCs w:val="22"/>
          <w14:ligatures w14:val="standardContextual"/>
        </w:rPr>
        <w:tab/>
      </w:r>
      <w:r>
        <w:rPr>
          <w:noProof/>
        </w:rPr>
        <w:t>Applicable Standards</w:t>
      </w:r>
      <w:r>
        <w:rPr>
          <w:noProof/>
        </w:rPr>
        <w:tab/>
      </w:r>
      <w:r>
        <w:rPr>
          <w:noProof/>
        </w:rPr>
        <w:fldChar w:fldCharType="begin"/>
      </w:r>
      <w:r>
        <w:rPr>
          <w:noProof/>
        </w:rPr>
        <w:instrText xml:space="preserve"> PAGEREF _Toc138278261 \h </w:instrText>
      </w:r>
      <w:r>
        <w:rPr>
          <w:noProof/>
        </w:rPr>
      </w:r>
      <w:r>
        <w:rPr>
          <w:noProof/>
        </w:rPr>
        <w:fldChar w:fldCharType="separate"/>
      </w:r>
      <w:r>
        <w:rPr>
          <w:noProof/>
        </w:rPr>
        <w:t>13</w:t>
      </w:r>
      <w:r>
        <w:rPr>
          <w:noProof/>
        </w:rPr>
        <w:fldChar w:fldCharType="end"/>
      </w:r>
    </w:p>
    <w:p w14:paraId="5D3F0FFB" w14:textId="66C025D8" w:rsidR="00277E51" w:rsidRDefault="00277E51">
      <w:pPr>
        <w:pStyle w:val="TOC2"/>
        <w:tabs>
          <w:tab w:val="left" w:pos="1000"/>
        </w:tabs>
        <w:rPr>
          <w:rFonts w:asciiTheme="minorHAnsi" w:eastAsiaTheme="minorEastAsia" w:hAnsiTheme="minorHAnsi" w:cstheme="minorBidi"/>
          <w:noProof/>
          <w:kern w:val="2"/>
          <w:sz w:val="22"/>
          <w:szCs w:val="22"/>
          <w14:ligatures w14:val="standardContextual"/>
        </w:rPr>
      </w:pPr>
      <w:r>
        <w:rPr>
          <w:noProof/>
        </w:rPr>
        <w:t>9.2</w:t>
      </w:r>
      <w:r>
        <w:rPr>
          <w:rFonts w:asciiTheme="minorHAnsi" w:eastAsiaTheme="minorEastAsia" w:hAnsiTheme="minorHAnsi" w:cstheme="minorBidi"/>
          <w:noProof/>
          <w:kern w:val="2"/>
          <w:sz w:val="22"/>
          <w:szCs w:val="22"/>
          <w14:ligatures w14:val="standardContextual"/>
        </w:rPr>
        <w:tab/>
      </w:r>
      <w:r>
        <w:rPr>
          <w:noProof/>
        </w:rPr>
        <w:t>System Requirements</w:t>
      </w:r>
      <w:r>
        <w:rPr>
          <w:noProof/>
        </w:rPr>
        <w:tab/>
      </w:r>
      <w:r>
        <w:rPr>
          <w:noProof/>
        </w:rPr>
        <w:fldChar w:fldCharType="begin"/>
      </w:r>
      <w:r>
        <w:rPr>
          <w:noProof/>
        </w:rPr>
        <w:instrText xml:space="preserve"> PAGEREF _Toc138278262 \h </w:instrText>
      </w:r>
      <w:r>
        <w:rPr>
          <w:noProof/>
        </w:rPr>
      </w:r>
      <w:r>
        <w:rPr>
          <w:noProof/>
        </w:rPr>
        <w:fldChar w:fldCharType="separate"/>
      </w:r>
      <w:r>
        <w:rPr>
          <w:noProof/>
        </w:rPr>
        <w:t>14</w:t>
      </w:r>
      <w:r>
        <w:rPr>
          <w:noProof/>
        </w:rPr>
        <w:fldChar w:fldCharType="end"/>
      </w:r>
    </w:p>
    <w:p w14:paraId="575501B3" w14:textId="04B97B31" w:rsidR="00277E51" w:rsidRDefault="00277E51">
      <w:pPr>
        <w:pStyle w:val="TOC2"/>
        <w:tabs>
          <w:tab w:val="left" w:pos="1000"/>
        </w:tabs>
        <w:rPr>
          <w:rFonts w:asciiTheme="minorHAnsi" w:eastAsiaTheme="minorEastAsia" w:hAnsiTheme="minorHAnsi" w:cstheme="minorBidi"/>
          <w:noProof/>
          <w:kern w:val="2"/>
          <w:sz w:val="22"/>
          <w:szCs w:val="22"/>
          <w14:ligatures w14:val="standardContextual"/>
        </w:rPr>
      </w:pPr>
      <w:r>
        <w:rPr>
          <w:noProof/>
        </w:rPr>
        <w:t>9.3</w:t>
      </w:r>
      <w:r>
        <w:rPr>
          <w:rFonts w:asciiTheme="minorHAnsi" w:eastAsiaTheme="minorEastAsia" w:hAnsiTheme="minorHAnsi" w:cstheme="minorBidi"/>
          <w:noProof/>
          <w:kern w:val="2"/>
          <w:sz w:val="22"/>
          <w:szCs w:val="22"/>
          <w14:ligatures w14:val="standardContextual"/>
        </w:rPr>
        <w:tab/>
      </w:r>
      <w:r>
        <w:rPr>
          <w:noProof/>
        </w:rPr>
        <w:t>Performance Requirements</w:t>
      </w:r>
      <w:r>
        <w:rPr>
          <w:noProof/>
        </w:rPr>
        <w:tab/>
      </w:r>
      <w:r>
        <w:rPr>
          <w:noProof/>
        </w:rPr>
        <w:fldChar w:fldCharType="begin"/>
      </w:r>
      <w:r>
        <w:rPr>
          <w:noProof/>
        </w:rPr>
        <w:instrText xml:space="preserve"> PAGEREF _Toc138278263 \h </w:instrText>
      </w:r>
      <w:r>
        <w:rPr>
          <w:noProof/>
        </w:rPr>
      </w:r>
      <w:r>
        <w:rPr>
          <w:noProof/>
        </w:rPr>
        <w:fldChar w:fldCharType="separate"/>
      </w:r>
      <w:r>
        <w:rPr>
          <w:noProof/>
        </w:rPr>
        <w:t>14</w:t>
      </w:r>
      <w:r>
        <w:rPr>
          <w:noProof/>
        </w:rPr>
        <w:fldChar w:fldCharType="end"/>
      </w:r>
    </w:p>
    <w:p w14:paraId="732F10FB" w14:textId="39B710DC" w:rsidR="00277E51" w:rsidRDefault="00277E51">
      <w:pPr>
        <w:pStyle w:val="TOC2"/>
        <w:tabs>
          <w:tab w:val="left" w:pos="1000"/>
        </w:tabs>
        <w:rPr>
          <w:rFonts w:asciiTheme="minorHAnsi" w:eastAsiaTheme="minorEastAsia" w:hAnsiTheme="minorHAnsi" w:cstheme="minorBidi"/>
          <w:noProof/>
          <w:kern w:val="2"/>
          <w:sz w:val="22"/>
          <w:szCs w:val="22"/>
          <w14:ligatures w14:val="standardContextual"/>
        </w:rPr>
      </w:pPr>
      <w:r>
        <w:rPr>
          <w:noProof/>
        </w:rPr>
        <w:t>9.4</w:t>
      </w:r>
      <w:r>
        <w:rPr>
          <w:rFonts w:asciiTheme="minorHAnsi" w:eastAsiaTheme="minorEastAsia" w:hAnsiTheme="minorHAnsi" w:cstheme="minorBidi"/>
          <w:noProof/>
          <w:kern w:val="2"/>
          <w:sz w:val="22"/>
          <w:szCs w:val="22"/>
          <w14:ligatures w14:val="standardContextual"/>
        </w:rPr>
        <w:tab/>
      </w:r>
      <w:r>
        <w:rPr>
          <w:noProof/>
        </w:rPr>
        <w:t>Environmental Requirements</w:t>
      </w:r>
      <w:r>
        <w:rPr>
          <w:noProof/>
        </w:rPr>
        <w:tab/>
      </w:r>
      <w:r>
        <w:rPr>
          <w:noProof/>
        </w:rPr>
        <w:fldChar w:fldCharType="begin"/>
      </w:r>
      <w:r>
        <w:rPr>
          <w:noProof/>
        </w:rPr>
        <w:instrText xml:space="preserve"> PAGEREF _Toc138278264 \h </w:instrText>
      </w:r>
      <w:r>
        <w:rPr>
          <w:noProof/>
        </w:rPr>
      </w:r>
      <w:r>
        <w:rPr>
          <w:noProof/>
        </w:rPr>
        <w:fldChar w:fldCharType="separate"/>
      </w:r>
      <w:r>
        <w:rPr>
          <w:noProof/>
        </w:rPr>
        <w:t>14</w:t>
      </w:r>
      <w:r>
        <w:rPr>
          <w:noProof/>
        </w:rPr>
        <w:fldChar w:fldCharType="end"/>
      </w:r>
    </w:p>
    <w:p w14:paraId="6FAB6F08" w14:textId="176ED51B" w:rsidR="00277E51" w:rsidRDefault="00277E51">
      <w:pPr>
        <w:pStyle w:val="TOC1"/>
        <w:tabs>
          <w:tab w:val="left" w:pos="864"/>
        </w:tabs>
        <w:rPr>
          <w:rFonts w:asciiTheme="minorHAnsi" w:eastAsiaTheme="minorEastAsia" w:hAnsiTheme="minorHAnsi" w:cstheme="minorBidi"/>
          <w:noProof/>
          <w:kern w:val="2"/>
          <w:sz w:val="22"/>
          <w:szCs w:val="22"/>
          <w14:ligatures w14:val="standardContextual"/>
        </w:rPr>
      </w:pPr>
      <w:r>
        <w:rPr>
          <w:noProof/>
        </w:rPr>
        <w:t>10.</w:t>
      </w:r>
      <w:r>
        <w:rPr>
          <w:rFonts w:asciiTheme="minorHAnsi" w:eastAsiaTheme="minorEastAsia" w:hAnsiTheme="minorHAnsi" w:cstheme="minorBidi"/>
          <w:noProof/>
          <w:kern w:val="2"/>
          <w:sz w:val="22"/>
          <w:szCs w:val="22"/>
          <w14:ligatures w14:val="standardContextual"/>
        </w:rPr>
        <w:tab/>
      </w:r>
      <w:r>
        <w:rPr>
          <w:noProof/>
        </w:rPr>
        <w:t>Documentation Requirements</w:t>
      </w:r>
      <w:r>
        <w:rPr>
          <w:noProof/>
        </w:rPr>
        <w:tab/>
      </w:r>
      <w:r>
        <w:rPr>
          <w:noProof/>
        </w:rPr>
        <w:fldChar w:fldCharType="begin"/>
      </w:r>
      <w:r>
        <w:rPr>
          <w:noProof/>
        </w:rPr>
        <w:instrText xml:space="preserve"> PAGEREF _Toc138278265 \h </w:instrText>
      </w:r>
      <w:r>
        <w:rPr>
          <w:noProof/>
        </w:rPr>
      </w:r>
      <w:r>
        <w:rPr>
          <w:noProof/>
        </w:rPr>
        <w:fldChar w:fldCharType="separate"/>
      </w:r>
      <w:r>
        <w:rPr>
          <w:noProof/>
        </w:rPr>
        <w:t>14</w:t>
      </w:r>
      <w:r>
        <w:rPr>
          <w:noProof/>
        </w:rPr>
        <w:fldChar w:fldCharType="end"/>
      </w:r>
    </w:p>
    <w:p w14:paraId="1ECF7DDE" w14:textId="356F01C9" w:rsidR="00277E51" w:rsidRDefault="00277E51">
      <w:pPr>
        <w:pStyle w:val="TOC2"/>
        <w:tabs>
          <w:tab w:val="left" w:pos="1200"/>
        </w:tabs>
        <w:rPr>
          <w:rFonts w:asciiTheme="minorHAnsi" w:eastAsiaTheme="minorEastAsia" w:hAnsiTheme="minorHAnsi" w:cstheme="minorBidi"/>
          <w:noProof/>
          <w:kern w:val="2"/>
          <w:sz w:val="22"/>
          <w:szCs w:val="22"/>
          <w14:ligatures w14:val="standardContextual"/>
        </w:rPr>
      </w:pPr>
      <w:r>
        <w:rPr>
          <w:noProof/>
        </w:rPr>
        <w:t>10.1</w:t>
      </w:r>
      <w:r>
        <w:rPr>
          <w:rFonts w:asciiTheme="minorHAnsi" w:eastAsiaTheme="minorEastAsia" w:hAnsiTheme="minorHAnsi" w:cstheme="minorBidi"/>
          <w:noProof/>
          <w:kern w:val="2"/>
          <w:sz w:val="22"/>
          <w:szCs w:val="22"/>
          <w14:ligatures w14:val="standardContextual"/>
        </w:rPr>
        <w:tab/>
      </w:r>
      <w:r>
        <w:rPr>
          <w:noProof/>
        </w:rPr>
        <w:t>User Manual</w:t>
      </w:r>
      <w:r>
        <w:rPr>
          <w:noProof/>
        </w:rPr>
        <w:tab/>
      </w:r>
      <w:r>
        <w:rPr>
          <w:noProof/>
        </w:rPr>
        <w:fldChar w:fldCharType="begin"/>
      </w:r>
      <w:r>
        <w:rPr>
          <w:noProof/>
        </w:rPr>
        <w:instrText xml:space="preserve"> PAGEREF _Toc138278266 \h </w:instrText>
      </w:r>
      <w:r>
        <w:rPr>
          <w:noProof/>
        </w:rPr>
      </w:r>
      <w:r>
        <w:rPr>
          <w:noProof/>
        </w:rPr>
        <w:fldChar w:fldCharType="separate"/>
      </w:r>
      <w:r>
        <w:rPr>
          <w:noProof/>
        </w:rPr>
        <w:t>14</w:t>
      </w:r>
      <w:r>
        <w:rPr>
          <w:noProof/>
        </w:rPr>
        <w:fldChar w:fldCharType="end"/>
      </w:r>
    </w:p>
    <w:p w14:paraId="191C8026" w14:textId="0B6D3672" w:rsidR="00277E51" w:rsidRDefault="00277E51">
      <w:pPr>
        <w:pStyle w:val="TOC2"/>
        <w:tabs>
          <w:tab w:val="left" w:pos="1200"/>
        </w:tabs>
        <w:rPr>
          <w:rFonts w:asciiTheme="minorHAnsi" w:eastAsiaTheme="minorEastAsia" w:hAnsiTheme="minorHAnsi" w:cstheme="minorBidi"/>
          <w:noProof/>
          <w:kern w:val="2"/>
          <w:sz w:val="22"/>
          <w:szCs w:val="22"/>
          <w14:ligatures w14:val="standardContextual"/>
        </w:rPr>
      </w:pPr>
      <w:r>
        <w:rPr>
          <w:noProof/>
        </w:rPr>
        <w:t>10.2</w:t>
      </w:r>
      <w:r>
        <w:rPr>
          <w:rFonts w:asciiTheme="minorHAnsi" w:eastAsiaTheme="minorEastAsia" w:hAnsiTheme="minorHAnsi" w:cstheme="minorBidi"/>
          <w:noProof/>
          <w:kern w:val="2"/>
          <w:sz w:val="22"/>
          <w:szCs w:val="22"/>
          <w14:ligatures w14:val="standardContextual"/>
        </w:rPr>
        <w:tab/>
      </w:r>
      <w:r>
        <w:rPr>
          <w:noProof/>
        </w:rPr>
        <w:t>Online Help</w:t>
      </w:r>
      <w:r>
        <w:rPr>
          <w:noProof/>
        </w:rPr>
        <w:tab/>
      </w:r>
      <w:r>
        <w:rPr>
          <w:noProof/>
        </w:rPr>
        <w:fldChar w:fldCharType="begin"/>
      </w:r>
      <w:r>
        <w:rPr>
          <w:noProof/>
        </w:rPr>
        <w:instrText xml:space="preserve"> PAGEREF _Toc138278267 \h </w:instrText>
      </w:r>
      <w:r>
        <w:rPr>
          <w:noProof/>
        </w:rPr>
      </w:r>
      <w:r>
        <w:rPr>
          <w:noProof/>
        </w:rPr>
        <w:fldChar w:fldCharType="separate"/>
      </w:r>
      <w:r>
        <w:rPr>
          <w:noProof/>
        </w:rPr>
        <w:t>14</w:t>
      </w:r>
      <w:r>
        <w:rPr>
          <w:noProof/>
        </w:rPr>
        <w:fldChar w:fldCharType="end"/>
      </w:r>
    </w:p>
    <w:p w14:paraId="756CE4C1" w14:textId="4946721D" w:rsidR="00277E51" w:rsidRDefault="00277E51">
      <w:pPr>
        <w:pStyle w:val="TOC2"/>
        <w:tabs>
          <w:tab w:val="left" w:pos="1200"/>
        </w:tabs>
        <w:rPr>
          <w:rFonts w:asciiTheme="minorHAnsi" w:eastAsiaTheme="minorEastAsia" w:hAnsiTheme="minorHAnsi" w:cstheme="minorBidi"/>
          <w:noProof/>
          <w:kern w:val="2"/>
          <w:sz w:val="22"/>
          <w:szCs w:val="22"/>
          <w14:ligatures w14:val="standardContextual"/>
        </w:rPr>
      </w:pPr>
      <w:r>
        <w:rPr>
          <w:noProof/>
        </w:rPr>
        <w:t>10.3</w:t>
      </w:r>
      <w:r>
        <w:rPr>
          <w:rFonts w:asciiTheme="minorHAnsi" w:eastAsiaTheme="minorEastAsia" w:hAnsiTheme="minorHAnsi" w:cstheme="minorBidi"/>
          <w:noProof/>
          <w:kern w:val="2"/>
          <w:sz w:val="22"/>
          <w:szCs w:val="22"/>
          <w14:ligatures w14:val="standardContextual"/>
        </w:rPr>
        <w:tab/>
      </w:r>
      <w:r>
        <w:rPr>
          <w:noProof/>
        </w:rPr>
        <w:t>Installation Guides, Configuration, and Read Me File</w:t>
      </w:r>
      <w:r>
        <w:rPr>
          <w:noProof/>
        </w:rPr>
        <w:tab/>
      </w:r>
      <w:r>
        <w:rPr>
          <w:noProof/>
        </w:rPr>
        <w:fldChar w:fldCharType="begin"/>
      </w:r>
      <w:r>
        <w:rPr>
          <w:noProof/>
        </w:rPr>
        <w:instrText xml:space="preserve"> PAGEREF _Toc138278268 \h </w:instrText>
      </w:r>
      <w:r>
        <w:rPr>
          <w:noProof/>
        </w:rPr>
      </w:r>
      <w:r>
        <w:rPr>
          <w:noProof/>
        </w:rPr>
        <w:fldChar w:fldCharType="separate"/>
      </w:r>
      <w:r>
        <w:rPr>
          <w:noProof/>
        </w:rPr>
        <w:t>14</w:t>
      </w:r>
      <w:r>
        <w:rPr>
          <w:noProof/>
        </w:rPr>
        <w:fldChar w:fldCharType="end"/>
      </w:r>
    </w:p>
    <w:p w14:paraId="6D90ADBB" w14:textId="4935972B" w:rsidR="00277E51" w:rsidRDefault="00277E51">
      <w:pPr>
        <w:pStyle w:val="TOC2"/>
        <w:tabs>
          <w:tab w:val="left" w:pos="1200"/>
        </w:tabs>
        <w:rPr>
          <w:rFonts w:asciiTheme="minorHAnsi" w:eastAsiaTheme="minorEastAsia" w:hAnsiTheme="minorHAnsi" w:cstheme="minorBidi"/>
          <w:noProof/>
          <w:kern w:val="2"/>
          <w:sz w:val="22"/>
          <w:szCs w:val="22"/>
          <w14:ligatures w14:val="standardContextual"/>
        </w:rPr>
      </w:pPr>
      <w:r>
        <w:rPr>
          <w:noProof/>
        </w:rPr>
        <w:t>10.4</w:t>
      </w:r>
      <w:r>
        <w:rPr>
          <w:rFonts w:asciiTheme="minorHAnsi" w:eastAsiaTheme="minorEastAsia" w:hAnsiTheme="minorHAnsi" w:cstheme="minorBidi"/>
          <w:noProof/>
          <w:kern w:val="2"/>
          <w:sz w:val="22"/>
          <w:szCs w:val="22"/>
          <w14:ligatures w14:val="standardContextual"/>
        </w:rPr>
        <w:tab/>
      </w:r>
      <w:r>
        <w:rPr>
          <w:noProof/>
        </w:rPr>
        <w:t>Labeling and Packaging</w:t>
      </w:r>
      <w:r>
        <w:rPr>
          <w:noProof/>
        </w:rPr>
        <w:tab/>
      </w:r>
      <w:r>
        <w:rPr>
          <w:noProof/>
        </w:rPr>
        <w:fldChar w:fldCharType="begin"/>
      </w:r>
      <w:r>
        <w:rPr>
          <w:noProof/>
        </w:rPr>
        <w:instrText xml:space="preserve"> PAGEREF _Toc138278269 \h </w:instrText>
      </w:r>
      <w:r>
        <w:rPr>
          <w:noProof/>
        </w:rPr>
      </w:r>
      <w:r>
        <w:rPr>
          <w:noProof/>
        </w:rPr>
        <w:fldChar w:fldCharType="separate"/>
      </w:r>
      <w:r>
        <w:rPr>
          <w:noProof/>
        </w:rPr>
        <w:t>14</w:t>
      </w:r>
      <w:r>
        <w:rPr>
          <w:noProof/>
        </w:rPr>
        <w:fldChar w:fldCharType="end"/>
      </w:r>
    </w:p>
    <w:p w14:paraId="6265D53E" w14:textId="0F0D7718" w:rsidR="00277E51" w:rsidRDefault="00277E51">
      <w:pPr>
        <w:pStyle w:val="TOC1"/>
        <w:rPr>
          <w:rFonts w:asciiTheme="minorHAnsi" w:eastAsiaTheme="minorEastAsia" w:hAnsiTheme="minorHAnsi" w:cstheme="minorBidi"/>
          <w:noProof/>
          <w:kern w:val="2"/>
          <w:sz w:val="22"/>
          <w:szCs w:val="22"/>
          <w14:ligatures w14:val="standardContextual"/>
        </w:rPr>
      </w:pPr>
      <w:r>
        <w:rPr>
          <w:noProof/>
        </w:rPr>
        <w:t>A         Feature Attributes</w:t>
      </w:r>
      <w:r>
        <w:rPr>
          <w:noProof/>
        </w:rPr>
        <w:tab/>
      </w:r>
      <w:r>
        <w:rPr>
          <w:noProof/>
        </w:rPr>
        <w:fldChar w:fldCharType="begin"/>
      </w:r>
      <w:r>
        <w:rPr>
          <w:noProof/>
        </w:rPr>
        <w:instrText xml:space="preserve"> PAGEREF _Toc138278270 \h </w:instrText>
      </w:r>
      <w:r>
        <w:rPr>
          <w:noProof/>
        </w:rPr>
      </w:r>
      <w:r>
        <w:rPr>
          <w:noProof/>
        </w:rPr>
        <w:fldChar w:fldCharType="separate"/>
      </w:r>
      <w:r>
        <w:rPr>
          <w:noProof/>
        </w:rPr>
        <w:t>14</w:t>
      </w:r>
      <w:r>
        <w:rPr>
          <w:noProof/>
        </w:rPr>
        <w:fldChar w:fldCharType="end"/>
      </w:r>
    </w:p>
    <w:p w14:paraId="77B2A488" w14:textId="527DB7E5" w:rsidR="00277E51" w:rsidRDefault="00277E51">
      <w:pPr>
        <w:pStyle w:val="TOC2"/>
        <w:tabs>
          <w:tab w:val="left" w:pos="1000"/>
        </w:tabs>
        <w:rPr>
          <w:rFonts w:asciiTheme="minorHAnsi" w:eastAsiaTheme="minorEastAsia" w:hAnsiTheme="minorHAnsi" w:cstheme="minorBidi"/>
          <w:noProof/>
          <w:kern w:val="2"/>
          <w:sz w:val="22"/>
          <w:szCs w:val="22"/>
          <w14:ligatures w14:val="standardContextual"/>
        </w:rPr>
      </w:pPr>
      <w:r>
        <w:rPr>
          <w:noProof/>
        </w:rPr>
        <w:t>A.1</w:t>
      </w:r>
      <w:r>
        <w:rPr>
          <w:rFonts w:asciiTheme="minorHAnsi" w:eastAsiaTheme="minorEastAsia" w:hAnsiTheme="minorHAnsi" w:cstheme="minorBidi"/>
          <w:noProof/>
          <w:kern w:val="2"/>
          <w:sz w:val="22"/>
          <w:szCs w:val="22"/>
          <w14:ligatures w14:val="standardContextual"/>
        </w:rPr>
        <w:tab/>
      </w:r>
      <w:r>
        <w:rPr>
          <w:noProof/>
        </w:rPr>
        <w:t>Status</w:t>
      </w:r>
      <w:r>
        <w:rPr>
          <w:noProof/>
        </w:rPr>
        <w:tab/>
      </w:r>
      <w:r>
        <w:rPr>
          <w:noProof/>
        </w:rPr>
        <w:fldChar w:fldCharType="begin"/>
      </w:r>
      <w:r>
        <w:rPr>
          <w:noProof/>
        </w:rPr>
        <w:instrText xml:space="preserve"> PAGEREF _Toc138278271 \h </w:instrText>
      </w:r>
      <w:r>
        <w:rPr>
          <w:noProof/>
        </w:rPr>
      </w:r>
      <w:r>
        <w:rPr>
          <w:noProof/>
        </w:rPr>
        <w:fldChar w:fldCharType="separate"/>
      </w:r>
      <w:r>
        <w:rPr>
          <w:noProof/>
        </w:rPr>
        <w:t>14</w:t>
      </w:r>
      <w:r>
        <w:rPr>
          <w:noProof/>
        </w:rPr>
        <w:fldChar w:fldCharType="end"/>
      </w:r>
    </w:p>
    <w:p w14:paraId="1B5EDCA9" w14:textId="209801F3" w:rsidR="00277E51" w:rsidRDefault="00277E51">
      <w:pPr>
        <w:pStyle w:val="TOC2"/>
        <w:tabs>
          <w:tab w:val="left" w:pos="1000"/>
        </w:tabs>
        <w:rPr>
          <w:rFonts w:asciiTheme="minorHAnsi" w:eastAsiaTheme="minorEastAsia" w:hAnsiTheme="minorHAnsi" w:cstheme="minorBidi"/>
          <w:noProof/>
          <w:kern w:val="2"/>
          <w:sz w:val="22"/>
          <w:szCs w:val="22"/>
          <w14:ligatures w14:val="standardContextual"/>
        </w:rPr>
      </w:pPr>
      <w:r>
        <w:rPr>
          <w:noProof/>
        </w:rPr>
        <w:t>A.2</w:t>
      </w:r>
      <w:r>
        <w:rPr>
          <w:rFonts w:asciiTheme="minorHAnsi" w:eastAsiaTheme="minorEastAsia" w:hAnsiTheme="minorHAnsi" w:cstheme="minorBidi"/>
          <w:noProof/>
          <w:kern w:val="2"/>
          <w:sz w:val="22"/>
          <w:szCs w:val="22"/>
          <w14:ligatures w14:val="standardContextual"/>
        </w:rPr>
        <w:tab/>
      </w:r>
      <w:r>
        <w:rPr>
          <w:noProof/>
        </w:rPr>
        <w:t>Benefit</w:t>
      </w:r>
      <w:r>
        <w:rPr>
          <w:noProof/>
        </w:rPr>
        <w:tab/>
      </w:r>
      <w:r>
        <w:rPr>
          <w:noProof/>
        </w:rPr>
        <w:fldChar w:fldCharType="begin"/>
      </w:r>
      <w:r>
        <w:rPr>
          <w:noProof/>
        </w:rPr>
        <w:instrText xml:space="preserve"> PAGEREF _Toc138278272 \h </w:instrText>
      </w:r>
      <w:r>
        <w:rPr>
          <w:noProof/>
        </w:rPr>
      </w:r>
      <w:r>
        <w:rPr>
          <w:noProof/>
        </w:rPr>
        <w:fldChar w:fldCharType="separate"/>
      </w:r>
      <w:r>
        <w:rPr>
          <w:noProof/>
        </w:rPr>
        <w:t>15</w:t>
      </w:r>
      <w:r>
        <w:rPr>
          <w:noProof/>
        </w:rPr>
        <w:fldChar w:fldCharType="end"/>
      </w:r>
    </w:p>
    <w:p w14:paraId="2143FE90" w14:textId="49A7B249" w:rsidR="00277E51" w:rsidRDefault="00277E51">
      <w:pPr>
        <w:pStyle w:val="TOC2"/>
        <w:tabs>
          <w:tab w:val="left" w:pos="1000"/>
        </w:tabs>
        <w:rPr>
          <w:rFonts w:asciiTheme="minorHAnsi" w:eastAsiaTheme="minorEastAsia" w:hAnsiTheme="minorHAnsi" w:cstheme="minorBidi"/>
          <w:noProof/>
          <w:kern w:val="2"/>
          <w:sz w:val="22"/>
          <w:szCs w:val="22"/>
          <w14:ligatures w14:val="standardContextual"/>
        </w:rPr>
      </w:pPr>
      <w:r>
        <w:rPr>
          <w:noProof/>
        </w:rPr>
        <w:t>A.3</w:t>
      </w:r>
      <w:r>
        <w:rPr>
          <w:rFonts w:asciiTheme="minorHAnsi" w:eastAsiaTheme="minorEastAsia" w:hAnsiTheme="minorHAnsi" w:cstheme="minorBidi"/>
          <w:noProof/>
          <w:kern w:val="2"/>
          <w:sz w:val="22"/>
          <w:szCs w:val="22"/>
          <w14:ligatures w14:val="standardContextual"/>
        </w:rPr>
        <w:tab/>
      </w:r>
      <w:r>
        <w:rPr>
          <w:noProof/>
        </w:rPr>
        <w:t>Effort</w:t>
      </w:r>
      <w:r>
        <w:rPr>
          <w:noProof/>
        </w:rPr>
        <w:tab/>
      </w:r>
      <w:r>
        <w:rPr>
          <w:noProof/>
        </w:rPr>
        <w:fldChar w:fldCharType="begin"/>
      </w:r>
      <w:r>
        <w:rPr>
          <w:noProof/>
        </w:rPr>
        <w:instrText xml:space="preserve"> PAGEREF _Toc138278273 \h </w:instrText>
      </w:r>
      <w:r>
        <w:rPr>
          <w:noProof/>
        </w:rPr>
      </w:r>
      <w:r>
        <w:rPr>
          <w:noProof/>
        </w:rPr>
        <w:fldChar w:fldCharType="separate"/>
      </w:r>
      <w:r>
        <w:rPr>
          <w:noProof/>
        </w:rPr>
        <w:t>15</w:t>
      </w:r>
      <w:r>
        <w:rPr>
          <w:noProof/>
        </w:rPr>
        <w:fldChar w:fldCharType="end"/>
      </w:r>
    </w:p>
    <w:p w14:paraId="48899282" w14:textId="2D1FF6CB" w:rsidR="00277E51" w:rsidRDefault="00277E51">
      <w:pPr>
        <w:pStyle w:val="TOC2"/>
        <w:tabs>
          <w:tab w:val="left" w:pos="1000"/>
        </w:tabs>
        <w:rPr>
          <w:rFonts w:asciiTheme="minorHAnsi" w:eastAsiaTheme="minorEastAsia" w:hAnsiTheme="minorHAnsi" w:cstheme="minorBidi"/>
          <w:noProof/>
          <w:kern w:val="2"/>
          <w:sz w:val="22"/>
          <w:szCs w:val="22"/>
          <w14:ligatures w14:val="standardContextual"/>
        </w:rPr>
      </w:pPr>
      <w:r>
        <w:rPr>
          <w:noProof/>
        </w:rPr>
        <w:t>A.4</w:t>
      </w:r>
      <w:r>
        <w:rPr>
          <w:rFonts w:asciiTheme="minorHAnsi" w:eastAsiaTheme="minorEastAsia" w:hAnsiTheme="minorHAnsi" w:cstheme="minorBidi"/>
          <w:noProof/>
          <w:kern w:val="2"/>
          <w:sz w:val="22"/>
          <w:szCs w:val="22"/>
          <w14:ligatures w14:val="standardContextual"/>
        </w:rPr>
        <w:tab/>
      </w:r>
      <w:r>
        <w:rPr>
          <w:noProof/>
        </w:rPr>
        <w:t>Risk</w:t>
      </w:r>
      <w:r>
        <w:rPr>
          <w:noProof/>
        </w:rPr>
        <w:tab/>
      </w:r>
      <w:r>
        <w:rPr>
          <w:noProof/>
        </w:rPr>
        <w:fldChar w:fldCharType="begin"/>
      </w:r>
      <w:r>
        <w:rPr>
          <w:noProof/>
        </w:rPr>
        <w:instrText xml:space="preserve"> PAGEREF _Toc138278274 \h </w:instrText>
      </w:r>
      <w:r>
        <w:rPr>
          <w:noProof/>
        </w:rPr>
      </w:r>
      <w:r>
        <w:rPr>
          <w:noProof/>
        </w:rPr>
        <w:fldChar w:fldCharType="separate"/>
      </w:r>
      <w:r>
        <w:rPr>
          <w:noProof/>
        </w:rPr>
        <w:t>15</w:t>
      </w:r>
      <w:r>
        <w:rPr>
          <w:noProof/>
        </w:rPr>
        <w:fldChar w:fldCharType="end"/>
      </w:r>
    </w:p>
    <w:p w14:paraId="60C667E8" w14:textId="7CFBEEF1" w:rsidR="00277E51" w:rsidRDefault="00277E51">
      <w:pPr>
        <w:pStyle w:val="TOC2"/>
        <w:tabs>
          <w:tab w:val="left" w:pos="1000"/>
        </w:tabs>
        <w:rPr>
          <w:rFonts w:asciiTheme="minorHAnsi" w:eastAsiaTheme="minorEastAsia" w:hAnsiTheme="minorHAnsi" w:cstheme="minorBidi"/>
          <w:noProof/>
          <w:kern w:val="2"/>
          <w:sz w:val="22"/>
          <w:szCs w:val="22"/>
          <w14:ligatures w14:val="standardContextual"/>
        </w:rPr>
      </w:pPr>
      <w:r>
        <w:rPr>
          <w:noProof/>
        </w:rPr>
        <w:t>A.5</w:t>
      </w:r>
      <w:r>
        <w:rPr>
          <w:rFonts w:asciiTheme="minorHAnsi" w:eastAsiaTheme="minorEastAsia" w:hAnsiTheme="minorHAnsi" w:cstheme="minorBidi"/>
          <w:noProof/>
          <w:kern w:val="2"/>
          <w:sz w:val="22"/>
          <w:szCs w:val="22"/>
          <w14:ligatures w14:val="standardContextual"/>
        </w:rPr>
        <w:tab/>
      </w:r>
      <w:r>
        <w:rPr>
          <w:noProof/>
        </w:rPr>
        <w:t>Stability</w:t>
      </w:r>
      <w:r>
        <w:rPr>
          <w:noProof/>
        </w:rPr>
        <w:tab/>
      </w:r>
      <w:r>
        <w:rPr>
          <w:noProof/>
        </w:rPr>
        <w:fldChar w:fldCharType="begin"/>
      </w:r>
      <w:r>
        <w:rPr>
          <w:noProof/>
        </w:rPr>
        <w:instrText xml:space="preserve"> PAGEREF _Toc138278275 \h </w:instrText>
      </w:r>
      <w:r>
        <w:rPr>
          <w:noProof/>
        </w:rPr>
      </w:r>
      <w:r>
        <w:rPr>
          <w:noProof/>
        </w:rPr>
        <w:fldChar w:fldCharType="separate"/>
      </w:r>
      <w:r>
        <w:rPr>
          <w:noProof/>
        </w:rPr>
        <w:t>15</w:t>
      </w:r>
      <w:r>
        <w:rPr>
          <w:noProof/>
        </w:rPr>
        <w:fldChar w:fldCharType="end"/>
      </w:r>
    </w:p>
    <w:p w14:paraId="368D1197" w14:textId="4B9259AF" w:rsidR="00277E51" w:rsidRDefault="00277E51">
      <w:pPr>
        <w:pStyle w:val="TOC2"/>
        <w:tabs>
          <w:tab w:val="left" w:pos="1000"/>
        </w:tabs>
        <w:rPr>
          <w:rFonts w:asciiTheme="minorHAnsi" w:eastAsiaTheme="minorEastAsia" w:hAnsiTheme="minorHAnsi" w:cstheme="minorBidi"/>
          <w:noProof/>
          <w:kern w:val="2"/>
          <w:sz w:val="22"/>
          <w:szCs w:val="22"/>
          <w14:ligatures w14:val="standardContextual"/>
        </w:rPr>
      </w:pPr>
      <w:r>
        <w:rPr>
          <w:noProof/>
        </w:rPr>
        <w:t>A.6</w:t>
      </w:r>
      <w:r>
        <w:rPr>
          <w:rFonts w:asciiTheme="minorHAnsi" w:eastAsiaTheme="minorEastAsia" w:hAnsiTheme="minorHAnsi" w:cstheme="minorBidi"/>
          <w:noProof/>
          <w:kern w:val="2"/>
          <w:sz w:val="22"/>
          <w:szCs w:val="22"/>
          <w14:ligatures w14:val="standardContextual"/>
        </w:rPr>
        <w:tab/>
      </w:r>
      <w:r>
        <w:rPr>
          <w:noProof/>
        </w:rPr>
        <w:t>Target Release</w:t>
      </w:r>
      <w:r>
        <w:rPr>
          <w:noProof/>
        </w:rPr>
        <w:tab/>
      </w:r>
      <w:r>
        <w:rPr>
          <w:noProof/>
        </w:rPr>
        <w:fldChar w:fldCharType="begin"/>
      </w:r>
      <w:r>
        <w:rPr>
          <w:noProof/>
        </w:rPr>
        <w:instrText xml:space="preserve"> PAGEREF _Toc138278276 \h </w:instrText>
      </w:r>
      <w:r>
        <w:rPr>
          <w:noProof/>
        </w:rPr>
      </w:r>
      <w:r>
        <w:rPr>
          <w:noProof/>
        </w:rPr>
        <w:fldChar w:fldCharType="separate"/>
      </w:r>
      <w:r>
        <w:rPr>
          <w:noProof/>
        </w:rPr>
        <w:t>16</w:t>
      </w:r>
      <w:r>
        <w:rPr>
          <w:noProof/>
        </w:rPr>
        <w:fldChar w:fldCharType="end"/>
      </w:r>
    </w:p>
    <w:p w14:paraId="5CE88D51" w14:textId="161CD819" w:rsidR="00277E51" w:rsidRDefault="00277E51">
      <w:pPr>
        <w:pStyle w:val="TOC2"/>
        <w:tabs>
          <w:tab w:val="left" w:pos="1000"/>
        </w:tabs>
        <w:rPr>
          <w:rFonts w:asciiTheme="minorHAnsi" w:eastAsiaTheme="minorEastAsia" w:hAnsiTheme="minorHAnsi" w:cstheme="minorBidi"/>
          <w:noProof/>
          <w:kern w:val="2"/>
          <w:sz w:val="22"/>
          <w:szCs w:val="22"/>
          <w14:ligatures w14:val="standardContextual"/>
        </w:rPr>
      </w:pPr>
      <w:r>
        <w:rPr>
          <w:noProof/>
        </w:rPr>
        <w:t>A.7</w:t>
      </w:r>
      <w:r>
        <w:rPr>
          <w:rFonts w:asciiTheme="minorHAnsi" w:eastAsiaTheme="minorEastAsia" w:hAnsiTheme="minorHAnsi" w:cstheme="minorBidi"/>
          <w:noProof/>
          <w:kern w:val="2"/>
          <w:sz w:val="22"/>
          <w:szCs w:val="22"/>
          <w14:ligatures w14:val="standardContextual"/>
        </w:rPr>
        <w:tab/>
      </w:r>
      <w:r>
        <w:rPr>
          <w:noProof/>
        </w:rPr>
        <w:t>Assigned To</w:t>
      </w:r>
      <w:r>
        <w:rPr>
          <w:noProof/>
        </w:rPr>
        <w:tab/>
      </w:r>
      <w:r>
        <w:rPr>
          <w:noProof/>
        </w:rPr>
        <w:fldChar w:fldCharType="begin"/>
      </w:r>
      <w:r>
        <w:rPr>
          <w:noProof/>
        </w:rPr>
        <w:instrText xml:space="preserve"> PAGEREF _Toc138278277 \h </w:instrText>
      </w:r>
      <w:r>
        <w:rPr>
          <w:noProof/>
        </w:rPr>
      </w:r>
      <w:r>
        <w:rPr>
          <w:noProof/>
        </w:rPr>
        <w:fldChar w:fldCharType="separate"/>
      </w:r>
      <w:r>
        <w:rPr>
          <w:noProof/>
        </w:rPr>
        <w:t>16</w:t>
      </w:r>
      <w:r>
        <w:rPr>
          <w:noProof/>
        </w:rPr>
        <w:fldChar w:fldCharType="end"/>
      </w:r>
    </w:p>
    <w:p w14:paraId="608256DB" w14:textId="22500331" w:rsidR="00277E51" w:rsidRDefault="00277E51">
      <w:pPr>
        <w:pStyle w:val="TOC2"/>
        <w:tabs>
          <w:tab w:val="left" w:pos="1000"/>
        </w:tabs>
        <w:rPr>
          <w:rFonts w:asciiTheme="minorHAnsi" w:eastAsiaTheme="minorEastAsia" w:hAnsiTheme="minorHAnsi" w:cstheme="minorBidi"/>
          <w:noProof/>
          <w:kern w:val="2"/>
          <w:sz w:val="22"/>
          <w:szCs w:val="22"/>
          <w14:ligatures w14:val="standardContextual"/>
        </w:rPr>
      </w:pPr>
      <w:r>
        <w:rPr>
          <w:noProof/>
        </w:rPr>
        <w:t>A.8</w:t>
      </w:r>
      <w:r>
        <w:rPr>
          <w:rFonts w:asciiTheme="minorHAnsi" w:eastAsiaTheme="minorEastAsia" w:hAnsiTheme="minorHAnsi" w:cstheme="minorBidi"/>
          <w:noProof/>
          <w:kern w:val="2"/>
          <w:sz w:val="22"/>
          <w:szCs w:val="22"/>
          <w14:ligatures w14:val="standardContextual"/>
        </w:rPr>
        <w:tab/>
      </w:r>
      <w:r>
        <w:rPr>
          <w:noProof/>
        </w:rPr>
        <w:t>Reason</w:t>
      </w:r>
      <w:r>
        <w:rPr>
          <w:noProof/>
        </w:rPr>
        <w:tab/>
      </w:r>
      <w:r>
        <w:rPr>
          <w:noProof/>
        </w:rPr>
        <w:fldChar w:fldCharType="begin"/>
      </w:r>
      <w:r>
        <w:rPr>
          <w:noProof/>
        </w:rPr>
        <w:instrText xml:space="preserve"> PAGEREF _Toc138278278 \h </w:instrText>
      </w:r>
      <w:r>
        <w:rPr>
          <w:noProof/>
        </w:rPr>
      </w:r>
      <w:r>
        <w:rPr>
          <w:noProof/>
        </w:rPr>
        <w:fldChar w:fldCharType="separate"/>
      </w:r>
      <w:r>
        <w:rPr>
          <w:noProof/>
        </w:rPr>
        <w:t>16</w:t>
      </w:r>
      <w:r>
        <w:rPr>
          <w:noProof/>
        </w:rPr>
        <w:fldChar w:fldCharType="end"/>
      </w:r>
    </w:p>
    <w:p w14:paraId="033FE3E6" w14:textId="034B081F" w:rsidR="00811E56" w:rsidRDefault="00BE567A" w:rsidP="00656C12">
      <w:pPr>
        <w:pStyle w:val="Title"/>
        <w:jc w:val="both"/>
      </w:pPr>
      <w:r>
        <w:fldChar w:fldCharType="end"/>
      </w:r>
      <w:r>
        <w:br w:type="page"/>
      </w:r>
      <w:fldSimple w:instr="TITLE  \* MERGEFORMAT">
        <w:r w:rsidR="00C154A3">
          <w:t>Vision</w:t>
        </w:r>
      </w:fldSimple>
    </w:p>
    <w:p w14:paraId="45169AD6" w14:textId="77777777" w:rsidR="00811E56" w:rsidRDefault="00BE567A" w:rsidP="00656C12">
      <w:pPr>
        <w:pStyle w:val="Heading1"/>
        <w:jc w:val="both"/>
      </w:pPr>
      <w:bookmarkStart w:id="0" w:name="_Toc456598586"/>
      <w:bookmarkStart w:id="1" w:name="_Toc456600917"/>
      <w:bookmarkStart w:id="2" w:name="_Toc138278205"/>
      <w:bookmarkStart w:id="3" w:name="_Toc436203377"/>
      <w:bookmarkStart w:id="4" w:name="_Toc452813577"/>
      <w:r>
        <w:t>Introduction</w:t>
      </w:r>
      <w:bookmarkEnd w:id="0"/>
      <w:bookmarkEnd w:id="1"/>
      <w:bookmarkEnd w:id="2"/>
    </w:p>
    <w:p w14:paraId="7BEC744D" w14:textId="313ADF57" w:rsidR="00424B70" w:rsidRPr="00424B70" w:rsidRDefault="00424B70" w:rsidP="00656C12">
      <w:pPr>
        <w:pStyle w:val="InfoBlue"/>
        <w:numPr>
          <w:ilvl w:val="0"/>
          <w:numId w:val="31"/>
        </w:numPr>
        <w:jc w:val="both"/>
      </w:pPr>
      <w:r w:rsidRPr="00424B70">
        <w:t>Mục đích của tài liệu này là thu thập, phân tích, định nghĩa các nhu cầu ở mức high-level và các tính năng của ứng dụng “</w:t>
      </w:r>
      <w:r>
        <w:t>Food Guide</w:t>
      </w:r>
      <w:r w:rsidRPr="00424B70">
        <w:t>”. Đồng thời, tài liệu này cũng tập trung vào nhu cầu của stakeholder và người dùng cuối, giải thích vì sao các nhu cầu này nên được đáp ứng. Thông tin chi tiết về quá trình xử lý được ghi rõ trong “Tài liệu đặc tả Use-Case” và các tài liệu liên quan khác.</w:t>
      </w:r>
    </w:p>
    <w:p w14:paraId="7BCA0EA7" w14:textId="63564E80" w:rsidR="00811E56" w:rsidRPr="00424B70" w:rsidRDefault="00424B70" w:rsidP="00656C12">
      <w:pPr>
        <w:pStyle w:val="InfoBlue"/>
        <w:numPr>
          <w:ilvl w:val="0"/>
          <w:numId w:val="31"/>
        </w:numPr>
        <w:jc w:val="both"/>
      </w:pPr>
      <w:r w:rsidRPr="00424B70">
        <w:t>Phần giới thiệu tài liệu này cung cấp một góc nhìn tổng quan về sản phẩm, gồm: mục đích, phạm vi, định nghĩa, thuật ngữ, tài liệu tham khảo.</w:t>
      </w:r>
    </w:p>
    <w:p w14:paraId="11A10A97" w14:textId="49DDBED3" w:rsidR="00811E56" w:rsidRDefault="00BE567A" w:rsidP="00656C12">
      <w:pPr>
        <w:pStyle w:val="Heading2"/>
        <w:jc w:val="both"/>
      </w:pPr>
      <w:bookmarkStart w:id="5" w:name="_Toc456598587"/>
      <w:bookmarkStart w:id="6" w:name="_Toc456600918"/>
      <w:bookmarkStart w:id="7" w:name="_Toc138278206"/>
      <w:r>
        <w:t>Purpose</w:t>
      </w:r>
      <w:bookmarkEnd w:id="5"/>
      <w:bookmarkEnd w:id="6"/>
      <w:bookmarkEnd w:id="7"/>
    </w:p>
    <w:p w14:paraId="65DBF481" w14:textId="04D4C8A1" w:rsidR="00F701B6" w:rsidRPr="00F701B6" w:rsidRDefault="00F701B6" w:rsidP="00656C12">
      <w:pPr>
        <w:pStyle w:val="InfoBlue"/>
        <w:numPr>
          <w:ilvl w:val="0"/>
          <w:numId w:val="31"/>
        </w:numPr>
        <w:jc w:val="both"/>
      </w:pPr>
      <w:r w:rsidRPr="00F701B6">
        <w:t>Mục đích của tài liệu này là thu thập, phân tích, định nghĩa các nhu cầu ở mức high-level và các tính năng của ứng dụng “</w:t>
      </w:r>
      <w:r w:rsidR="00186D12">
        <w:t>Food Guide</w:t>
      </w:r>
      <w:r w:rsidRPr="00F701B6">
        <w:t>”.</w:t>
      </w:r>
    </w:p>
    <w:p w14:paraId="208FEE63" w14:textId="77777777" w:rsidR="00C37976" w:rsidRDefault="00F701B6" w:rsidP="00656C12">
      <w:pPr>
        <w:pStyle w:val="InfoBlue"/>
        <w:numPr>
          <w:ilvl w:val="0"/>
          <w:numId w:val="31"/>
        </w:numPr>
        <w:jc w:val="both"/>
      </w:pPr>
      <w:r w:rsidRPr="00F701B6">
        <w:t>Tài liệu tập trung mô tả các yêu cầu của stakeholder, nguyên nhân vì sao chúng lại cần thiết, chi tiết về đối tượng người dùng cuối mà ứng dụng hướng đến</w:t>
      </w:r>
      <w:r w:rsidR="00C37976">
        <w:t>.</w:t>
      </w:r>
    </w:p>
    <w:p w14:paraId="69EBCD83" w14:textId="2A47D3AA" w:rsidR="00811E56" w:rsidRDefault="00BE567A" w:rsidP="00656C12">
      <w:pPr>
        <w:pStyle w:val="Heading2"/>
        <w:jc w:val="both"/>
      </w:pPr>
      <w:bookmarkStart w:id="8" w:name="_Toc456598588"/>
      <w:bookmarkStart w:id="9" w:name="_Toc456600919"/>
      <w:bookmarkStart w:id="10" w:name="_Toc138278207"/>
      <w:r>
        <w:t>Scope</w:t>
      </w:r>
      <w:bookmarkEnd w:id="8"/>
      <w:bookmarkEnd w:id="9"/>
      <w:bookmarkEnd w:id="10"/>
    </w:p>
    <w:p w14:paraId="1637FC60" w14:textId="769483C0" w:rsidR="00811E56" w:rsidRPr="00E705A8" w:rsidRDefault="00E705A8" w:rsidP="00656C12">
      <w:pPr>
        <w:pStyle w:val="InfoBlue"/>
        <w:numPr>
          <w:ilvl w:val="0"/>
          <w:numId w:val="31"/>
        </w:numPr>
        <w:jc w:val="both"/>
      </w:pPr>
      <w:r w:rsidRPr="00E705A8">
        <w:t>Tài liệu này chỉ được sử dụng trong phạm vi của dự án ứng dụng “Food Guide”.</w:t>
      </w:r>
    </w:p>
    <w:p w14:paraId="7CD9A3EC" w14:textId="384E1741" w:rsidR="00811E56" w:rsidRDefault="00BE567A" w:rsidP="00656C12">
      <w:pPr>
        <w:pStyle w:val="Heading2"/>
        <w:jc w:val="both"/>
      </w:pPr>
      <w:bookmarkStart w:id="11" w:name="_Toc456598589"/>
      <w:bookmarkStart w:id="12" w:name="_Toc456600920"/>
      <w:bookmarkStart w:id="13" w:name="_Toc138278208"/>
      <w:r>
        <w:t>Definitions, Acronyms, and Abbreviations</w:t>
      </w:r>
      <w:bookmarkEnd w:id="11"/>
      <w:bookmarkEnd w:id="12"/>
      <w:bookmarkEnd w:id="13"/>
    </w:p>
    <w:p w14:paraId="787E2750" w14:textId="77777777" w:rsidR="00811E56" w:rsidRDefault="00BE567A" w:rsidP="00656C12">
      <w:pPr>
        <w:pStyle w:val="Heading2"/>
        <w:jc w:val="both"/>
      </w:pPr>
      <w:bookmarkStart w:id="14" w:name="_Toc456598590"/>
      <w:bookmarkStart w:id="15" w:name="_Toc456600921"/>
      <w:bookmarkStart w:id="16" w:name="_Toc138278209"/>
      <w:r>
        <w:t>References</w:t>
      </w:r>
      <w:bookmarkEnd w:id="14"/>
      <w:bookmarkEnd w:id="15"/>
      <w:bookmarkEnd w:id="16"/>
    </w:p>
    <w:p w14:paraId="02ED8519" w14:textId="3D54725B" w:rsidR="0098700E" w:rsidRDefault="003F1D75" w:rsidP="00656C12">
      <w:pPr>
        <w:pStyle w:val="BodyText"/>
        <w:ind w:left="0"/>
        <w:jc w:val="both"/>
      </w:pPr>
      <w:r>
        <w:t>Các tài liệu liên quan được sử dụng trong tài liệu này</w:t>
      </w:r>
    </w:p>
    <w:p w14:paraId="62EA5389" w14:textId="77777777" w:rsidR="00C37976" w:rsidRDefault="00EB3018" w:rsidP="00656C12">
      <w:pPr>
        <w:pStyle w:val="BodyText"/>
        <w:numPr>
          <w:ilvl w:val="0"/>
          <w:numId w:val="31"/>
        </w:numPr>
        <w:jc w:val="both"/>
      </w:pPr>
      <w:r>
        <w:t>Tất cả t</w:t>
      </w:r>
      <w:r w:rsidR="003F1D75">
        <w:t>ài liệu thu thập yêu cầu của nhóm 11 – Next Gen</w:t>
      </w:r>
      <w:r w:rsidR="00C37976">
        <w:t>.</w:t>
      </w:r>
    </w:p>
    <w:p w14:paraId="000C24F8" w14:textId="1348978A" w:rsidR="00811E56" w:rsidRDefault="00BE567A" w:rsidP="00656C12">
      <w:pPr>
        <w:pStyle w:val="Heading2"/>
        <w:jc w:val="both"/>
      </w:pPr>
      <w:bookmarkStart w:id="17" w:name="_Toc456598591"/>
      <w:bookmarkStart w:id="18" w:name="_Toc456600922"/>
      <w:bookmarkStart w:id="19" w:name="_Toc138278210"/>
      <w:r>
        <w:t>Overview</w:t>
      </w:r>
      <w:bookmarkEnd w:id="17"/>
      <w:bookmarkEnd w:id="18"/>
      <w:bookmarkEnd w:id="19"/>
    </w:p>
    <w:p w14:paraId="4B84E0C9" w14:textId="77777777" w:rsidR="0098700E" w:rsidRDefault="0098700E" w:rsidP="00656C12">
      <w:pPr>
        <w:pStyle w:val="InfoBlue"/>
        <w:jc w:val="both"/>
      </w:pPr>
      <w:r>
        <w:t>Tài liệu này bao gồm:</w:t>
      </w:r>
    </w:p>
    <w:p w14:paraId="0DB3FCFA" w14:textId="77777777" w:rsidR="00C37976" w:rsidRDefault="0098700E" w:rsidP="00656C12">
      <w:pPr>
        <w:pStyle w:val="InfoBlue"/>
        <w:numPr>
          <w:ilvl w:val="0"/>
          <w:numId w:val="31"/>
        </w:numPr>
        <w:jc w:val="both"/>
      </w:pPr>
      <w:r>
        <w:t>Vai trò của dự án (Positioning): nêu ngữ cảnh dự án ra đời, vai trò của dự án đối với xã hội, cơ hội phát triển của dự án</w:t>
      </w:r>
      <w:r w:rsidR="00C37976">
        <w:t>.</w:t>
      </w:r>
    </w:p>
    <w:p w14:paraId="50495EEB" w14:textId="77777777" w:rsidR="00C37976" w:rsidRDefault="0098700E" w:rsidP="00656C12">
      <w:pPr>
        <w:pStyle w:val="InfoBlue"/>
        <w:numPr>
          <w:ilvl w:val="0"/>
          <w:numId w:val="31"/>
        </w:numPr>
        <w:jc w:val="both"/>
      </w:pPr>
      <w:r>
        <w:t>Stakeholders và người dùng (Stakeholders and User Descriptions): Chi tiết về các bên liên quan đến hệ thống và nhu cầu của họ</w:t>
      </w:r>
      <w:r w:rsidR="00C37976">
        <w:t>.</w:t>
      </w:r>
    </w:p>
    <w:p w14:paraId="749FF0D9" w14:textId="0108F91C" w:rsidR="0098700E" w:rsidRDefault="0098700E" w:rsidP="00656C12">
      <w:pPr>
        <w:pStyle w:val="InfoBlue"/>
        <w:numPr>
          <w:ilvl w:val="0"/>
          <w:numId w:val="31"/>
        </w:numPr>
        <w:jc w:val="both"/>
      </w:pPr>
      <w:r>
        <w:t>Tổng quan về sản phầm (Product Overview): cung cấp góc nhìn chung về sản phẩm, sản phẩm giải quyết vấn đề gì, chi phí ra sao, các vấn đề khi phát triển,…</w:t>
      </w:r>
    </w:p>
    <w:p w14:paraId="36E7B436" w14:textId="2B4AEEC0" w:rsidR="0098700E" w:rsidRDefault="0098700E" w:rsidP="00656C12">
      <w:pPr>
        <w:pStyle w:val="InfoBlue"/>
        <w:numPr>
          <w:ilvl w:val="0"/>
          <w:numId w:val="31"/>
        </w:numPr>
        <w:jc w:val="both"/>
      </w:pPr>
      <w:r>
        <w:t>Tính năng của sản phẩm (Product Feature): Liệt kê các yêu cầu chức năng của sản phẩm.</w:t>
      </w:r>
    </w:p>
    <w:p w14:paraId="71F94D5C" w14:textId="72364AC1" w:rsidR="0098700E" w:rsidRDefault="0098700E" w:rsidP="00656C12">
      <w:pPr>
        <w:pStyle w:val="InfoBlue"/>
        <w:numPr>
          <w:ilvl w:val="0"/>
          <w:numId w:val="31"/>
        </w:numPr>
        <w:jc w:val="both"/>
      </w:pPr>
      <w:r>
        <w:t>Các ràng buộc của sản phẩm (Constraint): Liệt kê các ràng buộc có trong sản phẩm.</w:t>
      </w:r>
    </w:p>
    <w:p w14:paraId="0419C926" w14:textId="104DAF5D" w:rsidR="0098700E" w:rsidRDefault="0098700E" w:rsidP="00656C12">
      <w:pPr>
        <w:pStyle w:val="InfoBlue"/>
        <w:numPr>
          <w:ilvl w:val="0"/>
          <w:numId w:val="31"/>
        </w:numPr>
        <w:jc w:val="both"/>
      </w:pPr>
      <w:r>
        <w:t>Phạm vi chất lượng (Quality Range): Các chuẩn cần phài đảm bảo về hiệu năng, tính khả dụng của sản phẩm.</w:t>
      </w:r>
    </w:p>
    <w:p w14:paraId="6C465AB1" w14:textId="74133581" w:rsidR="0098700E" w:rsidRDefault="0098700E" w:rsidP="00656C12">
      <w:pPr>
        <w:pStyle w:val="InfoBlue"/>
        <w:numPr>
          <w:ilvl w:val="0"/>
          <w:numId w:val="31"/>
        </w:numPr>
        <w:jc w:val="both"/>
      </w:pPr>
      <w:r>
        <w:t>Độ ưu tiên của các tính năng (Precedence and Priority): Sắp xếp lại các tính năng theo độ ưu tiên để phát triển sản phẩm.</w:t>
      </w:r>
    </w:p>
    <w:p w14:paraId="621238BA" w14:textId="24302FD6" w:rsidR="0098700E" w:rsidRDefault="0098700E" w:rsidP="00656C12">
      <w:pPr>
        <w:pStyle w:val="InfoBlue"/>
        <w:numPr>
          <w:ilvl w:val="0"/>
          <w:numId w:val="31"/>
        </w:numPr>
        <w:jc w:val="both"/>
      </w:pPr>
      <w:r>
        <w:t>Một số yêu cầu khác (Other Product Requirement): Các yêu cầu về hệ thống, phần cứng, triển khai.</w:t>
      </w:r>
    </w:p>
    <w:p w14:paraId="6CF2E74D" w14:textId="6686A556" w:rsidR="00811E56" w:rsidRDefault="0098700E" w:rsidP="00656C12">
      <w:pPr>
        <w:pStyle w:val="InfoBlue"/>
        <w:numPr>
          <w:ilvl w:val="0"/>
          <w:numId w:val="31"/>
        </w:numPr>
        <w:jc w:val="both"/>
      </w:pPr>
      <w:r>
        <w:t>Yêu cầu về sưu liệu (Document Requirement): Liệt kê các tài liệu bắt buộc, quan trọng, ảnh hưởng đến sự thành công của dự án.</w:t>
      </w:r>
    </w:p>
    <w:p w14:paraId="3DA0716E" w14:textId="629EAE1F" w:rsidR="00811E56" w:rsidRDefault="00BE567A" w:rsidP="00656C12">
      <w:pPr>
        <w:pStyle w:val="Heading1"/>
        <w:jc w:val="both"/>
      </w:pPr>
      <w:bookmarkStart w:id="20" w:name="_Toc138278211"/>
      <w:r>
        <w:lastRenderedPageBreak/>
        <w:t>Positioning</w:t>
      </w:r>
      <w:bookmarkEnd w:id="3"/>
      <w:bookmarkEnd w:id="4"/>
      <w:bookmarkEnd w:id="20"/>
    </w:p>
    <w:p w14:paraId="4F2C6532" w14:textId="77777777" w:rsidR="00811E56" w:rsidRDefault="00BE567A" w:rsidP="00656C12">
      <w:pPr>
        <w:pStyle w:val="Heading2"/>
        <w:jc w:val="both"/>
      </w:pPr>
      <w:bookmarkStart w:id="21" w:name="_Toc436203378"/>
      <w:bookmarkStart w:id="22" w:name="_Toc452813578"/>
      <w:bookmarkStart w:id="23" w:name="_Toc138278212"/>
      <w:r>
        <w:t>Business Opportunity</w:t>
      </w:r>
      <w:bookmarkEnd w:id="21"/>
      <w:bookmarkEnd w:id="22"/>
      <w:bookmarkEnd w:id="23"/>
    </w:p>
    <w:p w14:paraId="75332001" w14:textId="64C0F206" w:rsidR="00811E56" w:rsidRDefault="00236BA4" w:rsidP="00656C12">
      <w:pPr>
        <w:pStyle w:val="InfoBlue"/>
        <w:jc w:val="both"/>
      </w:pPr>
      <w:r>
        <w:t>Ứng dụng nhắm đến 2 loại người dùng cuối:</w:t>
      </w:r>
    </w:p>
    <w:p w14:paraId="187A538C" w14:textId="56ADB4EF" w:rsidR="00236BA4" w:rsidRDefault="00236BA4" w:rsidP="00656C12">
      <w:pPr>
        <w:pStyle w:val="BodyText"/>
        <w:numPr>
          <w:ilvl w:val="0"/>
          <w:numId w:val="31"/>
        </w:numPr>
        <w:jc w:val="both"/>
      </w:pPr>
      <w:r>
        <w:t>Người dùng có nhu cầu tìm kiếm quán ăn</w:t>
      </w:r>
      <w:r w:rsidR="00E32B87">
        <w:t>.</w:t>
      </w:r>
    </w:p>
    <w:p w14:paraId="3FBBEE0A" w14:textId="0E745963" w:rsidR="00236BA4" w:rsidRPr="00236BA4" w:rsidRDefault="00236BA4" w:rsidP="00656C12">
      <w:pPr>
        <w:pStyle w:val="BodyText"/>
        <w:numPr>
          <w:ilvl w:val="0"/>
          <w:numId w:val="31"/>
        </w:numPr>
        <w:jc w:val="both"/>
      </w:pPr>
      <w:r>
        <w:t>Người dùng có nhu cầu quảng bá quán ăn</w:t>
      </w:r>
      <w:r w:rsidR="00E32B87">
        <w:t>.</w:t>
      </w:r>
    </w:p>
    <w:p w14:paraId="03BC582C" w14:textId="71665101" w:rsidR="00811E56" w:rsidRDefault="00BE567A" w:rsidP="00656C12">
      <w:pPr>
        <w:pStyle w:val="Heading2"/>
        <w:jc w:val="both"/>
      </w:pPr>
      <w:bookmarkStart w:id="24" w:name="_Toc436203379"/>
      <w:bookmarkStart w:id="25" w:name="_Toc452813579"/>
      <w:bookmarkStart w:id="26" w:name="_Toc138278213"/>
      <w:r>
        <w:t>Problem Statement</w:t>
      </w:r>
      <w:bookmarkEnd w:id="24"/>
      <w:bookmarkEnd w:id="25"/>
      <w:bookmarkEnd w:id="26"/>
    </w:p>
    <w:tbl>
      <w:tblPr>
        <w:tblW w:w="0" w:type="auto"/>
        <w:tblInd w:w="828" w:type="dxa"/>
        <w:tblLayout w:type="fixed"/>
        <w:tblLook w:val="0000" w:firstRow="0" w:lastRow="0" w:firstColumn="0" w:lastColumn="0" w:noHBand="0" w:noVBand="0"/>
      </w:tblPr>
      <w:tblGrid>
        <w:gridCol w:w="2970"/>
        <w:gridCol w:w="5220"/>
      </w:tblGrid>
      <w:tr w:rsidR="00811E56" w14:paraId="0DD4937D"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6B8F3EBD" w14:textId="77777777" w:rsidR="00811E56" w:rsidRDefault="00BE567A" w:rsidP="00656C12">
            <w:pPr>
              <w:pStyle w:val="BodyText"/>
              <w:keepNext/>
              <w:ind w:left="72"/>
              <w:jc w:val="both"/>
            </w:pPr>
            <w:r>
              <w:t>The problem of</w:t>
            </w:r>
          </w:p>
        </w:tc>
        <w:tc>
          <w:tcPr>
            <w:tcW w:w="5220" w:type="dxa"/>
            <w:tcBorders>
              <w:top w:val="single" w:sz="12" w:space="0" w:color="auto"/>
              <w:bottom w:val="single" w:sz="6" w:space="0" w:color="auto"/>
              <w:right w:val="single" w:sz="12" w:space="0" w:color="auto"/>
            </w:tcBorders>
          </w:tcPr>
          <w:p w14:paraId="2316BC08" w14:textId="77777777" w:rsidR="00F00391" w:rsidRDefault="00DA628D" w:rsidP="00656C12">
            <w:pPr>
              <w:pStyle w:val="InfoBlue"/>
              <w:jc w:val="both"/>
            </w:pPr>
            <w:r>
              <w:t>Người tìm quán ăn mất thời gian</w:t>
            </w:r>
            <w:r w:rsidR="00C21088">
              <w:t xml:space="preserve"> </w:t>
            </w:r>
            <w:r>
              <w:t>để chọn được món ăn mỗi khi đi ăn ngoài</w:t>
            </w:r>
            <w:r w:rsidR="00790C97">
              <w:t>.</w:t>
            </w:r>
          </w:p>
          <w:p w14:paraId="7166BFAF" w14:textId="3A385347" w:rsidR="00811E56" w:rsidRDefault="00790C97" w:rsidP="00656C12">
            <w:pPr>
              <w:pStyle w:val="InfoBlue"/>
              <w:jc w:val="both"/>
            </w:pPr>
            <w:r>
              <w:t xml:space="preserve">Chủ quán ăn </w:t>
            </w:r>
            <w:r w:rsidR="00431B04">
              <w:t>gặp khó khăn trong việc</w:t>
            </w:r>
            <w:r>
              <w:t xml:space="preserve"> quảng bá quán ăn của mình</w:t>
            </w:r>
            <w:r w:rsidR="00C10E32">
              <w:t xml:space="preserve"> </w:t>
            </w:r>
            <w:r w:rsidR="00A52610">
              <w:t>tới nhiều người</w:t>
            </w:r>
            <w:r w:rsidR="002C72E2">
              <w:t>.</w:t>
            </w:r>
          </w:p>
        </w:tc>
      </w:tr>
      <w:tr w:rsidR="00811E56" w14:paraId="1724543D"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F2AE014" w14:textId="77777777" w:rsidR="00811E56" w:rsidRDefault="00BE567A" w:rsidP="00656C12">
            <w:pPr>
              <w:pStyle w:val="BodyText"/>
              <w:keepNext/>
              <w:ind w:left="72"/>
              <w:jc w:val="both"/>
            </w:pPr>
            <w:r>
              <w:t>affects</w:t>
            </w:r>
          </w:p>
        </w:tc>
        <w:tc>
          <w:tcPr>
            <w:tcW w:w="5220" w:type="dxa"/>
            <w:tcBorders>
              <w:top w:val="single" w:sz="6" w:space="0" w:color="auto"/>
              <w:bottom w:val="single" w:sz="6" w:space="0" w:color="auto"/>
              <w:right w:val="single" w:sz="12" w:space="0" w:color="auto"/>
            </w:tcBorders>
          </w:tcPr>
          <w:p w14:paraId="1AE3258D" w14:textId="2C18BC9E" w:rsidR="00811E56" w:rsidRDefault="00156F0B" w:rsidP="00656C12">
            <w:pPr>
              <w:pStyle w:val="InfoBlue"/>
              <w:jc w:val="both"/>
            </w:pPr>
            <w:r>
              <w:t>Người tìm kiếm quán ăn và</w:t>
            </w:r>
            <w:r w:rsidR="008B2B9D">
              <w:t xml:space="preserve"> chủ quán ăn</w:t>
            </w:r>
            <w:r w:rsidR="002C72E2">
              <w:t>.</w:t>
            </w:r>
          </w:p>
        </w:tc>
      </w:tr>
      <w:tr w:rsidR="00811E56" w14:paraId="76B4376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7C05C9C" w14:textId="77777777" w:rsidR="00811E56" w:rsidRDefault="00BE567A" w:rsidP="00656C12">
            <w:pPr>
              <w:pStyle w:val="BodyText"/>
              <w:keepNext/>
              <w:ind w:left="72"/>
              <w:jc w:val="both"/>
            </w:pPr>
            <w:r>
              <w:t>the impact of which is</w:t>
            </w:r>
          </w:p>
        </w:tc>
        <w:tc>
          <w:tcPr>
            <w:tcW w:w="5220" w:type="dxa"/>
            <w:tcBorders>
              <w:top w:val="single" w:sz="6" w:space="0" w:color="auto"/>
              <w:bottom w:val="single" w:sz="6" w:space="0" w:color="auto"/>
              <w:right w:val="single" w:sz="12" w:space="0" w:color="auto"/>
            </w:tcBorders>
          </w:tcPr>
          <w:p w14:paraId="59ADAC34" w14:textId="7E434E7C" w:rsidR="00811E56" w:rsidRDefault="008B2B9D" w:rsidP="00656C12">
            <w:pPr>
              <w:pStyle w:val="InfoBlue"/>
              <w:jc w:val="both"/>
            </w:pPr>
            <w:r>
              <w:t>Khách hàng phải mất thời gian để</w:t>
            </w:r>
            <w:r w:rsidR="007A1CFD">
              <w:t xml:space="preserve"> tìm quán ăn và Chủ quán </w:t>
            </w:r>
            <w:r w:rsidR="002C72E2">
              <w:t>cần thêm 1 kênh để quảng bá quán ăn của mình.</w:t>
            </w:r>
          </w:p>
        </w:tc>
      </w:tr>
      <w:tr w:rsidR="00811E56" w14:paraId="06BAC4A4"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ABF706B" w14:textId="77777777" w:rsidR="00811E56" w:rsidRDefault="00BE567A" w:rsidP="00656C12">
            <w:pPr>
              <w:pStyle w:val="BodyText"/>
              <w:ind w:left="72"/>
              <w:jc w:val="both"/>
            </w:pPr>
            <w:r>
              <w:t>a successful solution would be</w:t>
            </w:r>
          </w:p>
        </w:tc>
        <w:tc>
          <w:tcPr>
            <w:tcW w:w="5220" w:type="dxa"/>
            <w:tcBorders>
              <w:top w:val="single" w:sz="6" w:space="0" w:color="auto"/>
              <w:bottom w:val="single" w:sz="6" w:space="0" w:color="auto"/>
              <w:right w:val="single" w:sz="12" w:space="0" w:color="auto"/>
            </w:tcBorders>
          </w:tcPr>
          <w:p w14:paraId="1D48A3A5" w14:textId="70B49190" w:rsidR="00811E56" w:rsidRDefault="007D4B56" w:rsidP="00656C12">
            <w:pPr>
              <w:pStyle w:val="InfoBlue"/>
              <w:jc w:val="both"/>
            </w:pPr>
            <w:r>
              <w:t>Người tìm quán ăn có thể tìm được quán ăn nhanh</w:t>
            </w:r>
            <w:r w:rsidR="0007429F">
              <w:t xml:space="preserve"> hơn và </w:t>
            </w:r>
            <w:r w:rsidR="003A4B43">
              <w:t>quán ăn của chủ quán</w:t>
            </w:r>
            <w:r w:rsidR="00375938">
              <w:t xml:space="preserve"> được nhiều người biết đến hơn thông qua kênh quảng bá của ứng dụng</w:t>
            </w:r>
            <w:r w:rsidR="004A13E8">
              <w:t>.</w:t>
            </w:r>
          </w:p>
        </w:tc>
      </w:tr>
    </w:tbl>
    <w:p w14:paraId="66DD80DE" w14:textId="65E3FEED" w:rsidR="00811E56" w:rsidRDefault="00BE567A" w:rsidP="00656C12">
      <w:pPr>
        <w:pStyle w:val="Heading2"/>
        <w:jc w:val="both"/>
      </w:pPr>
      <w:bookmarkStart w:id="27" w:name="_Toc425054392"/>
      <w:bookmarkStart w:id="28" w:name="_Toc422186485"/>
      <w:bookmarkStart w:id="29" w:name="_Toc436203380"/>
      <w:bookmarkStart w:id="30" w:name="_Toc452813580"/>
      <w:bookmarkStart w:id="31" w:name="_Toc138278214"/>
      <w:r>
        <w:t>Product Position Statement</w:t>
      </w:r>
      <w:bookmarkEnd w:id="27"/>
      <w:bookmarkEnd w:id="28"/>
      <w:bookmarkEnd w:id="29"/>
      <w:bookmarkEnd w:id="30"/>
      <w:bookmarkEnd w:id="31"/>
    </w:p>
    <w:tbl>
      <w:tblPr>
        <w:tblW w:w="0" w:type="auto"/>
        <w:tblInd w:w="828" w:type="dxa"/>
        <w:tblLayout w:type="fixed"/>
        <w:tblLook w:val="0000" w:firstRow="0" w:lastRow="0" w:firstColumn="0" w:lastColumn="0" w:noHBand="0" w:noVBand="0"/>
      </w:tblPr>
      <w:tblGrid>
        <w:gridCol w:w="2985"/>
        <w:gridCol w:w="5205"/>
      </w:tblGrid>
      <w:tr w:rsidR="00811E56" w14:paraId="306321D6" w14:textId="77777777" w:rsidTr="00DF1B18">
        <w:tc>
          <w:tcPr>
            <w:tcW w:w="2985" w:type="dxa"/>
            <w:tcBorders>
              <w:top w:val="single" w:sz="12" w:space="0" w:color="auto"/>
              <w:left w:val="single" w:sz="12" w:space="0" w:color="auto"/>
              <w:bottom w:val="single" w:sz="6" w:space="0" w:color="auto"/>
              <w:right w:val="single" w:sz="12" w:space="0" w:color="auto"/>
            </w:tcBorders>
            <w:shd w:val="pct25" w:color="auto" w:fill="auto"/>
          </w:tcPr>
          <w:p w14:paraId="5AA5C0E1" w14:textId="77777777" w:rsidR="00811E56" w:rsidRDefault="00BE567A" w:rsidP="00656C12">
            <w:pPr>
              <w:pStyle w:val="BodyText"/>
              <w:keepNext/>
              <w:ind w:left="72"/>
              <w:jc w:val="both"/>
            </w:pPr>
            <w:r>
              <w:t>For</w:t>
            </w:r>
          </w:p>
        </w:tc>
        <w:tc>
          <w:tcPr>
            <w:tcW w:w="5205" w:type="dxa"/>
            <w:tcBorders>
              <w:top w:val="single" w:sz="12" w:space="0" w:color="auto"/>
              <w:bottom w:val="single" w:sz="6" w:space="0" w:color="auto"/>
              <w:right w:val="single" w:sz="12" w:space="0" w:color="auto"/>
            </w:tcBorders>
          </w:tcPr>
          <w:p w14:paraId="23E557B9" w14:textId="24E83DA0" w:rsidR="00811E56" w:rsidRDefault="00567031" w:rsidP="00656C12">
            <w:pPr>
              <w:pStyle w:val="InfoBlue"/>
              <w:jc w:val="both"/>
            </w:pPr>
            <w:r>
              <w:t>Khách hàng tìm quán ăn, Chủ quán ăn.</w:t>
            </w:r>
          </w:p>
        </w:tc>
      </w:tr>
      <w:tr w:rsidR="00811E56" w14:paraId="2E6370C9" w14:textId="77777777" w:rsidTr="00DF1B18">
        <w:tc>
          <w:tcPr>
            <w:tcW w:w="2985" w:type="dxa"/>
            <w:tcBorders>
              <w:top w:val="single" w:sz="6" w:space="0" w:color="auto"/>
              <w:left w:val="single" w:sz="12" w:space="0" w:color="auto"/>
              <w:bottom w:val="single" w:sz="6" w:space="0" w:color="auto"/>
              <w:right w:val="single" w:sz="12" w:space="0" w:color="auto"/>
            </w:tcBorders>
            <w:shd w:val="pct25" w:color="auto" w:fill="auto"/>
          </w:tcPr>
          <w:p w14:paraId="6615C91C" w14:textId="77777777" w:rsidR="00811E56" w:rsidRDefault="00BE567A" w:rsidP="00656C12">
            <w:pPr>
              <w:pStyle w:val="BodyText"/>
              <w:keepNext/>
              <w:ind w:left="72"/>
              <w:jc w:val="both"/>
            </w:pPr>
            <w:r>
              <w:t>Who</w:t>
            </w:r>
          </w:p>
        </w:tc>
        <w:tc>
          <w:tcPr>
            <w:tcW w:w="5205" w:type="dxa"/>
            <w:tcBorders>
              <w:top w:val="single" w:sz="6" w:space="0" w:color="auto"/>
              <w:bottom w:val="single" w:sz="6" w:space="0" w:color="auto"/>
              <w:right w:val="single" w:sz="12" w:space="0" w:color="auto"/>
            </w:tcBorders>
          </w:tcPr>
          <w:p w14:paraId="6CD1241D" w14:textId="7C005C51" w:rsidR="00811E56" w:rsidRDefault="00592C75" w:rsidP="00656C12">
            <w:pPr>
              <w:pStyle w:val="InfoBlue"/>
              <w:jc w:val="both"/>
            </w:pPr>
            <w:r>
              <w:t>Khách hàng có nhu cầu tìm quán ăn trong phạm vi của mình. Chủ quán ăn có nhu cầu có thêm 1 kênh quảng bá thêm quán ăn của mình.</w:t>
            </w:r>
          </w:p>
        </w:tc>
      </w:tr>
      <w:tr w:rsidR="00811E56" w14:paraId="07385823" w14:textId="77777777" w:rsidTr="00DF1B18">
        <w:tc>
          <w:tcPr>
            <w:tcW w:w="2985" w:type="dxa"/>
            <w:tcBorders>
              <w:top w:val="single" w:sz="6" w:space="0" w:color="auto"/>
              <w:left w:val="single" w:sz="12" w:space="0" w:color="auto"/>
              <w:bottom w:val="single" w:sz="6" w:space="0" w:color="auto"/>
              <w:right w:val="single" w:sz="12" w:space="0" w:color="auto"/>
            </w:tcBorders>
            <w:shd w:val="pct25" w:color="auto" w:fill="auto"/>
          </w:tcPr>
          <w:p w14:paraId="37EA996D" w14:textId="77777777" w:rsidR="00811E56" w:rsidRDefault="00BE567A" w:rsidP="00656C12">
            <w:pPr>
              <w:pStyle w:val="BodyText"/>
              <w:keepNext/>
              <w:ind w:left="72"/>
              <w:jc w:val="both"/>
            </w:pPr>
            <w:r>
              <w:t>The (product name)</w:t>
            </w:r>
          </w:p>
        </w:tc>
        <w:tc>
          <w:tcPr>
            <w:tcW w:w="5205" w:type="dxa"/>
            <w:tcBorders>
              <w:top w:val="single" w:sz="6" w:space="0" w:color="auto"/>
              <w:bottom w:val="single" w:sz="6" w:space="0" w:color="auto"/>
              <w:right w:val="single" w:sz="12" w:space="0" w:color="auto"/>
            </w:tcBorders>
          </w:tcPr>
          <w:p w14:paraId="3E0CAC3C" w14:textId="6DA21AEC" w:rsidR="00811E56" w:rsidRDefault="00BE567A" w:rsidP="00656C12">
            <w:pPr>
              <w:pStyle w:val="InfoBlue"/>
              <w:jc w:val="both"/>
            </w:pPr>
            <w:r>
              <w:t xml:space="preserve"> </w:t>
            </w:r>
            <w:r w:rsidR="00592C75">
              <w:t>Food Guide</w:t>
            </w:r>
            <w:r w:rsidR="00C65865">
              <w:t>.</w:t>
            </w:r>
          </w:p>
        </w:tc>
      </w:tr>
      <w:tr w:rsidR="00811E56" w14:paraId="54DA01F3" w14:textId="77777777" w:rsidTr="00DF1B18">
        <w:tc>
          <w:tcPr>
            <w:tcW w:w="2985" w:type="dxa"/>
            <w:tcBorders>
              <w:top w:val="single" w:sz="6" w:space="0" w:color="auto"/>
              <w:left w:val="single" w:sz="12" w:space="0" w:color="auto"/>
              <w:bottom w:val="single" w:sz="6" w:space="0" w:color="auto"/>
              <w:right w:val="single" w:sz="12" w:space="0" w:color="auto"/>
            </w:tcBorders>
            <w:shd w:val="pct25" w:color="auto" w:fill="auto"/>
          </w:tcPr>
          <w:p w14:paraId="1799DE21" w14:textId="77777777" w:rsidR="00811E56" w:rsidRDefault="00BE567A" w:rsidP="00656C12">
            <w:pPr>
              <w:pStyle w:val="BodyText"/>
              <w:keepNext/>
              <w:ind w:left="72"/>
              <w:jc w:val="both"/>
            </w:pPr>
            <w:r>
              <w:t>That</w:t>
            </w:r>
          </w:p>
        </w:tc>
        <w:tc>
          <w:tcPr>
            <w:tcW w:w="5205" w:type="dxa"/>
            <w:tcBorders>
              <w:top w:val="single" w:sz="6" w:space="0" w:color="auto"/>
              <w:bottom w:val="single" w:sz="6" w:space="0" w:color="auto"/>
              <w:right w:val="single" w:sz="12" w:space="0" w:color="auto"/>
            </w:tcBorders>
          </w:tcPr>
          <w:p w14:paraId="054001DF" w14:textId="7EEFBA21" w:rsidR="00811E56" w:rsidRDefault="00812056" w:rsidP="00656C12">
            <w:pPr>
              <w:pStyle w:val="InfoBlue"/>
              <w:jc w:val="both"/>
            </w:pPr>
            <w:r>
              <w:t>Khách hàng: tìm được quán ăn phù hợp với mình</w:t>
            </w:r>
            <w:r w:rsidR="00C65865">
              <w:t>.</w:t>
            </w:r>
          </w:p>
          <w:p w14:paraId="04EB604C" w14:textId="4DC4817E" w:rsidR="00812056" w:rsidRPr="00812056" w:rsidRDefault="00812056" w:rsidP="00656C12">
            <w:pPr>
              <w:pStyle w:val="BodyText"/>
              <w:ind w:left="322"/>
              <w:jc w:val="both"/>
            </w:pPr>
            <w:r>
              <w:t>Chủ quán: quán được nhiều người biết đến hơn</w:t>
            </w:r>
            <w:r w:rsidR="00C65865">
              <w:t>.</w:t>
            </w:r>
          </w:p>
        </w:tc>
      </w:tr>
      <w:tr w:rsidR="00811E56" w14:paraId="54D3AC6E" w14:textId="77777777" w:rsidTr="00DF1B18">
        <w:tc>
          <w:tcPr>
            <w:tcW w:w="2985" w:type="dxa"/>
            <w:tcBorders>
              <w:top w:val="single" w:sz="6" w:space="0" w:color="auto"/>
              <w:left w:val="single" w:sz="12" w:space="0" w:color="auto"/>
              <w:bottom w:val="single" w:sz="6" w:space="0" w:color="auto"/>
              <w:right w:val="single" w:sz="12" w:space="0" w:color="auto"/>
            </w:tcBorders>
            <w:shd w:val="pct25" w:color="auto" w:fill="auto"/>
          </w:tcPr>
          <w:p w14:paraId="4A89A5E9" w14:textId="77777777" w:rsidR="00811E56" w:rsidRDefault="00BE567A" w:rsidP="00656C12">
            <w:pPr>
              <w:pStyle w:val="BodyText"/>
              <w:keepNext/>
              <w:ind w:left="72"/>
              <w:jc w:val="both"/>
            </w:pPr>
            <w:r>
              <w:t>Unlike</w:t>
            </w:r>
          </w:p>
        </w:tc>
        <w:tc>
          <w:tcPr>
            <w:tcW w:w="5205" w:type="dxa"/>
            <w:tcBorders>
              <w:top w:val="single" w:sz="6" w:space="0" w:color="auto"/>
              <w:bottom w:val="single" w:sz="6" w:space="0" w:color="auto"/>
              <w:right w:val="single" w:sz="12" w:space="0" w:color="auto"/>
            </w:tcBorders>
          </w:tcPr>
          <w:p w14:paraId="1DAEC54C" w14:textId="44643C0F" w:rsidR="00811E56" w:rsidRDefault="00080784" w:rsidP="00656C12">
            <w:pPr>
              <w:pStyle w:val="InfoBlue"/>
              <w:jc w:val="both"/>
            </w:pPr>
            <w:r>
              <w:t>Chỉ tìm được quán các quán ăn lớn,</w:t>
            </w:r>
            <w:r w:rsidR="00C555BD">
              <w:t xml:space="preserve"> kh</w:t>
            </w:r>
            <w:r w:rsidR="004B7D99">
              <w:t>ông tìm được các quán ăn lề đường với mức giá rẻ (rẻ đối với đối tượng sinh viên).</w:t>
            </w:r>
          </w:p>
        </w:tc>
      </w:tr>
      <w:tr w:rsidR="00811E56" w14:paraId="2B0CDFCB" w14:textId="77777777" w:rsidTr="00DF1B18">
        <w:tc>
          <w:tcPr>
            <w:tcW w:w="2985" w:type="dxa"/>
            <w:tcBorders>
              <w:top w:val="single" w:sz="6" w:space="0" w:color="auto"/>
              <w:left w:val="single" w:sz="12" w:space="0" w:color="auto"/>
              <w:bottom w:val="single" w:sz="12" w:space="0" w:color="auto"/>
              <w:right w:val="single" w:sz="12" w:space="0" w:color="auto"/>
            </w:tcBorders>
            <w:shd w:val="pct25" w:color="auto" w:fill="auto"/>
          </w:tcPr>
          <w:p w14:paraId="578ADE29" w14:textId="77777777" w:rsidR="00811E56" w:rsidRDefault="00BE567A" w:rsidP="00656C12">
            <w:pPr>
              <w:pStyle w:val="BodyText"/>
              <w:ind w:left="72"/>
              <w:jc w:val="both"/>
            </w:pPr>
            <w:r>
              <w:t>Our product</w:t>
            </w:r>
          </w:p>
        </w:tc>
        <w:tc>
          <w:tcPr>
            <w:tcW w:w="5205" w:type="dxa"/>
            <w:tcBorders>
              <w:top w:val="single" w:sz="6" w:space="0" w:color="auto"/>
              <w:bottom w:val="single" w:sz="12" w:space="0" w:color="auto"/>
              <w:right w:val="single" w:sz="12" w:space="0" w:color="auto"/>
            </w:tcBorders>
          </w:tcPr>
          <w:p w14:paraId="0579C1CF" w14:textId="388BFE28" w:rsidR="00811E56" w:rsidRDefault="00C65865" w:rsidP="00656C12">
            <w:pPr>
              <w:pStyle w:val="InfoBlue"/>
              <w:jc w:val="both"/>
            </w:pPr>
            <w:r>
              <w:t>Tìm được nhiều quán ăn rẻ, bình dân với đối tượng sinh viên.</w:t>
            </w:r>
          </w:p>
        </w:tc>
      </w:tr>
    </w:tbl>
    <w:p w14:paraId="27F22E10" w14:textId="1A383B27" w:rsidR="00811E56" w:rsidRDefault="00811E56" w:rsidP="00656C12">
      <w:pPr>
        <w:pStyle w:val="InfoBlue"/>
        <w:jc w:val="both"/>
      </w:pPr>
    </w:p>
    <w:p w14:paraId="10DDE1F3" w14:textId="77777777" w:rsidR="00811E56" w:rsidRDefault="00BE567A" w:rsidP="00656C12">
      <w:pPr>
        <w:pStyle w:val="Heading1"/>
        <w:jc w:val="both"/>
      </w:pPr>
      <w:bookmarkStart w:id="32" w:name="_Toc447960005"/>
      <w:bookmarkStart w:id="33" w:name="_Toc452813581"/>
      <w:bookmarkStart w:id="34" w:name="_Toc138278215"/>
      <w:bookmarkStart w:id="35" w:name="_Toc436203381"/>
      <w:r>
        <w:t>Stakeholder and User Descriptions</w:t>
      </w:r>
      <w:bookmarkEnd w:id="32"/>
      <w:bookmarkEnd w:id="33"/>
      <w:bookmarkEnd w:id="34"/>
    </w:p>
    <w:p w14:paraId="32B8EEC0" w14:textId="77777777" w:rsidR="00811E56" w:rsidRDefault="00BE567A" w:rsidP="00656C12">
      <w:pPr>
        <w:pStyle w:val="Heading2"/>
        <w:widowControl/>
        <w:jc w:val="both"/>
      </w:pPr>
      <w:bookmarkStart w:id="36" w:name="_Toc447960006"/>
      <w:bookmarkStart w:id="37" w:name="_Toc452813582"/>
      <w:bookmarkStart w:id="38" w:name="_Toc138278216"/>
      <w:r>
        <w:t>Market Demographics</w:t>
      </w:r>
      <w:bookmarkEnd w:id="36"/>
      <w:bookmarkEnd w:id="37"/>
      <w:bookmarkEnd w:id="38"/>
    </w:p>
    <w:p w14:paraId="68A653E0" w14:textId="5A87B200" w:rsidR="003E6535" w:rsidRDefault="003E6535" w:rsidP="00656C12">
      <w:pPr>
        <w:pStyle w:val="InfoBlue"/>
        <w:numPr>
          <w:ilvl w:val="0"/>
          <w:numId w:val="31"/>
        </w:numPr>
        <w:jc w:val="both"/>
      </w:pPr>
      <w:r>
        <w:t>Khách hàng tiềm năng: Sinh viên và chủ các quán ăn vừa và nhỏ, các quán lề đường.</w:t>
      </w:r>
      <w:r w:rsidR="00097485">
        <w:t xml:space="preserve"> Trong đó đối tượng sinh viên là tiềm năng hơn cả, bởi vì đây chính là đối tượng có số lượng khá lớn và nhu cầu tìm kiếm quán ăn</w:t>
      </w:r>
      <w:r w:rsidR="0069403E">
        <w:t xml:space="preserve"> phù hợp với ví tiền</w:t>
      </w:r>
      <w:r w:rsidR="00097485">
        <w:t xml:space="preserve"> của họ tương đối cao</w:t>
      </w:r>
      <w:r w:rsidR="007A21EF">
        <w:t>. Bên cạnh đối tượng sinh viên, chủ các quán ăn vừa và nhỏ, các quán lề đường cũng là các đối tượng</w:t>
      </w:r>
      <w:r w:rsidR="00715AFB">
        <w:t xml:space="preserve"> </w:t>
      </w:r>
      <w:r w:rsidR="000123AE">
        <w:t>cần được chú ý. Tuy số lượng của nhóm đối tượng này không được nhiều tuy nhiên, nhu cầu đối với nhóm đối tượng này lại tương đối cao (sinh viên thường có xu hướng đi ăn ở các quán ăn vừa và nhỏ hơn là các quán ăn lớn, nhà hàng sang trọng).</w:t>
      </w:r>
    </w:p>
    <w:p w14:paraId="67AFEF91" w14:textId="23B19E72" w:rsidR="003E6535" w:rsidRPr="003E6535" w:rsidRDefault="005A17CC" w:rsidP="00656C12">
      <w:pPr>
        <w:pStyle w:val="BodyText"/>
        <w:numPr>
          <w:ilvl w:val="0"/>
          <w:numId w:val="31"/>
        </w:numPr>
        <w:jc w:val="both"/>
      </w:pPr>
      <w:r>
        <w:lastRenderedPageBreak/>
        <w:t>Food Guide giúp người dùng giải quyết được 2 vấn đề lớn: tìm quán</w:t>
      </w:r>
      <w:r w:rsidR="006D0A12">
        <w:t xml:space="preserve"> và quảng bá quán. Food Guide hỗ trợ một công cụ tìm kiếm phù hợp, giúp người dùng tìm được quán ăng ưng ý với mình, kết hợp với thêm nhiều tiêu chí phụ khác (mức giá, địa điểm, độ hài lòng,…) và cung cấp một công cụ quảng bá, giúp cho các </w:t>
      </w:r>
      <w:r w:rsidR="00A85011">
        <w:t>quán ăn có thể được nhiều người dùng biết đến hơn.</w:t>
      </w:r>
    </w:p>
    <w:p w14:paraId="3059367B" w14:textId="77777777" w:rsidR="00811E56" w:rsidRDefault="00BE567A" w:rsidP="00656C12">
      <w:pPr>
        <w:pStyle w:val="Heading2"/>
        <w:jc w:val="both"/>
      </w:pPr>
      <w:bookmarkStart w:id="39" w:name="_Toc452813583"/>
      <w:bookmarkStart w:id="40" w:name="_Toc138278217"/>
      <w:r>
        <w:t>Stakeholder Summary</w:t>
      </w:r>
      <w:bookmarkEnd w:id="39"/>
      <w:bookmarkEnd w:id="40"/>
    </w:p>
    <w:p w14:paraId="698BD55D" w14:textId="77777777" w:rsidR="00811E56" w:rsidRDefault="00BE567A" w:rsidP="00656C12">
      <w:pPr>
        <w:pStyle w:val="InfoBlue"/>
        <w:jc w:val="both"/>
      </w:pPr>
      <w:r>
        <w:t>[There are a number of stakeholders with an interest in the development and not all of them are end users. Present a summary list of these non-user stakeholders. (The users are summarized in section 3.3.)]</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11E56" w14:paraId="4B2AC4AC" w14:textId="77777777">
        <w:tc>
          <w:tcPr>
            <w:tcW w:w="1890" w:type="dxa"/>
            <w:shd w:val="solid" w:color="000000" w:fill="FFFFFF"/>
          </w:tcPr>
          <w:p w14:paraId="348531F8" w14:textId="77777777" w:rsidR="00811E56" w:rsidRDefault="00BE567A" w:rsidP="00656C12">
            <w:pPr>
              <w:pStyle w:val="BodyText"/>
              <w:ind w:left="0"/>
              <w:jc w:val="both"/>
              <w:rPr>
                <w:b/>
              </w:rPr>
            </w:pPr>
            <w:r>
              <w:rPr>
                <w:b/>
              </w:rPr>
              <w:t>Name</w:t>
            </w:r>
          </w:p>
        </w:tc>
        <w:tc>
          <w:tcPr>
            <w:tcW w:w="2610" w:type="dxa"/>
            <w:shd w:val="solid" w:color="000000" w:fill="FFFFFF"/>
          </w:tcPr>
          <w:p w14:paraId="74DAC11F" w14:textId="77777777" w:rsidR="00811E56" w:rsidRDefault="00BE567A" w:rsidP="00656C12">
            <w:pPr>
              <w:pStyle w:val="BodyText"/>
              <w:ind w:left="0"/>
              <w:jc w:val="both"/>
              <w:rPr>
                <w:b/>
              </w:rPr>
            </w:pPr>
            <w:r>
              <w:rPr>
                <w:b/>
              </w:rPr>
              <w:t>Description</w:t>
            </w:r>
          </w:p>
        </w:tc>
        <w:tc>
          <w:tcPr>
            <w:tcW w:w="3960" w:type="dxa"/>
            <w:shd w:val="solid" w:color="000000" w:fill="FFFFFF"/>
          </w:tcPr>
          <w:p w14:paraId="072FADCA" w14:textId="77777777" w:rsidR="00811E56" w:rsidRDefault="00BE567A" w:rsidP="00656C12">
            <w:pPr>
              <w:pStyle w:val="BodyText"/>
              <w:ind w:left="0"/>
              <w:jc w:val="both"/>
              <w:rPr>
                <w:b/>
              </w:rPr>
            </w:pPr>
            <w:r>
              <w:rPr>
                <w:b/>
              </w:rPr>
              <w:t>Responsibilities</w:t>
            </w:r>
          </w:p>
        </w:tc>
      </w:tr>
      <w:tr w:rsidR="00964AA9" w14:paraId="1BA13A52" w14:textId="77777777">
        <w:tc>
          <w:tcPr>
            <w:tcW w:w="1890" w:type="dxa"/>
          </w:tcPr>
          <w:p w14:paraId="0FE661DD" w14:textId="2420E64F" w:rsidR="00964AA9" w:rsidRDefault="00785539" w:rsidP="00656C12">
            <w:pPr>
              <w:pStyle w:val="InfoBlue"/>
              <w:ind w:left="0"/>
              <w:jc w:val="both"/>
            </w:pPr>
            <w:r>
              <w:t>Lập trình viên</w:t>
            </w:r>
          </w:p>
        </w:tc>
        <w:tc>
          <w:tcPr>
            <w:tcW w:w="2610" w:type="dxa"/>
          </w:tcPr>
          <w:p w14:paraId="14452684" w14:textId="210B9777" w:rsidR="00964AA9" w:rsidRDefault="00494857" w:rsidP="00656C12">
            <w:pPr>
              <w:pStyle w:val="InfoBlue"/>
              <w:ind w:left="0"/>
              <w:jc w:val="both"/>
            </w:pPr>
            <w:r>
              <w:t>Đây là những người có vai trò trực tiếp làm ra sản phẩm của dự án (mã nguồn, ứng dụng)</w:t>
            </w:r>
          </w:p>
        </w:tc>
        <w:tc>
          <w:tcPr>
            <w:tcW w:w="3960" w:type="dxa"/>
          </w:tcPr>
          <w:p w14:paraId="3BE35784" w14:textId="5D027906" w:rsidR="00964AA9" w:rsidRDefault="003134F5" w:rsidP="00656C12">
            <w:pPr>
              <w:pStyle w:val="InfoBlue"/>
              <w:ind w:left="0"/>
              <w:jc w:val="both"/>
            </w:pPr>
            <w:r w:rsidRPr="003134F5">
              <w:t>Lập trình viên sẽ chịu trách nhiệm chính trong việc phát triển mã nguồn của sản phẩm và hỗ trợ công việc bảo trì sản phẩm nếu có.</w:t>
            </w:r>
          </w:p>
        </w:tc>
      </w:tr>
      <w:tr w:rsidR="00964AA9" w14:paraId="397EE474" w14:textId="77777777">
        <w:tc>
          <w:tcPr>
            <w:tcW w:w="1890" w:type="dxa"/>
          </w:tcPr>
          <w:p w14:paraId="24930C82" w14:textId="1F7A4A65" w:rsidR="001E312A" w:rsidRDefault="00785539" w:rsidP="00656C12">
            <w:pPr>
              <w:widowControl/>
              <w:spacing w:line="240" w:lineRule="auto"/>
              <w:jc w:val="both"/>
            </w:pPr>
            <w:r>
              <w:rPr>
                <w:rStyle w:val="fontstyle01"/>
              </w:rPr>
              <w:t>Quản lý dự án</w:t>
            </w:r>
          </w:p>
          <w:p w14:paraId="5B948A6E" w14:textId="77777777" w:rsidR="00964AA9" w:rsidRDefault="00964AA9" w:rsidP="00656C12">
            <w:pPr>
              <w:pStyle w:val="InfoBlue"/>
              <w:jc w:val="both"/>
            </w:pPr>
          </w:p>
        </w:tc>
        <w:tc>
          <w:tcPr>
            <w:tcW w:w="2610" w:type="dxa"/>
          </w:tcPr>
          <w:p w14:paraId="601F3ED8" w14:textId="77777777" w:rsidR="001E312A" w:rsidRDefault="001E312A" w:rsidP="00656C12">
            <w:pPr>
              <w:widowControl/>
              <w:spacing w:line="240" w:lineRule="auto"/>
              <w:jc w:val="both"/>
            </w:pPr>
            <w:r>
              <w:rPr>
                <w:rStyle w:val="fontstyle01"/>
              </w:rPr>
              <w:t>Đây là đội ngũ quản lý tài</w:t>
            </w:r>
            <w:r>
              <w:rPr>
                <w:rFonts w:ascii="TimesNewRomanPSMT" w:hAnsi="TimesNewRomanPSMT"/>
                <w:color w:val="000000"/>
              </w:rPr>
              <w:br/>
            </w:r>
            <w:r>
              <w:rPr>
                <w:rStyle w:val="fontstyle01"/>
              </w:rPr>
              <w:t>chính như ngân sách, thu -</w:t>
            </w:r>
            <w:r>
              <w:rPr>
                <w:rFonts w:ascii="TimesNewRomanPSMT" w:hAnsi="TimesNewRomanPSMT"/>
                <w:color w:val="000000"/>
              </w:rPr>
              <w:br/>
            </w:r>
            <w:r>
              <w:rPr>
                <w:rStyle w:val="fontstyle01"/>
              </w:rPr>
              <w:t>chi hợp lý</w:t>
            </w:r>
          </w:p>
          <w:p w14:paraId="6C8F776C" w14:textId="77777777" w:rsidR="00964AA9" w:rsidRDefault="00964AA9" w:rsidP="00656C12">
            <w:pPr>
              <w:pStyle w:val="InfoBlue"/>
              <w:jc w:val="both"/>
            </w:pPr>
          </w:p>
        </w:tc>
        <w:tc>
          <w:tcPr>
            <w:tcW w:w="3960" w:type="dxa"/>
          </w:tcPr>
          <w:p w14:paraId="5FB56BDE" w14:textId="77777777" w:rsidR="001E312A" w:rsidRDefault="001E312A" w:rsidP="00656C12">
            <w:pPr>
              <w:widowControl/>
              <w:spacing w:line="240" w:lineRule="auto"/>
              <w:jc w:val="both"/>
            </w:pPr>
            <w:r>
              <w:rPr>
                <w:rStyle w:val="fontstyle01"/>
              </w:rPr>
              <w:t>Đội ngũ này xuất thống kê, báo cáo định kỳ,</w:t>
            </w:r>
            <w:r>
              <w:rPr>
                <w:rFonts w:ascii="TimesNewRomanPSMT" w:hAnsi="TimesNewRomanPSMT"/>
                <w:color w:val="000000"/>
              </w:rPr>
              <w:br/>
            </w:r>
            <w:r>
              <w:rPr>
                <w:rStyle w:val="fontstyle01"/>
              </w:rPr>
              <w:t>kiểm kê thu chi, quản lý nguồn tiền, … cho dự</w:t>
            </w:r>
            <w:r>
              <w:rPr>
                <w:rFonts w:ascii="TimesNewRomanPSMT" w:hAnsi="TimesNewRomanPSMT"/>
                <w:color w:val="000000"/>
              </w:rPr>
              <w:br/>
            </w:r>
            <w:r>
              <w:rPr>
                <w:rStyle w:val="fontstyle01"/>
              </w:rPr>
              <w:t>án.</w:t>
            </w:r>
          </w:p>
          <w:p w14:paraId="56E565CA" w14:textId="77777777" w:rsidR="00964AA9" w:rsidRDefault="00964AA9" w:rsidP="00656C12">
            <w:pPr>
              <w:pStyle w:val="InfoBlue"/>
              <w:jc w:val="both"/>
            </w:pPr>
          </w:p>
        </w:tc>
      </w:tr>
      <w:tr w:rsidR="00964AA9" w14:paraId="64CFA373" w14:textId="77777777">
        <w:tc>
          <w:tcPr>
            <w:tcW w:w="1890" w:type="dxa"/>
          </w:tcPr>
          <w:p w14:paraId="572527DC" w14:textId="77777777" w:rsidR="001E312A" w:rsidRDefault="001E312A" w:rsidP="00656C12">
            <w:pPr>
              <w:widowControl/>
              <w:spacing w:line="240" w:lineRule="auto"/>
              <w:jc w:val="both"/>
            </w:pPr>
            <w:r>
              <w:rPr>
                <w:rStyle w:val="fontstyle01"/>
              </w:rPr>
              <w:t>Đội ngũ chăm sóc</w:t>
            </w:r>
            <w:r>
              <w:rPr>
                <w:rFonts w:ascii="TimesNewRomanPSMT" w:hAnsi="TimesNewRomanPSMT"/>
                <w:color w:val="000000"/>
              </w:rPr>
              <w:br/>
            </w:r>
            <w:r>
              <w:rPr>
                <w:rStyle w:val="fontstyle01"/>
              </w:rPr>
              <w:t>khách hàng</w:t>
            </w:r>
          </w:p>
          <w:p w14:paraId="5A9CC8B9" w14:textId="77777777" w:rsidR="00964AA9" w:rsidRDefault="00964AA9" w:rsidP="00656C12">
            <w:pPr>
              <w:pStyle w:val="InfoBlue"/>
              <w:jc w:val="both"/>
            </w:pPr>
          </w:p>
        </w:tc>
        <w:tc>
          <w:tcPr>
            <w:tcW w:w="2610" w:type="dxa"/>
          </w:tcPr>
          <w:p w14:paraId="6AF7F5F2" w14:textId="77777777" w:rsidR="001E312A" w:rsidRDefault="001E312A" w:rsidP="00656C12">
            <w:pPr>
              <w:widowControl/>
              <w:spacing w:line="240" w:lineRule="auto"/>
              <w:jc w:val="both"/>
            </w:pPr>
            <w:r>
              <w:rPr>
                <w:rStyle w:val="fontstyle01"/>
              </w:rPr>
              <w:t>Đây là đội ngũ chịu trách</w:t>
            </w:r>
            <w:r>
              <w:rPr>
                <w:rFonts w:ascii="TimesNewRomanPSMT" w:hAnsi="TimesNewRomanPSMT"/>
                <w:color w:val="000000"/>
              </w:rPr>
              <w:br/>
            </w:r>
            <w:r>
              <w:rPr>
                <w:rStyle w:val="fontstyle01"/>
              </w:rPr>
              <w:t>nhiệm về trải nghiệm của</w:t>
            </w:r>
            <w:r>
              <w:rPr>
                <w:rFonts w:ascii="TimesNewRomanPSMT" w:hAnsi="TimesNewRomanPSMT"/>
                <w:color w:val="000000"/>
              </w:rPr>
              <w:br/>
            </w:r>
            <w:r>
              <w:rPr>
                <w:rStyle w:val="fontstyle01"/>
              </w:rPr>
              <w:t>người dùng trong thực tế.</w:t>
            </w:r>
            <w:r>
              <w:rPr>
                <w:rFonts w:ascii="TimesNewRomanPSMT" w:hAnsi="TimesNewRomanPSMT"/>
                <w:color w:val="000000"/>
              </w:rPr>
              <w:br/>
            </w:r>
            <w:r>
              <w:rPr>
                <w:rStyle w:val="fontstyle01"/>
              </w:rPr>
              <w:t>Tương tác với người dùng</w:t>
            </w:r>
            <w:r>
              <w:rPr>
                <w:rFonts w:ascii="TimesNewRomanPSMT" w:hAnsi="TimesNewRomanPSMT"/>
                <w:color w:val="000000"/>
              </w:rPr>
              <w:br/>
            </w:r>
            <w:r>
              <w:rPr>
                <w:rStyle w:val="fontstyle01"/>
              </w:rPr>
              <w:t>cũng như giải quyết các vấn</w:t>
            </w:r>
            <w:r>
              <w:rPr>
                <w:rFonts w:ascii="TimesNewRomanPSMT" w:hAnsi="TimesNewRomanPSMT"/>
                <w:color w:val="000000"/>
              </w:rPr>
              <w:br/>
            </w:r>
            <w:r>
              <w:rPr>
                <w:rStyle w:val="fontstyle01"/>
              </w:rPr>
              <w:t>đề phát sinh của người dùng</w:t>
            </w:r>
            <w:r>
              <w:rPr>
                <w:rFonts w:ascii="TimesNewRomanPSMT" w:hAnsi="TimesNewRomanPSMT"/>
                <w:color w:val="000000"/>
              </w:rPr>
              <w:br/>
            </w:r>
            <w:r>
              <w:rPr>
                <w:rStyle w:val="fontstyle01"/>
              </w:rPr>
              <w:t>trong lúc người dùng sử dụng</w:t>
            </w:r>
            <w:r>
              <w:rPr>
                <w:rFonts w:ascii="TimesNewRomanPSMT" w:hAnsi="TimesNewRomanPSMT"/>
                <w:color w:val="000000"/>
              </w:rPr>
              <w:br/>
            </w:r>
            <w:r>
              <w:rPr>
                <w:rStyle w:val="fontstyle01"/>
              </w:rPr>
              <w:t>hệ thống.</w:t>
            </w:r>
          </w:p>
          <w:p w14:paraId="4BCD5918" w14:textId="77777777" w:rsidR="00964AA9" w:rsidRDefault="00964AA9" w:rsidP="00656C12">
            <w:pPr>
              <w:pStyle w:val="InfoBlue"/>
              <w:jc w:val="both"/>
            </w:pPr>
          </w:p>
        </w:tc>
        <w:tc>
          <w:tcPr>
            <w:tcW w:w="3960" w:type="dxa"/>
          </w:tcPr>
          <w:p w14:paraId="1FDFB92D" w14:textId="226665A2" w:rsidR="00964AA9" w:rsidRDefault="007260F6" w:rsidP="00656C12">
            <w:pPr>
              <w:pStyle w:val="InfoBlue"/>
              <w:ind w:left="0"/>
              <w:jc w:val="both"/>
            </w:pPr>
            <w:r w:rsidRPr="007260F6">
              <w:rPr>
                <w:rStyle w:val="fontstyle01"/>
                <w:iCs w:val="0"/>
              </w:rPr>
              <w:t>Hỗ trợ, giải đáp thắc mắc và giúp đỡ khách hàng khi sử dụng ứng dụng "Food Guide".</w:t>
            </w:r>
          </w:p>
        </w:tc>
      </w:tr>
      <w:tr w:rsidR="00964AA9" w14:paraId="5F1C8E1A" w14:textId="77777777">
        <w:tc>
          <w:tcPr>
            <w:tcW w:w="1890" w:type="dxa"/>
          </w:tcPr>
          <w:p w14:paraId="18282F97" w14:textId="77777777" w:rsidR="001A7D16" w:rsidRDefault="001A7D16" w:rsidP="00656C12">
            <w:pPr>
              <w:widowControl/>
              <w:spacing w:line="240" w:lineRule="auto"/>
              <w:jc w:val="both"/>
            </w:pPr>
            <w:r>
              <w:rPr>
                <w:rStyle w:val="fontstyle01"/>
              </w:rPr>
              <w:t>Đội ngũ kiểm thử</w:t>
            </w:r>
          </w:p>
          <w:p w14:paraId="2D6D1712" w14:textId="77777777" w:rsidR="00964AA9" w:rsidRDefault="00964AA9" w:rsidP="00656C12">
            <w:pPr>
              <w:pStyle w:val="InfoBlue"/>
              <w:jc w:val="both"/>
            </w:pPr>
          </w:p>
        </w:tc>
        <w:tc>
          <w:tcPr>
            <w:tcW w:w="2610" w:type="dxa"/>
          </w:tcPr>
          <w:p w14:paraId="4D1AD791" w14:textId="67347492" w:rsidR="00964AA9" w:rsidRDefault="001A7D16" w:rsidP="00656C12">
            <w:pPr>
              <w:widowControl/>
              <w:spacing w:line="240" w:lineRule="auto"/>
              <w:jc w:val="both"/>
            </w:pPr>
            <w:r>
              <w:rPr>
                <w:rStyle w:val="fontstyle01"/>
              </w:rPr>
              <w:t>Đây là đội ngũ kiểm thử và</w:t>
            </w:r>
            <w:r>
              <w:rPr>
                <w:rFonts w:ascii="TimesNewRomanPSMT" w:hAnsi="TimesNewRomanPSMT"/>
                <w:color w:val="000000"/>
              </w:rPr>
              <w:br/>
            </w:r>
            <w:r>
              <w:rPr>
                <w:rStyle w:val="fontstyle01"/>
              </w:rPr>
              <w:t>đánh giá ứng dụng hoạt động</w:t>
            </w:r>
            <w:r>
              <w:rPr>
                <w:rFonts w:ascii="TimesNewRomanPSMT" w:hAnsi="TimesNewRomanPSMT"/>
                <w:color w:val="000000"/>
              </w:rPr>
              <w:br/>
            </w:r>
            <w:r>
              <w:rPr>
                <w:rStyle w:val="fontstyle01"/>
              </w:rPr>
              <w:t>đúng như mong đợi hay không</w:t>
            </w:r>
            <w:r w:rsidR="001C224F">
              <w:rPr>
                <w:rStyle w:val="fontstyle01"/>
              </w:rPr>
              <w:t>.</w:t>
            </w:r>
          </w:p>
        </w:tc>
        <w:tc>
          <w:tcPr>
            <w:tcW w:w="3960" w:type="dxa"/>
          </w:tcPr>
          <w:p w14:paraId="2DE77686" w14:textId="6AC2CCBF" w:rsidR="00B93DE9" w:rsidRDefault="00B93DE9" w:rsidP="00656C12">
            <w:pPr>
              <w:widowControl/>
              <w:spacing w:line="240" w:lineRule="auto"/>
              <w:jc w:val="both"/>
            </w:pPr>
            <w:r>
              <w:rPr>
                <w:rStyle w:val="fontstyle01"/>
              </w:rPr>
              <w:t>Đội ngũ này chịu trách nhiệm</w:t>
            </w:r>
            <w:r w:rsidR="00360A1D">
              <w:rPr>
                <w:rStyle w:val="fontstyle01"/>
              </w:rPr>
              <w:t xml:space="preserve"> về</w:t>
            </w:r>
            <w:r w:rsidR="00360A1D">
              <w:rPr>
                <w:rFonts w:ascii="TimesNewRomanPSMT" w:hAnsi="TimesNewRomanPSMT"/>
                <w:color w:val="000000"/>
              </w:rPr>
              <w:t xml:space="preserve"> </w:t>
            </w:r>
            <w:r>
              <w:rPr>
                <w:rStyle w:val="fontstyle01"/>
              </w:rPr>
              <w:t>kiểm thử,</w:t>
            </w:r>
            <w:r w:rsidR="00360A1D">
              <w:rPr>
                <w:rStyle w:val="fontstyle01"/>
              </w:rPr>
              <w:t xml:space="preserve"> </w:t>
            </w:r>
            <w:r w:rsidR="009B696E">
              <w:rPr>
                <w:rStyle w:val="fontstyle01"/>
              </w:rPr>
              <w:t>viết các testcase,</w:t>
            </w:r>
            <w:r>
              <w:rPr>
                <w:rStyle w:val="fontstyle01"/>
              </w:rPr>
              <w:t xml:space="preserve"> ghi lại</w:t>
            </w:r>
            <w:r w:rsidR="00360A1D">
              <w:rPr>
                <w:rFonts w:ascii="TimesNewRomanPSMT" w:hAnsi="TimesNewRomanPSMT"/>
                <w:color w:val="000000"/>
              </w:rPr>
              <w:t xml:space="preserve"> </w:t>
            </w:r>
            <w:r>
              <w:rPr>
                <w:rStyle w:val="fontstyle01"/>
              </w:rPr>
              <w:t>cá</w:t>
            </w:r>
            <w:r w:rsidR="00360A1D">
              <w:rPr>
                <w:rStyle w:val="fontstyle01"/>
              </w:rPr>
              <w:t>c</w:t>
            </w:r>
            <w:r>
              <w:rPr>
                <w:rStyle w:val="fontstyle01"/>
              </w:rPr>
              <w:t xml:space="preserve"> chức năng, trường hợp bị lỗi,</w:t>
            </w:r>
            <w:r w:rsidR="00963706">
              <w:rPr>
                <w:rStyle w:val="fontstyle01"/>
              </w:rPr>
              <w:t>…</w:t>
            </w:r>
          </w:p>
          <w:p w14:paraId="19CCC133" w14:textId="77777777" w:rsidR="00964AA9" w:rsidRDefault="00964AA9" w:rsidP="00656C12">
            <w:pPr>
              <w:pStyle w:val="InfoBlue"/>
              <w:jc w:val="both"/>
            </w:pPr>
          </w:p>
        </w:tc>
      </w:tr>
    </w:tbl>
    <w:p w14:paraId="4EFBAFBA" w14:textId="77777777" w:rsidR="00811E56" w:rsidRDefault="00BE567A" w:rsidP="00656C12">
      <w:pPr>
        <w:pStyle w:val="Heading2"/>
        <w:jc w:val="both"/>
      </w:pPr>
      <w:bookmarkStart w:id="41" w:name="_Toc452813584"/>
      <w:bookmarkStart w:id="42" w:name="_Toc138278218"/>
      <w:r>
        <w:t>User Summary</w:t>
      </w:r>
      <w:bookmarkEnd w:id="41"/>
      <w:bookmarkEnd w:id="42"/>
    </w:p>
    <w:p w14:paraId="28915A1F" w14:textId="77777777" w:rsidR="00811E56" w:rsidRDefault="00BE567A" w:rsidP="00656C12">
      <w:pPr>
        <w:pStyle w:val="InfoBlue"/>
        <w:jc w:val="both"/>
      </w:pPr>
      <w:r>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11E56" w14:paraId="7974A216" w14:textId="77777777">
        <w:trPr>
          <w:trHeight w:val="418"/>
        </w:trPr>
        <w:tc>
          <w:tcPr>
            <w:tcW w:w="998" w:type="dxa"/>
            <w:shd w:val="solid" w:color="000000" w:fill="FFFFFF"/>
          </w:tcPr>
          <w:p w14:paraId="6B3B3226" w14:textId="77777777" w:rsidR="00811E56" w:rsidRDefault="00BE567A" w:rsidP="00656C12">
            <w:pPr>
              <w:pStyle w:val="BodyText"/>
              <w:ind w:left="0"/>
              <w:jc w:val="both"/>
              <w:rPr>
                <w:b/>
              </w:rPr>
            </w:pPr>
            <w:r>
              <w:rPr>
                <w:b/>
              </w:rPr>
              <w:t>Name</w:t>
            </w:r>
          </w:p>
        </w:tc>
        <w:tc>
          <w:tcPr>
            <w:tcW w:w="1882" w:type="dxa"/>
            <w:shd w:val="solid" w:color="000000" w:fill="FFFFFF"/>
          </w:tcPr>
          <w:p w14:paraId="58FFC24E" w14:textId="77777777" w:rsidR="00811E56" w:rsidRDefault="00BE567A" w:rsidP="00656C12">
            <w:pPr>
              <w:pStyle w:val="BodyText"/>
              <w:ind w:left="0"/>
              <w:jc w:val="both"/>
              <w:rPr>
                <w:b/>
              </w:rPr>
            </w:pPr>
            <w:r>
              <w:rPr>
                <w:b/>
              </w:rPr>
              <w:t>Description</w:t>
            </w:r>
          </w:p>
        </w:tc>
        <w:tc>
          <w:tcPr>
            <w:tcW w:w="3240" w:type="dxa"/>
            <w:shd w:val="solid" w:color="000000" w:fill="FFFFFF"/>
          </w:tcPr>
          <w:p w14:paraId="66CE16C1" w14:textId="77777777" w:rsidR="00811E56" w:rsidRDefault="00BE567A" w:rsidP="00656C12">
            <w:pPr>
              <w:pStyle w:val="BodyText"/>
              <w:ind w:left="0"/>
              <w:jc w:val="both"/>
              <w:rPr>
                <w:b/>
              </w:rPr>
            </w:pPr>
            <w:r>
              <w:rPr>
                <w:b/>
              </w:rPr>
              <w:t>Responsibilities</w:t>
            </w:r>
          </w:p>
        </w:tc>
        <w:tc>
          <w:tcPr>
            <w:tcW w:w="2628" w:type="dxa"/>
            <w:shd w:val="solid" w:color="000000" w:fill="FFFFFF"/>
          </w:tcPr>
          <w:p w14:paraId="0B4BE3F3" w14:textId="77777777" w:rsidR="00811E56" w:rsidRDefault="00BE567A" w:rsidP="00656C12">
            <w:pPr>
              <w:pStyle w:val="BodyText"/>
              <w:ind w:left="0"/>
              <w:jc w:val="both"/>
              <w:rPr>
                <w:b/>
              </w:rPr>
            </w:pPr>
            <w:r>
              <w:rPr>
                <w:b/>
              </w:rPr>
              <w:t>Stakeholder</w:t>
            </w:r>
          </w:p>
        </w:tc>
      </w:tr>
      <w:tr w:rsidR="00811E56" w14:paraId="113CBB8A" w14:textId="77777777">
        <w:trPr>
          <w:trHeight w:val="976"/>
        </w:trPr>
        <w:tc>
          <w:tcPr>
            <w:tcW w:w="998" w:type="dxa"/>
          </w:tcPr>
          <w:p w14:paraId="0A7B2AC5" w14:textId="5DDF43C2" w:rsidR="00811E56" w:rsidRDefault="00360A1D" w:rsidP="00656C12">
            <w:pPr>
              <w:pStyle w:val="InfoBlue"/>
              <w:ind w:left="0"/>
              <w:jc w:val="both"/>
            </w:pPr>
            <w:r>
              <w:t>Người bán quán</w:t>
            </w:r>
          </w:p>
        </w:tc>
        <w:tc>
          <w:tcPr>
            <w:tcW w:w="1882" w:type="dxa"/>
          </w:tcPr>
          <w:p w14:paraId="322475F3" w14:textId="7B5EA84F" w:rsidR="00811E56" w:rsidRDefault="00BE7F0F" w:rsidP="00656C12">
            <w:pPr>
              <w:pStyle w:val="InfoBlue"/>
              <w:ind w:left="0"/>
              <w:jc w:val="both"/>
            </w:pPr>
            <w:r>
              <w:t>Đây là một trong những người dùng cuối của ứng dụng, người có nhu cầu quảng bá quán ăn của mình</w:t>
            </w:r>
            <w:r w:rsidR="00525080">
              <w:t>.</w:t>
            </w:r>
          </w:p>
        </w:tc>
        <w:tc>
          <w:tcPr>
            <w:tcW w:w="3240" w:type="dxa"/>
          </w:tcPr>
          <w:p w14:paraId="44CE2C8D" w14:textId="21D952E4" w:rsidR="00811E56" w:rsidRDefault="00BE7F0F" w:rsidP="00656C12">
            <w:pPr>
              <w:pStyle w:val="InfoBlue"/>
              <w:ind w:left="0"/>
              <w:jc w:val="both"/>
            </w:pPr>
            <w:r>
              <w:t>Sử dụng các chức năng của hệ thống: đăng tải quán ăn, cập nhật thông tin quán ăn để quảng bá hình ảnh, dịch vụ của quán, tiếp cận đến các đối tượng khách hàng tiềm năng</w:t>
            </w:r>
            <w:r w:rsidR="0022325F">
              <w:t>.</w:t>
            </w:r>
          </w:p>
        </w:tc>
        <w:tc>
          <w:tcPr>
            <w:tcW w:w="2628" w:type="dxa"/>
          </w:tcPr>
          <w:p w14:paraId="348FF1D1" w14:textId="0EE5E40A" w:rsidR="00811E56" w:rsidRDefault="00BE7F0F" w:rsidP="00656C12">
            <w:pPr>
              <w:pStyle w:val="InfoBlue"/>
              <w:ind w:left="0"/>
              <w:jc w:val="both"/>
            </w:pPr>
            <w:r>
              <w:t>Người dùng cuối</w:t>
            </w:r>
          </w:p>
        </w:tc>
      </w:tr>
      <w:tr w:rsidR="00BE7F0F" w14:paraId="76EB74C1" w14:textId="77777777">
        <w:trPr>
          <w:trHeight w:val="976"/>
        </w:trPr>
        <w:tc>
          <w:tcPr>
            <w:tcW w:w="998" w:type="dxa"/>
          </w:tcPr>
          <w:p w14:paraId="6ACCAE32" w14:textId="27D9DA41" w:rsidR="00BE7F0F" w:rsidRDefault="00BE7F0F" w:rsidP="00656C12">
            <w:pPr>
              <w:pStyle w:val="InfoBlue"/>
              <w:ind w:left="0"/>
              <w:jc w:val="both"/>
            </w:pPr>
            <w:r>
              <w:t>Người tìm kiếm quán ăn</w:t>
            </w:r>
          </w:p>
        </w:tc>
        <w:tc>
          <w:tcPr>
            <w:tcW w:w="1882" w:type="dxa"/>
          </w:tcPr>
          <w:p w14:paraId="4943B771" w14:textId="6A66B0EB" w:rsidR="00BE7F0F" w:rsidRDefault="00BE7F0F" w:rsidP="00656C12">
            <w:pPr>
              <w:pStyle w:val="InfoBlue"/>
              <w:ind w:left="0"/>
              <w:jc w:val="both"/>
            </w:pPr>
            <w:r w:rsidRPr="00BE7F0F">
              <w:t>Đây là một trong những người dùng cuối của ứng dụng, người có nhu cầu</w:t>
            </w:r>
            <w:r>
              <w:t xml:space="preserve"> tìm kiếm quán ăn</w:t>
            </w:r>
            <w:r w:rsidR="00186596">
              <w:t>.</w:t>
            </w:r>
          </w:p>
        </w:tc>
        <w:tc>
          <w:tcPr>
            <w:tcW w:w="3240" w:type="dxa"/>
          </w:tcPr>
          <w:p w14:paraId="45E134E7" w14:textId="63F93F98" w:rsidR="00BE7F0F" w:rsidRDefault="00BE7F0F" w:rsidP="00656C12">
            <w:pPr>
              <w:pStyle w:val="InfoBlue"/>
              <w:ind w:left="0"/>
              <w:jc w:val="both"/>
            </w:pPr>
            <w:r>
              <w:t>Sử dụng các chức năng của hệ thống: tìm kiếm quán ăn, xem thông tin quán ăn, đánh giá, bình luận để có được những lựa chọn quán ăn ưng ý, phù hợp nhất</w:t>
            </w:r>
            <w:r w:rsidR="00186596">
              <w:t>.</w:t>
            </w:r>
          </w:p>
        </w:tc>
        <w:tc>
          <w:tcPr>
            <w:tcW w:w="2628" w:type="dxa"/>
          </w:tcPr>
          <w:p w14:paraId="6BB76D5D" w14:textId="63E2D155" w:rsidR="00BE7F0F" w:rsidRDefault="00BE7F0F" w:rsidP="00656C12">
            <w:pPr>
              <w:pStyle w:val="InfoBlue"/>
              <w:ind w:left="0"/>
              <w:jc w:val="both"/>
            </w:pPr>
            <w:r>
              <w:t>Người dùng cuối</w:t>
            </w:r>
          </w:p>
        </w:tc>
      </w:tr>
    </w:tbl>
    <w:p w14:paraId="61F36417" w14:textId="77777777" w:rsidR="00811E56" w:rsidRDefault="00811E56" w:rsidP="00656C12">
      <w:pPr>
        <w:pStyle w:val="BodyText"/>
        <w:jc w:val="both"/>
      </w:pPr>
    </w:p>
    <w:p w14:paraId="5153A0B8" w14:textId="77777777" w:rsidR="00811E56" w:rsidRDefault="00BE567A" w:rsidP="00656C12">
      <w:pPr>
        <w:pStyle w:val="Heading2"/>
        <w:jc w:val="both"/>
      </w:pPr>
      <w:bookmarkStart w:id="43" w:name="_Toc425054386"/>
      <w:bookmarkStart w:id="44" w:name="_Toc342757864"/>
      <w:bookmarkStart w:id="45" w:name="_Toc346297773"/>
      <w:bookmarkStart w:id="46" w:name="_Toc422186479"/>
      <w:bookmarkStart w:id="47" w:name="_Toc436203384"/>
      <w:bookmarkStart w:id="48" w:name="_Toc452813585"/>
      <w:bookmarkStart w:id="49" w:name="_Toc138278219"/>
      <w:r>
        <w:lastRenderedPageBreak/>
        <w:t>User Environment</w:t>
      </w:r>
      <w:bookmarkEnd w:id="43"/>
      <w:bookmarkEnd w:id="44"/>
      <w:bookmarkEnd w:id="45"/>
      <w:bookmarkEnd w:id="46"/>
      <w:bookmarkEnd w:id="47"/>
      <w:bookmarkEnd w:id="48"/>
      <w:bookmarkEnd w:id="49"/>
    </w:p>
    <w:p w14:paraId="7FF5CA2B" w14:textId="78B27593" w:rsidR="00811E56" w:rsidRDefault="007B58E5" w:rsidP="00656C12">
      <w:pPr>
        <w:pStyle w:val="InfoBlue"/>
        <w:numPr>
          <w:ilvl w:val="0"/>
          <w:numId w:val="35"/>
        </w:numPr>
        <w:jc w:val="both"/>
      </w:pPr>
      <w:r>
        <w:t xml:space="preserve"> </w:t>
      </w:r>
      <w:r w:rsidR="00BE7F0F">
        <w:t>Nền tảng cơ bản của ứng dụng: di động, trong tương lai có thể phát triển thêm nền tảng website.</w:t>
      </w:r>
    </w:p>
    <w:p w14:paraId="2B1A2535" w14:textId="510DF393" w:rsidR="00BE7F0F" w:rsidRPr="00BE7F0F" w:rsidRDefault="00A872B8" w:rsidP="00656C12">
      <w:pPr>
        <w:pStyle w:val="BodyText"/>
        <w:numPr>
          <w:ilvl w:val="0"/>
          <w:numId w:val="35"/>
        </w:numPr>
        <w:ind w:left="567" w:hanging="218"/>
        <w:jc w:val="both"/>
      </w:pPr>
      <w:r>
        <w:t>Ứng dụng chưa có ý định tích hợp thêm các ứng dụng của bên thứ 3.</w:t>
      </w:r>
    </w:p>
    <w:p w14:paraId="1359D3D4" w14:textId="77777777" w:rsidR="00811E56" w:rsidRDefault="00BE567A" w:rsidP="00656C12">
      <w:pPr>
        <w:pStyle w:val="Heading2"/>
        <w:widowControl/>
        <w:jc w:val="both"/>
      </w:pPr>
      <w:bookmarkStart w:id="50" w:name="_Toc452813586"/>
      <w:bookmarkStart w:id="51" w:name="_Toc138278220"/>
      <w:r>
        <w:t>Stakeholder Profiles</w:t>
      </w:r>
      <w:bookmarkEnd w:id="50"/>
      <w:bookmarkEnd w:id="51"/>
      <w:r>
        <w:t xml:space="preserve">  </w:t>
      </w:r>
    </w:p>
    <w:p w14:paraId="022E846B" w14:textId="6FFBC82A" w:rsidR="00811E56" w:rsidRDefault="00312523" w:rsidP="00656C12">
      <w:pPr>
        <w:pStyle w:val="Heading3"/>
        <w:jc w:val="both"/>
      </w:pPr>
      <w:bookmarkStart w:id="52" w:name="_Toc138278221"/>
      <w:r>
        <w:t>Đội ngũ lập trình viên</w:t>
      </w:r>
      <w:bookmarkEnd w:id="52"/>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811E56" w14:paraId="2EABC580" w14:textId="77777777">
        <w:tc>
          <w:tcPr>
            <w:tcW w:w="1890" w:type="dxa"/>
          </w:tcPr>
          <w:p w14:paraId="4D9AA0C3" w14:textId="77777777" w:rsidR="00811E56" w:rsidRDefault="00BE567A" w:rsidP="00656C12">
            <w:pPr>
              <w:jc w:val="both"/>
              <w:rPr>
                <w:b/>
              </w:rPr>
            </w:pPr>
            <w:r>
              <w:rPr>
                <w:b/>
              </w:rPr>
              <w:t>Representative</w:t>
            </w:r>
          </w:p>
        </w:tc>
        <w:tc>
          <w:tcPr>
            <w:tcW w:w="6948" w:type="dxa"/>
          </w:tcPr>
          <w:p w14:paraId="401632E8" w14:textId="5C8B1A75" w:rsidR="00811E56" w:rsidRDefault="00312523" w:rsidP="00656C12">
            <w:pPr>
              <w:pStyle w:val="InfoBlue"/>
              <w:jc w:val="both"/>
            </w:pPr>
            <w:r>
              <w:t>Đội ngũ lập trình viên</w:t>
            </w:r>
          </w:p>
        </w:tc>
      </w:tr>
      <w:tr w:rsidR="00811E56" w14:paraId="65FE651B" w14:textId="77777777">
        <w:tc>
          <w:tcPr>
            <w:tcW w:w="1890" w:type="dxa"/>
          </w:tcPr>
          <w:p w14:paraId="0EC48377" w14:textId="77777777" w:rsidR="00811E56" w:rsidRDefault="00BE567A" w:rsidP="00656C12">
            <w:pPr>
              <w:jc w:val="both"/>
              <w:rPr>
                <w:b/>
              </w:rPr>
            </w:pPr>
            <w:r>
              <w:rPr>
                <w:b/>
              </w:rPr>
              <w:t>Description</w:t>
            </w:r>
          </w:p>
        </w:tc>
        <w:tc>
          <w:tcPr>
            <w:tcW w:w="6948" w:type="dxa"/>
          </w:tcPr>
          <w:p w14:paraId="23F4160B" w14:textId="02294ED9" w:rsidR="00811E56" w:rsidRDefault="00312523" w:rsidP="00656C12">
            <w:pPr>
              <w:pStyle w:val="InfoBlue"/>
              <w:jc w:val="both"/>
            </w:pPr>
            <w:r w:rsidRPr="00312523">
              <w:t>Đây là những người có vai trò trực tiếp làm ra sản phẩm của dự án (mã nguồn, ứng dụng)</w:t>
            </w:r>
          </w:p>
        </w:tc>
      </w:tr>
      <w:tr w:rsidR="00811E56" w14:paraId="25777DF2" w14:textId="77777777">
        <w:tc>
          <w:tcPr>
            <w:tcW w:w="1890" w:type="dxa"/>
          </w:tcPr>
          <w:p w14:paraId="6B79B717" w14:textId="77777777" w:rsidR="00811E56" w:rsidRDefault="00BE567A" w:rsidP="00656C12">
            <w:pPr>
              <w:jc w:val="both"/>
              <w:rPr>
                <w:b/>
              </w:rPr>
            </w:pPr>
            <w:r>
              <w:rPr>
                <w:b/>
              </w:rPr>
              <w:t>Type</w:t>
            </w:r>
          </w:p>
        </w:tc>
        <w:tc>
          <w:tcPr>
            <w:tcW w:w="6948" w:type="dxa"/>
          </w:tcPr>
          <w:p w14:paraId="3771D7FB" w14:textId="42E38924" w:rsidR="00811E56" w:rsidRDefault="00312523" w:rsidP="00656C12">
            <w:pPr>
              <w:pStyle w:val="InfoBlue"/>
              <w:jc w:val="both"/>
            </w:pPr>
            <w:r>
              <w:t>Đội ngũ này bao gồm nhiều người ở các trình độ khác nhau.</w:t>
            </w:r>
          </w:p>
        </w:tc>
      </w:tr>
      <w:tr w:rsidR="00811E56" w14:paraId="2AA5CF74" w14:textId="77777777">
        <w:tc>
          <w:tcPr>
            <w:tcW w:w="1890" w:type="dxa"/>
          </w:tcPr>
          <w:p w14:paraId="74276482" w14:textId="77777777" w:rsidR="00811E56" w:rsidRDefault="00BE567A" w:rsidP="00656C12">
            <w:pPr>
              <w:jc w:val="both"/>
              <w:rPr>
                <w:b/>
              </w:rPr>
            </w:pPr>
            <w:r>
              <w:rPr>
                <w:b/>
              </w:rPr>
              <w:t>Responsibilities</w:t>
            </w:r>
          </w:p>
        </w:tc>
        <w:tc>
          <w:tcPr>
            <w:tcW w:w="6948" w:type="dxa"/>
          </w:tcPr>
          <w:p w14:paraId="2647C6E4" w14:textId="65F6A74A" w:rsidR="00811E56" w:rsidRDefault="00312523" w:rsidP="00656C12">
            <w:pPr>
              <w:pStyle w:val="InfoBlue"/>
              <w:jc w:val="both"/>
            </w:pPr>
            <w:r w:rsidRPr="00312523">
              <w:t>Lập trình viên sẽ chịu trách nhiệm chính trong việc phát triển mã nguồn của sản phẩm và hỗ trợ công việc bảo trì sản phẩm nếu có.</w:t>
            </w:r>
          </w:p>
        </w:tc>
      </w:tr>
      <w:tr w:rsidR="00811E56" w14:paraId="3E06D1E0" w14:textId="77777777">
        <w:tc>
          <w:tcPr>
            <w:tcW w:w="1890" w:type="dxa"/>
          </w:tcPr>
          <w:p w14:paraId="36145894" w14:textId="77777777" w:rsidR="00811E56" w:rsidRDefault="00BE567A" w:rsidP="00656C12">
            <w:pPr>
              <w:jc w:val="both"/>
              <w:rPr>
                <w:b/>
              </w:rPr>
            </w:pPr>
            <w:r>
              <w:rPr>
                <w:b/>
              </w:rPr>
              <w:t>Success Criteria</w:t>
            </w:r>
          </w:p>
        </w:tc>
        <w:tc>
          <w:tcPr>
            <w:tcW w:w="6948" w:type="dxa"/>
          </w:tcPr>
          <w:p w14:paraId="49D651A4" w14:textId="7601EA9B" w:rsidR="00811E56" w:rsidRDefault="0073626D" w:rsidP="00656C12">
            <w:pPr>
              <w:pStyle w:val="InfoBlue"/>
              <w:jc w:val="both"/>
            </w:pPr>
            <w:r w:rsidRPr="0073626D">
              <w:t xml:space="preserve">Sản phẩm được đánh giá là thành công khi có thể chạy được trên </w:t>
            </w:r>
            <w:r w:rsidR="002E5F5E">
              <w:t>nền tảng mobile</w:t>
            </w:r>
            <w:r w:rsidR="004C2633">
              <w:t>.</w:t>
            </w:r>
          </w:p>
        </w:tc>
      </w:tr>
      <w:tr w:rsidR="00811E56" w14:paraId="79286092" w14:textId="77777777">
        <w:tc>
          <w:tcPr>
            <w:tcW w:w="1890" w:type="dxa"/>
          </w:tcPr>
          <w:p w14:paraId="26AE5B4A" w14:textId="77777777" w:rsidR="00811E56" w:rsidRDefault="00BE567A" w:rsidP="00656C12">
            <w:pPr>
              <w:jc w:val="both"/>
              <w:rPr>
                <w:b/>
              </w:rPr>
            </w:pPr>
            <w:r>
              <w:rPr>
                <w:b/>
              </w:rPr>
              <w:t>Involvement</w:t>
            </w:r>
          </w:p>
        </w:tc>
        <w:tc>
          <w:tcPr>
            <w:tcW w:w="6948" w:type="dxa"/>
          </w:tcPr>
          <w:p w14:paraId="09F0E25B" w14:textId="7613F098" w:rsidR="00811E56" w:rsidRDefault="003C392D" w:rsidP="00656C12">
            <w:pPr>
              <w:pStyle w:val="InfoBlue"/>
              <w:jc w:val="both"/>
            </w:pPr>
            <w:r>
              <w:t>Trực tiếp tham gia vào quá trình tạo ra ứng dụng</w:t>
            </w:r>
            <w:r w:rsidR="004C2633">
              <w:t>.</w:t>
            </w:r>
          </w:p>
        </w:tc>
      </w:tr>
      <w:tr w:rsidR="00811E56" w14:paraId="3A519AF5" w14:textId="77777777">
        <w:tc>
          <w:tcPr>
            <w:tcW w:w="1890" w:type="dxa"/>
          </w:tcPr>
          <w:p w14:paraId="1D0DC4FE" w14:textId="77777777" w:rsidR="00811E56" w:rsidRDefault="00BE567A" w:rsidP="00656C12">
            <w:pPr>
              <w:jc w:val="both"/>
              <w:rPr>
                <w:b/>
              </w:rPr>
            </w:pPr>
            <w:r>
              <w:rPr>
                <w:b/>
              </w:rPr>
              <w:t>Deliverables</w:t>
            </w:r>
          </w:p>
        </w:tc>
        <w:tc>
          <w:tcPr>
            <w:tcW w:w="6948" w:type="dxa"/>
          </w:tcPr>
          <w:p w14:paraId="344AF2CE" w14:textId="22DABE37" w:rsidR="00811E56" w:rsidRDefault="00811E56" w:rsidP="00656C12">
            <w:pPr>
              <w:pStyle w:val="InfoBlue"/>
              <w:jc w:val="both"/>
            </w:pPr>
          </w:p>
        </w:tc>
      </w:tr>
      <w:tr w:rsidR="00811E56" w14:paraId="1DBF4C19" w14:textId="77777777">
        <w:tc>
          <w:tcPr>
            <w:tcW w:w="1890" w:type="dxa"/>
          </w:tcPr>
          <w:p w14:paraId="67B285D7" w14:textId="77777777" w:rsidR="00811E56" w:rsidRDefault="00BE567A" w:rsidP="00656C12">
            <w:pPr>
              <w:jc w:val="both"/>
              <w:rPr>
                <w:b/>
              </w:rPr>
            </w:pPr>
            <w:r>
              <w:rPr>
                <w:b/>
              </w:rPr>
              <w:t>Comments / Issues</w:t>
            </w:r>
          </w:p>
        </w:tc>
        <w:tc>
          <w:tcPr>
            <w:tcW w:w="6948" w:type="dxa"/>
          </w:tcPr>
          <w:p w14:paraId="46C564F8" w14:textId="56EE2CAC" w:rsidR="00811E56" w:rsidRDefault="004C2633" w:rsidP="00656C12">
            <w:pPr>
              <w:pStyle w:val="InfoBlue"/>
              <w:jc w:val="both"/>
            </w:pPr>
            <w:r w:rsidRPr="004C2633">
              <w:t>Vấn đề ảnh hưởng đến sự thành công là ước lượng thời gian không chính xác, chi phí phần cứng, phần mềm, sự thay đổi mã nguồn của thư viện được sử dụng, xung đột mã nguồn, khách hàng thay đổi yêu cầu, không đủ nhân lực.</w:t>
            </w:r>
          </w:p>
        </w:tc>
      </w:tr>
    </w:tbl>
    <w:p w14:paraId="4ED711EE" w14:textId="213E024A" w:rsidR="00811E56" w:rsidRDefault="00DB3FDD" w:rsidP="00656C12">
      <w:pPr>
        <w:pStyle w:val="Heading3"/>
        <w:jc w:val="both"/>
      </w:pPr>
      <w:bookmarkStart w:id="53" w:name="_Toc138278222"/>
      <w:r>
        <w:t>Quản lý dự án</w:t>
      </w:r>
      <w:bookmarkEnd w:id="53"/>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DB3FDD" w14:paraId="6F089B8E" w14:textId="77777777">
        <w:tc>
          <w:tcPr>
            <w:tcW w:w="1890" w:type="dxa"/>
          </w:tcPr>
          <w:p w14:paraId="07780D13" w14:textId="77777777" w:rsidR="00DB3FDD" w:rsidRDefault="00DB3FDD" w:rsidP="00656C12">
            <w:pPr>
              <w:jc w:val="both"/>
              <w:rPr>
                <w:b/>
              </w:rPr>
            </w:pPr>
            <w:r>
              <w:rPr>
                <w:b/>
              </w:rPr>
              <w:t>Representative</w:t>
            </w:r>
          </w:p>
        </w:tc>
        <w:tc>
          <w:tcPr>
            <w:tcW w:w="6948" w:type="dxa"/>
          </w:tcPr>
          <w:p w14:paraId="239A3C50" w14:textId="588C9061" w:rsidR="00DB3FDD" w:rsidRDefault="00DB3FDD" w:rsidP="00656C12">
            <w:pPr>
              <w:pStyle w:val="InfoBlue"/>
              <w:ind w:left="0"/>
              <w:jc w:val="both"/>
            </w:pPr>
            <w:r>
              <w:t>Đội ngũ quản lý dự án</w:t>
            </w:r>
          </w:p>
        </w:tc>
      </w:tr>
      <w:tr w:rsidR="00DB3FDD" w14:paraId="15CB2E3E" w14:textId="77777777">
        <w:tc>
          <w:tcPr>
            <w:tcW w:w="1890" w:type="dxa"/>
          </w:tcPr>
          <w:p w14:paraId="38449644" w14:textId="77777777" w:rsidR="00DB3FDD" w:rsidRDefault="00DB3FDD" w:rsidP="00656C12">
            <w:pPr>
              <w:jc w:val="both"/>
              <w:rPr>
                <w:b/>
              </w:rPr>
            </w:pPr>
            <w:r>
              <w:rPr>
                <w:b/>
              </w:rPr>
              <w:t>Description</w:t>
            </w:r>
          </w:p>
        </w:tc>
        <w:tc>
          <w:tcPr>
            <w:tcW w:w="6948" w:type="dxa"/>
          </w:tcPr>
          <w:p w14:paraId="3A4575F6" w14:textId="190E5159" w:rsidR="00DB3FDD" w:rsidRDefault="00DB3FDD" w:rsidP="00656C12">
            <w:pPr>
              <w:pStyle w:val="InfoBlue"/>
              <w:ind w:left="0"/>
              <w:jc w:val="both"/>
            </w:pPr>
            <w:r>
              <w:t>Đây là đội ngũ quản lý tàichính như ngân sách, thu - chi hợp lý</w:t>
            </w:r>
          </w:p>
        </w:tc>
      </w:tr>
      <w:tr w:rsidR="00DB3FDD" w14:paraId="201811AB" w14:textId="77777777">
        <w:tc>
          <w:tcPr>
            <w:tcW w:w="1890" w:type="dxa"/>
          </w:tcPr>
          <w:p w14:paraId="2EB9CC21" w14:textId="77777777" w:rsidR="00DB3FDD" w:rsidRDefault="00DB3FDD" w:rsidP="00656C12">
            <w:pPr>
              <w:jc w:val="both"/>
              <w:rPr>
                <w:b/>
              </w:rPr>
            </w:pPr>
            <w:r>
              <w:rPr>
                <w:b/>
              </w:rPr>
              <w:t>Type</w:t>
            </w:r>
          </w:p>
        </w:tc>
        <w:tc>
          <w:tcPr>
            <w:tcW w:w="6948" w:type="dxa"/>
          </w:tcPr>
          <w:p w14:paraId="28D8CC08" w14:textId="77777777" w:rsidR="00DB3FDD" w:rsidRDefault="00DB3FDD" w:rsidP="00656C12">
            <w:pPr>
              <w:pStyle w:val="InfoBlue"/>
              <w:ind w:left="0"/>
              <w:jc w:val="both"/>
            </w:pPr>
            <w:r>
              <w:t>Đội ngũ này bao gồm nhiều người ở các trình độ khác nhau.</w:t>
            </w:r>
          </w:p>
        </w:tc>
      </w:tr>
      <w:tr w:rsidR="00DB3FDD" w14:paraId="6817C0E0" w14:textId="77777777">
        <w:tc>
          <w:tcPr>
            <w:tcW w:w="1890" w:type="dxa"/>
          </w:tcPr>
          <w:p w14:paraId="566AA0E4" w14:textId="77777777" w:rsidR="00DB3FDD" w:rsidRDefault="00DB3FDD" w:rsidP="00656C12">
            <w:pPr>
              <w:jc w:val="both"/>
              <w:rPr>
                <w:b/>
              </w:rPr>
            </w:pPr>
            <w:r>
              <w:rPr>
                <w:b/>
              </w:rPr>
              <w:t>Responsibilities</w:t>
            </w:r>
          </w:p>
        </w:tc>
        <w:tc>
          <w:tcPr>
            <w:tcW w:w="6948" w:type="dxa"/>
          </w:tcPr>
          <w:p w14:paraId="53AB2783" w14:textId="559670F0" w:rsidR="00DB3FDD" w:rsidRDefault="00DB3FDD" w:rsidP="00656C12">
            <w:pPr>
              <w:pStyle w:val="InfoBlue"/>
              <w:ind w:left="0"/>
              <w:jc w:val="both"/>
            </w:pPr>
            <w:r>
              <w:t>Đội ngũ này xuất thống kê, báo cáo định kỳ, kiểm kê thu chi, quản lý nguồn tiền, … cho dựn án.</w:t>
            </w:r>
            <w:r w:rsidRPr="00312523">
              <w:t>.</w:t>
            </w:r>
          </w:p>
        </w:tc>
      </w:tr>
      <w:tr w:rsidR="00DB3FDD" w14:paraId="398E037A" w14:textId="77777777">
        <w:tc>
          <w:tcPr>
            <w:tcW w:w="1890" w:type="dxa"/>
          </w:tcPr>
          <w:p w14:paraId="724F4DFA" w14:textId="77777777" w:rsidR="00DB3FDD" w:rsidRDefault="00DB3FDD" w:rsidP="00656C12">
            <w:pPr>
              <w:jc w:val="both"/>
              <w:rPr>
                <w:b/>
              </w:rPr>
            </w:pPr>
            <w:r>
              <w:rPr>
                <w:b/>
              </w:rPr>
              <w:t>Success Criteria</w:t>
            </w:r>
          </w:p>
        </w:tc>
        <w:tc>
          <w:tcPr>
            <w:tcW w:w="6948" w:type="dxa"/>
          </w:tcPr>
          <w:p w14:paraId="676F72A5" w14:textId="1EC045AB" w:rsidR="00DB3FDD" w:rsidRDefault="00874739" w:rsidP="00656C12">
            <w:pPr>
              <w:pStyle w:val="InfoBlue"/>
              <w:ind w:left="0"/>
              <w:jc w:val="both"/>
            </w:pPr>
            <w:r w:rsidRPr="00874739">
              <w:t>Ứng dụng được triển khai thành công, đạt được lượng người sử dụng nhất định. Tạo dấu ấn cho sản phẩm.</w:t>
            </w:r>
          </w:p>
        </w:tc>
      </w:tr>
      <w:tr w:rsidR="00DB3FDD" w14:paraId="6AB73FEA" w14:textId="77777777">
        <w:tc>
          <w:tcPr>
            <w:tcW w:w="1890" w:type="dxa"/>
          </w:tcPr>
          <w:p w14:paraId="18282981" w14:textId="77777777" w:rsidR="00DB3FDD" w:rsidRDefault="00DB3FDD" w:rsidP="00656C12">
            <w:pPr>
              <w:jc w:val="both"/>
              <w:rPr>
                <w:b/>
              </w:rPr>
            </w:pPr>
            <w:r>
              <w:rPr>
                <w:b/>
              </w:rPr>
              <w:t>Involvement</w:t>
            </w:r>
          </w:p>
        </w:tc>
        <w:tc>
          <w:tcPr>
            <w:tcW w:w="6948" w:type="dxa"/>
          </w:tcPr>
          <w:p w14:paraId="57CCE698" w14:textId="6A09BF73" w:rsidR="00DB3FDD" w:rsidRDefault="00DB3FDD" w:rsidP="00656C12">
            <w:pPr>
              <w:pStyle w:val="InfoBlue"/>
              <w:ind w:left="0"/>
              <w:jc w:val="both"/>
            </w:pPr>
            <w:r>
              <w:t xml:space="preserve">Trực tiếp tham gia vào quá trình </w:t>
            </w:r>
            <w:r w:rsidR="00955685">
              <w:t>vận hành.</w:t>
            </w:r>
          </w:p>
        </w:tc>
      </w:tr>
      <w:tr w:rsidR="00DB3FDD" w14:paraId="6BF45C83" w14:textId="77777777">
        <w:tc>
          <w:tcPr>
            <w:tcW w:w="1890" w:type="dxa"/>
          </w:tcPr>
          <w:p w14:paraId="131BE707" w14:textId="77777777" w:rsidR="00DB3FDD" w:rsidRDefault="00DB3FDD" w:rsidP="00656C12">
            <w:pPr>
              <w:jc w:val="both"/>
              <w:rPr>
                <w:b/>
              </w:rPr>
            </w:pPr>
            <w:r>
              <w:rPr>
                <w:b/>
              </w:rPr>
              <w:t>Deliverables</w:t>
            </w:r>
          </w:p>
        </w:tc>
        <w:tc>
          <w:tcPr>
            <w:tcW w:w="6948" w:type="dxa"/>
          </w:tcPr>
          <w:p w14:paraId="307AA40D" w14:textId="77777777" w:rsidR="00DB3FDD" w:rsidRDefault="00DB3FDD" w:rsidP="00656C12">
            <w:pPr>
              <w:pStyle w:val="InfoBlue"/>
              <w:jc w:val="both"/>
            </w:pPr>
          </w:p>
        </w:tc>
      </w:tr>
      <w:tr w:rsidR="00DB3FDD" w14:paraId="01FAB378" w14:textId="77777777">
        <w:tc>
          <w:tcPr>
            <w:tcW w:w="1890" w:type="dxa"/>
          </w:tcPr>
          <w:p w14:paraId="188E0CF8" w14:textId="77777777" w:rsidR="00DB3FDD" w:rsidRDefault="00DB3FDD" w:rsidP="00656C12">
            <w:pPr>
              <w:jc w:val="both"/>
              <w:rPr>
                <w:b/>
              </w:rPr>
            </w:pPr>
            <w:r>
              <w:rPr>
                <w:b/>
              </w:rPr>
              <w:t>Comments / Issues</w:t>
            </w:r>
          </w:p>
        </w:tc>
        <w:tc>
          <w:tcPr>
            <w:tcW w:w="6948" w:type="dxa"/>
          </w:tcPr>
          <w:p w14:paraId="1C9457D8" w14:textId="3F83AFE1" w:rsidR="004C2633" w:rsidRPr="004C2633" w:rsidRDefault="004C2633" w:rsidP="00656C12">
            <w:pPr>
              <w:pStyle w:val="BodyText"/>
              <w:ind w:left="0"/>
              <w:jc w:val="both"/>
            </w:pPr>
            <w:r w:rsidRPr="004C2633">
              <w:t>Vấn đề ảnh hưởng đến sự thành công là không thể điều phối được đội ngũ nhân viên, và trễ tiến độ bàn giao.</w:t>
            </w:r>
          </w:p>
        </w:tc>
      </w:tr>
    </w:tbl>
    <w:p w14:paraId="5C62B262" w14:textId="5DFB5781" w:rsidR="00DB3FDD" w:rsidRDefault="004C2633" w:rsidP="00656C12">
      <w:pPr>
        <w:pStyle w:val="Heading3"/>
        <w:jc w:val="both"/>
      </w:pPr>
      <w:bookmarkStart w:id="54" w:name="_Toc138278223"/>
      <w:r>
        <w:t>Đội ngũ chăm sóc khách hàng</w:t>
      </w:r>
      <w:bookmarkEnd w:id="54"/>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4C2633" w14:paraId="038D2FDC" w14:textId="77777777">
        <w:tc>
          <w:tcPr>
            <w:tcW w:w="1890" w:type="dxa"/>
          </w:tcPr>
          <w:p w14:paraId="04657EEC" w14:textId="77777777" w:rsidR="004C2633" w:rsidRDefault="004C2633" w:rsidP="00656C12">
            <w:pPr>
              <w:jc w:val="both"/>
              <w:rPr>
                <w:b/>
              </w:rPr>
            </w:pPr>
            <w:r>
              <w:rPr>
                <w:b/>
              </w:rPr>
              <w:t>Representative</w:t>
            </w:r>
          </w:p>
        </w:tc>
        <w:tc>
          <w:tcPr>
            <w:tcW w:w="6948" w:type="dxa"/>
          </w:tcPr>
          <w:p w14:paraId="44C2E30C" w14:textId="7076603E" w:rsidR="004C2633" w:rsidRDefault="004C2633" w:rsidP="00656C12">
            <w:pPr>
              <w:pStyle w:val="InfoBlue"/>
              <w:ind w:left="0"/>
              <w:jc w:val="both"/>
            </w:pPr>
            <w:r>
              <w:t>Đội ngũ chăm sóc khách hàng.</w:t>
            </w:r>
          </w:p>
        </w:tc>
      </w:tr>
      <w:tr w:rsidR="004C2633" w14:paraId="5101A816" w14:textId="77777777">
        <w:tc>
          <w:tcPr>
            <w:tcW w:w="1890" w:type="dxa"/>
          </w:tcPr>
          <w:p w14:paraId="5A71BEFF" w14:textId="77777777" w:rsidR="004C2633" w:rsidRDefault="004C2633" w:rsidP="00656C12">
            <w:pPr>
              <w:jc w:val="both"/>
              <w:rPr>
                <w:b/>
              </w:rPr>
            </w:pPr>
            <w:r>
              <w:rPr>
                <w:b/>
              </w:rPr>
              <w:t>Description</w:t>
            </w:r>
          </w:p>
        </w:tc>
        <w:tc>
          <w:tcPr>
            <w:tcW w:w="6948" w:type="dxa"/>
          </w:tcPr>
          <w:p w14:paraId="58B91FB1" w14:textId="246552ED" w:rsidR="004C2633" w:rsidRDefault="004C2633" w:rsidP="00656C12">
            <w:pPr>
              <w:pStyle w:val="InfoBlue"/>
              <w:ind w:left="0"/>
              <w:jc w:val="both"/>
            </w:pPr>
            <w:r>
              <w:t>Đây là đội ngũ chịu trách nhiệm về trải nghiệm củangười dùng trong thực tế. Tương tác với người dùng cũng như giải quyết các vấn đề phát sinh của người dùng trong lúc người dùng sử dụng hệ thống.</w:t>
            </w:r>
          </w:p>
        </w:tc>
      </w:tr>
      <w:tr w:rsidR="004C2633" w14:paraId="330238B0" w14:textId="77777777">
        <w:tc>
          <w:tcPr>
            <w:tcW w:w="1890" w:type="dxa"/>
          </w:tcPr>
          <w:p w14:paraId="479A2537" w14:textId="77777777" w:rsidR="004C2633" w:rsidRDefault="004C2633" w:rsidP="00656C12">
            <w:pPr>
              <w:jc w:val="both"/>
              <w:rPr>
                <w:b/>
              </w:rPr>
            </w:pPr>
            <w:r>
              <w:rPr>
                <w:b/>
              </w:rPr>
              <w:t>Type</w:t>
            </w:r>
          </w:p>
        </w:tc>
        <w:tc>
          <w:tcPr>
            <w:tcW w:w="6948" w:type="dxa"/>
          </w:tcPr>
          <w:p w14:paraId="7F9284EB" w14:textId="77777777" w:rsidR="004C2633" w:rsidRDefault="004C2633" w:rsidP="00656C12">
            <w:pPr>
              <w:pStyle w:val="InfoBlue"/>
              <w:ind w:left="0"/>
              <w:jc w:val="both"/>
            </w:pPr>
            <w:r>
              <w:t>Đội ngũ này bao gồm nhiều người ở các trình độ khác nhau.</w:t>
            </w:r>
          </w:p>
        </w:tc>
      </w:tr>
      <w:tr w:rsidR="004C2633" w14:paraId="732394E2" w14:textId="77777777">
        <w:tc>
          <w:tcPr>
            <w:tcW w:w="1890" w:type="dxa"/>
          </w:tcPr>
          <w:p w14:paraId="77458197" w14:textId="77777777" w:rsidR="004C2633" w:rsidRDefault="004C2633" w:rsidP="00656C12">
            <w:pPr>
              <w:jc w:val="both"/>
              <w:rPr>
                <w:b/>
              </w:rPr>
            </w:pPr>
            <w:r>
              <w:rPr>
                <w:b/>
              </w:rPr>
              <w:t>Responsibilities</w:t>
            </w:r>
          </w:p>
        </w:tc>
        <w:tc>
          <w:tcPr>
            <w:tcW w:w="6948" w:type="dxa"/>
          </w:tcPr>
          <w:p w14:paraId="40896CE6" w14:textId="0E91334C" w:rsidR="004C2633" w:rsidRDefault="006156E8" w:rsidP="00656C12">
            <w:pPr>
              <w:pStyle w:val="InfoBlue"/>
              <w:ind w:left="0"/>
              <w:jc w:val="both"/>
            </w:pPr>
            <w:r w:rsidRPr="006156E8">
              <w:t>Hỗ trợ, giải đáp thắc mắc và giúp đỡ khách hàng khi sử dụng ứng dụng "Food Guide".</w:t>
            </w:r>
          </w:p>
        </w:tc>
      </w:tr>
      <w:tr w:rsidR="004C2633" w14:paraId="6C69FA97" w14:textId="77777777">
        <w:tc>
          <w:tcPr>
            <w:tcW w:w="1890" w:type="dxa"/>
          </w:tcPr>
          <w:p w14:paraId="3713A06E" w14:textId="77777777" w:rsidR="004C2633" w:rsidRDefault="004C2633" w:rsidP="00656C12">
            <w:pPr>
              <w:jc w:val="both"/>
              <w:rPr>
                <w:b/>
              </w:rPr>
            </w:pPr>
            <w:r>
              <w:rPr>
                <w:b/>
              </w:rPr>
              <w:lastRenderedPageBreak/>
              <w:t>Success Criteria</w:t>
            </w:r>
          </w:p>
        </w:tc>
        <w:tc>
          <w:tcPr>
            <w:tcW w:w="6948" w:type="dxa"/>
          </w:tcPr>
          <w:p w14:paraId="06FE7F65" w14:textId="408CEF89" w:rsidR="004C2633" w:rsidRDefault="00955685" w:rsidP="00656C12">
            <w:pPr>
              <w:pStyle w:val="InfoBlue"/>
              <w:ind w:left="0"/>
              <w:jc w:val="both"/>
            </w:pPr>
            <w:r w:rsidRPr="00955685">
              <w:t>Thông qua đánh giá của khách hàng, mức độ hài lòng và sự giảm thiểu các vấn đề của người dùng</w:t>
            </w:r>
            <w:r>
              <w:t>.</w:t>
            </w:r>
          </w:p>
        </w:tc>
      </w:tr>
      <w:tr w:rsidR="004C2633" w14:paraId="60068529" w14:textId="77777777">
        <w:tc>
          <w:tcPr>
            <w:tcW w:w="1890" w:type="dxa"/>
          </w:tcPr>
          <w:p w14:paraId="38BF55D6" w14:textId="77777777" w:rsidR="004C2633" w:rsidRDefault="004C2633" w:rsidP="00656C12">
            <w:pPr>
              <w:jc w:val="both"/>
              <w:rPr>
                <w:b/>
              </w:rPr>
            </w:pPr>
            <w:r>
              <w:rPr>
                <w:b/>
              </w:rPr>
              <w:t>Involvement</w:t>
            </w:r>
          </w:p>
        </w:tc>
        <w:tc>
          <w:tcPr>
            <w:tcW w:w="6948" w:type="dxa"/>
          </w:tcPr>
          <w:p w14:paraId="1F4CCAA3" w14:textId="0E45357D" w:rsidR="004C2633" w:rsidRDefault="004C2633" w:rsidP="00656C12">
            <w:pPr>
              <w:pStyle w:val="InfoBlue"/>
              <w:ind w:left="0"/>
              <w:jc w:val="both"/>
            </w:pPr>
            <w:r>
              <w:t xml:space="preserve">Trực tiếp tham gia vào quá trình </w:t>
            </w:r>
            <w:r w:rsidR="00955685">
              <w:t>vận hành.</w:t>
            </w:r>
          </w:p>
        </w:tc>
      </w:tr>
      <w:tr w:rsidR="004C2633" w14:paraId="3D2167E6" w14:textId="77777777">
        <w:tc>
          <w:tcPr>
            <w:tcW w:w="1890" w:type="dxa"/>
          </w:tcPr>
          <w:p w14:paraId="752F6DB4" w14:textId="77777777" w:rsidR="004C2633" w:rsidRDefault="004C2633" w:rsidP="00656C12">
            <w:pPr>
              <w:jc w:val="both"/>
              <w:rPr>
                <w:b/>
              </w:rPr>
            </w:pPr>
            <w:r>
              <w:rPr>
                <w:b/>
              </w:rPr>
              <w:t>Deliverables</w:t>
            </w:r>
          </w:p>
        </w:tc>
        <w:tc>
          <w:tcPr>
            <w:tcW w:w="6948" w:type="dxa"/>
          </w:tcPr>
          <w:p w14:paraId="37907D3D" w14:textId="77777777" w:rsidR="004C2633" w:rsidRDefault="004C2633" w:rsidP="00656C12">
            <w:pPr>
              <w:pStyle w:val="InfoBlue"/>
              <w:jc w:val="both"/>
            </w:pPr>
          </w:p>
        </w:tc>
      </w:tr>
      <w:tr w:rsidR="004C2633" w14:paraId="2CE00109" w14:textId="77777777">
        <w:tc>
          <w:tcPr>
            <w:tcW w:w="1890" w:type="dxa"/>
          </w:tcPr>
          <w:p w14:paraId="459BBB1F" w14:textId="77777777" w:rsidR="004C2633" w:rsidRDefault="004C2633" w:rsidP="00656C12">
            <w:pPr>
              <w:jc w:val="both"/>
              <w:rPr>
                <w:b/>
              </w:rPr>
            </w:pPr>
            <w:r>
              <w:rPr>
                <w:b/>
              </w:rPr>
              <w:t>Comments / Issues</w:t>
            </w:r>
          </w:p>
        </w:tc>
        <w:tc>
          <w:tcPr>
            <w:tcW w:w="6948" w:type="dxa"/>
          </w:tcPr>
          <w:p w14:paraId="02666291" w14:textId="4147810F" w:rsidR="004C2633" w:rsidRPr="004C2633" w:rsidRDefault="001C224F" w:rsidP="00656C12">
            <w:pPr>
              <w:pStyle w:val="BodyText"/>
              <w:ind w:left="0"/>
              <w:jc w:val="both"/>
            </w:pPr>
            <w:r w:rsidRPr="001C224F">
              <w:t>Không hiểu rõ mong muốn của khách hàng, việc hỗ trợ không kịp thời, hạn chế về ngôn ngữ và kỹ năng giao tiếp.</w:t>
            </w:r>
          </w:p>
        </w:tc>
      </w:tr>
    </w:tbl>
    <w:p w14:paraId="0097C08C" w14:textId="29590401" w:rsidR="004C2633" w:rsidRDefault="001C224F" w:rsidP="00656C12">
      <w:pPr>
        <w:pStyle w:val="Heading3"/>
        <w:jc w:val="both"/>
      </w:pPr>
      <w:bookmarkStart w:id="55" w:name="_Toc138278224"/>
      <w:r>
        <w:t>Kiểm thử viên</w:t>
      </w:r>
      <w:bookmarkEnd w:id="55"/>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1C224F" w14:paraId="33370C99" w14:textId="77777777">
        <w:tc>
          <w:tcPr>
            <w:tcW w:w="1890" w:type="dxa"/>
          </w:tcPr>
          <w:p w14:paraId="25975EC7" w14:textId="77777777" w:rsidR="001C224F" w:rsidRDefault="001C224F" w:rsidP="00656C12">
            <w:pPr>
              <w:jc w:val="both"/>
              <w:rPr>
                <w:b/>
              </w:rPr>
            </w:pPr>
            <w:r>
              <w:rPr>
                <w:b/>
              </w:rPr>
              <w:t>Representative</w:t>
            </w:r>
          </w:p>
        </w:tc>
        <w:tc>
          <w:tcPr>
            <w:tcW w:w="6948" w:type="dxa"/>
          </w:tcPr>
          <w:p w14:paraId="3B1BC3E5" w14:textId="399BFBF1" w:rsidR="001C224F" w:rsidRDefault="001C224F" w:rsidP="00656C12">
            <w:pPr>
              <w:pStyle w:val="InfoBlue"/>
              <w:ind w:left="0"/>
              <w:jc w:val="both"/>
            </w:pPr>
            <w:r>
              <w:t>Đội ngũ kiểm thử.</w:t>
            </w:r>
          </w:p>
        </w:tc>
      </w:tr>
      <w:tr w:rsidR="001C224F" w14:paraId="2D76B259" w14:textId="77777777">
        <w:tc>
          <w:tcPr>
            <w:tcW w:w="1890" w:type="dxa"/>
          </w:tcPr>
          <w:p w14:paraId="61EB0C57" w14:textId="77777777" w:rsidR="001C224F" w:rsidRDefault="001C224F" w:rsidP="00656C12">
            <w:pPr>
              <w:jc w:val="both"/>
              <w:rPr>
                <w:b/>
              </w:rPr>
            </w:pPr>
            <w:r>
              <w:rPr>
                <w:b/>
              </w:rPr>
              <w:t>Description</w:t>
            </w:r>
          </w:p>
        </w:tc>
        <w:tc>
          <w:tcPr>
            <w:tcW w:w="6948" w:type="dxa"/>
          </w:tcPr>
          <w:p w14:paraId="11455FBE" w14:textId="1597B6C3" w:rsidR="001C224F" w:rsidRDefault="001C224F" w:rsidP="00656C12">
            <w:pPr>
              <w:pStyle w:val="InfoBlue"/>
              <w:ind w:left="0"/>
              <w:jc w:val="both"/>
            </w:pPr>
            <w:r>
              <w:t>Đây là đội ngũ kiểm thử và đánh giá ứng dụng hoạt động đúng như mong đợi hay không.</w:t>
            </w:r>
          </w:p>
        </w:tc>
      </w:tr>
      <w:tr w:rsidR="001C224F" w14:paraId="166E90CF" w14:textId="77777777">
        <w:tc>
          <w:tcPr>
            <w:tcW w:w="1890" w:type="dxa"/>
          </w:tcPr>
          <w:p w14:paraId="3DA4CE42" w14:textId="77777777" w:rsidR="001C224F" w:rsidRDefault="001C224F" w:rsidP="00656C12">
            <w:pPr>
              <w:jc w:val="both"/>
              <w:rPr>
                <w:b/>
              </w:rPr>
            </w:pPr>
            <w:r>
              <w:rPr>
                <w:b/>
              </w:rPr>
              <w:t>Type</w:t>
            </w:r>
          </w:p>
        </w:tc>
        <w:tc>
          <w:tcPr>
            <w:tcW w:w="6948" w:type="dxa"/>
          </w:tcPr>
          <w:p w14:paraId="76899037" w14:textId="77777777" w:rsidR="001C224F" w:rsidRDefault="001C224F" w:rsidP="00656C12">
            <w:pPr>
              <w:pStyle w:val="InfoBlue"/>
              <w:ind w:left="0"/>
              <w:jc w:val="both"/>
            </w:pPr>
            <w:r>
              <w:t>Đội ngũ này bao gồm nhiều người ở các trình độ khác nhau.</w:t>
            </w:r>
          </w:p>
        </w:tc>
      </w:tr>
      <w:tr w:rsidR="001C224F" w14:paraId="5A238565" w14:textId="77777777">
        <w:tc>
          <w:tcPr>
            <w:tcW w:w="1890" w:type="dxa"/>
          </w:tcPr>
          <w:p w14:paraId="2AB60E5F" w14:textId="77777777" w:rsidR="001C224F" w:rsidRDefault="001C224F" w:rsidP="00656C12">
            <w:pPr>
              <w:jc w:val="both"/>
              <w:rPr>
                <w:b/>
              </w:rPr>
            </w:pPr>
            <w:r>
              <w:rPr>
                <w:b/>
              </w:rPr>
              <w:t>Responsibilities</w:t>
            </w:r>
          </w:p>
        </w:tc>
        <w:tc>
          <w:tcPr>
            <w:tcW w:w="6948" w:type="dxa"/>
          </w:tcPr>
          <w:p w14:paraId="25521CB1" w14:textId="2FE2FD81" w:rsidR="001C224F" w:rsidRDefault="00963706" w:rsidP="00656C12">
            <w:pPr>
              <w:pStyle w:val="InfoBlue"/>
              <w:ind w:left="0"/>
              <w:jc w:val="both"/>
            </w:pPr>
            <w:r w:rsidRPr="00963706">
              <w:t>Đội ngũ này chịu trách nhiệm về kiểm thử, viết các testcase, ghi lại các chức năng, trường hợp bị lỗi,…</w:t>
            </w:r>
          </w:p>
        </w:tc>
      </w:tr>
      <w:tr w:rsidR="001C224F" w14:paraId="6732E60D" w14:textId="77777777">
        <w:tc>
          <w:tcPr>
            <w:tcW w:w="1890" w:type="dxa"/>
          </w:tcPr>
          <w:p w14:paraId="1FC15E64" w14:textId="77777777" w:rsidR="001C224F" w:rsidRDefault="001C224F" w:rsidP="00656C12">
            <w:pPr>
              <w:jc w:val="both"/>
              <w:rPr>
                <w:b/>
              </w:rPr>
            </w:pPr>
            <w:r>
              <w:rPr>
                <w:b/>
              </w:rPr>
              <w:t>Success Criteria</w:t>
            </w:r>
          </w:p>
        </w:tc>
        <w:tc>
          <w:tcPr>
            <w:tcW w:w="6948" w:type="dxa"/>
          </w:tcPr>
          <w:p w14:paraId="584EEEFB" w14:textId="7969637C" w:rsidR="001C224F" w:rsidRDefault="00474EAD" w:rsidP="00656C12">
            <w:pPr>
              <w:pStyle w:val="InfoBlue"/>
              <w:ind w:left="0"/>
              <w:jc w:val="both"/>
            </w:pPr>
            <w:r w:rsidRPr="00474EAD">
              <w:t>Độ thành công của vai trò kiểm thử viên được đánh giá theo số lỗi tìm thấy trong sản phẩm. Sản phẩm được xem là thành công khi không hoặc ít lỗi được phát hiện trong quá trình kiểm thử.</w:t>
            </w:r>
          </w:p>
        </w:tc>
      </w:tr>
      <w:tr w:rsidR="001C224F" w14:paraId="149169DD" w14:textId="77777777">
        <w:tc>
          <w:tcPr>
            <w:tcW w:w="1890" w:type="dxa"/>
          </w:tcPr>
          <w:p w14:paraId="26B07CE1" w14:textId="77777777" w:rsidR="001C224F" w:rsidRDefault="001C224F" w:rsidP="00656C12">
            <w:pPr>
              <w:jc w:val="both"/>
              <w:rPr>
                <w:b/>
              </w:rPr>
            </w:pPr>
            <w:r>
              <w:rPr>
                <w:b/>
              </w:rPr>
              <w:t>Involvement</w:t>
            </w:r>
          </w:p>
        </w:tc>
        <w:tc>
          <w:tcPr>
            <w:tcW w:w="6948" w:type="dxa"/>
          </w:tcPr>
          <w:p w14:paraId="5BB39CC0" w14:textId="7C5293EF" w:rsidR="001C224F" w:rsidRDefault="001C224F" w:rsidP="00656C12">
            <w:pPr>
              <w:pStyle w:val="InfoBlue"/>
              <w:ind w:left="0"/>
              <w:jc w:val="both"/>
            </w:pPr>
            <w:r>
              <w:t>Trực tiếp tham gia vào quá trình vận hành, tạo ra sản phẩm.</w:t>
            </w:r>
          </w:p>
        </w:tc>
      </w:tr>
      <w:tr w:rsidR="001C224F" w14:paraId="55F53F77" w14:textId="77777777">
        <w:tc>
          <w:tcPr>
            <w:tcW w:w="1890" w:type="dxa"/>
          </w:tcPr>
          <w:p w14:paraId="2996FD48" w14:textId="77777777" w:rsidR="001C224F" w:rsidRDefault="001C224F" w:rsidP="00656C12">
            <w:pPr>
              <w:jc w:val="both"/>
              <w:rPr>
                <w:b/>
              </w:rPr>
            </w:pPr>
            <w:r>
              <w:rPr>
                <w:b/>
              </w:rPr>
              <w:t>Deliverables</w:t>
            </w:r>
          </w:p>
        </w:tc>
        <w:tc>
          <w:tcPr>
            <w:tcW w:w="6948" w:type="dxa"/>
          </w:tcPr>
          <w:p w14:paraId="207F7D43" w14:textId="77777777" w:rsidR="001C224F" w:rsidRDefault="001C224F" w:rsidP="00656C12">
            <w:pPr>
              <w:pStyle w:val="InfoBlue"/>
              <w:jc w:val="both"/>
            </w:pPr>
          </w:p>
        </w:tc>
      </w:tr>
      <w:tr w:rsidR="001C224F" w14:paraId="11A05865" w14:textId="77777777">
        <w:tc>
          <w:tcPr>
            <w:tcW w:w="1890" w:type="dxa"/>
          </w:tcPr>
          <w:p w14:paraId="3C90A70D" w14:textId="77777777" w:rsidR="001C224F" w:rsidRDefault="001C224F" w:rsidP="00656C12">
            <w:pPr>
              <w:jc w:val="both"/>
              <w:rPr>
                <w:b/>
              </w:rPr>
            </w:pPr>
            <w:r>
              <w:rPr>
                <w:b/>
              </w:rPr>
              <w:t>Comments / Issues</w:t>
            </w:r>
          </w:p>
        </w:tc>
        <w:tc>
          <w:tcPr>
            <w:tcW w:w="6948" w:type="dxa"/>
          </w:tcPr>
          <w:p w14:paraId="14656A01" w14:textId="663A7EC3" w:rsidR="001C224F" w:rsidRPr="004C2633" w:rsidRDefault="00474EAD" w:rsidP="00656C12">
            <w:pPr>
              <w:pStyle w:val="BodyText"/>
              <w:ind w:left="0"/>
              <w:jc w:val="both"/>
            </w:pPr>
            <w:r w:rsidRPr="00474EAD">
              <w:t>Vấn đề ảnh hưởng sự thành công là các trường hợp kiểm thử không bao quát được toàn bộ những trường hợp sẽ xảy ra khi người dùng thao tác với ứng dụng và thời gian để thực hiện kiểm thử quá ngắn.</w:t>
            </w:r>
          </w:p>
        </w:tc>
      </w:tr>
    </w:tbl>
    <w:p w14:paraId="063B90DD" w14:textId="77777777" w:rsidR="001C224F" w:rsidRPr="001C224F" w:rsidRDefault="001C224F" w:rsidP="00656C12">
      <w:pPr>
        <w:jc w:val="both"/>
      </w:pPr>
    </w:p>
    <w:p w14:paraId="2BD7AFCE" w14:textId="77777777" w:rsidR="00811E56" w:rsidRDefault="00BE567A" w:rsidP="00656C12">
      <w:pPr>
        <w:pStyle w:val="Heading2"/>
        <w:widowControl/>
        <w:jc w:val="both"/>
      </w:pPr>
      <w:bookmarkStart w:id="56" w:name="_Toc425054385"/>
      <w:bookmarkStart w:id="57" w:name="_Toc342757863"/>
      <w:bookmarkStart w:id="58" w:name="_Toc346297772"/>
      <w:bookmarkStart w:id="59" w:name="_Toc422186478"/>
      <w:bookmarkStart w:id="60" w:name="_Toc436203383"/>
      <w:bookmarkStart w:id="61" w:name="_Toc452813587"/>
      <w:bookmarkStart w:id="62" w:name="_Toc138278225"/>
      <w:r>
        <w:t>User Profiles</w:t>
      </w:r>
      <w:bookmarkEnd w:id="56"/>
      <w:bookmarkEnd w:id="57"/>
      <w:bookmarkEnd w:id="58"/>
      <w:bookmarkEnd w:id="59"/>
      <w:bookmarkEnd w:id="60"/>
      <w:bookmarkEnd w:id="61"/>
      <w:bookmarkEnd w:id="62"/>
      <w:r>
        <w:t xml:space="preserve">  </w:t>
      </w:r>
    </w:p>
    <w:p w14:paraId="2C075585" w14:textId="56B0B2F2" w:rsidR="00811E56" w:rsidRDefault="00474EAD" w:rsidP="00656C12">
      <w:pPr>
        <w:pStyle w:val="Heading3"/>
        <w:jc w:val="both"/>
      </w:pPr>
      <w:bookmarkStart w:id="63" w:name="_Toc138278226"/>
      <w:r>
        <w:t>Người tìm quán ăn</w:t>
      </w:r>
      <w:bookmarkEnd w:id="63"/>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811E56" w14:paraId="41986B29" w14:textId="77777777">
        <w:tc>
          <w:tcPr>
            <w:tcW w:w="1890" w:type="dxa"/>
          </w:tcPr>
          <w:p w14:paraId="3068960D" w14:textId="77777777" w:rsidR="00811E56" w:rsidRDefault="00BE567A" w:rsidP="00656C12">
            <w:pPr>
              <w:jc w:val="both"/>
              <w:rPr>
                <w:b/>
              </w:rPr>
            </w:pPr>
            <w:r>
              <w:rPr>
                <w:b/>
              </w:rPr>
              <w:t>Representative</w:t>
            </w:r>
          </w:p>
        </w:tc>
        <w:tc>
          <w:tcPr>
            <w:tcW w:w="6948" w:type="dxa"/>
          </w:tcPr>
          <w:p w14:paraId="3751362F" w14:textId="4F8DAD4F" w:rsidR="00811E56" w:rsidRDefault="00186596" w:rsidP="00656C12">
            <w:pPr>
              <w:pStyle w:val="InfoBlue"/>
              <w:ind w:left="0"/>
              <w:jc w:val="both"/>
            </w:pPr>
            <w:r>
              <w:t>Người tìm quán ăn</w:t>
            </w:r>
          </w:p>
        </w:tc>
      </w:tr>
      <w:tr w:rsidR="00811E56" w14:paraId="0DCD49E6" w14:textId="77777777">
        <w:tc>
          <w:tcPr>
            <w:tcW w:w="1890" w:type="dxa"/>
          </w:tcPr>
          <w:p w14:paraId="0F53E5AE" w14:textId="77777777" w:rsidR="00811E56" w:rsidRDefault="00BE567A" w:rsidP="00656C12">
            <w:pPr>
              <w:jc w:val="both"/>
              <w:rPr>
                <w:b/>
              </w:rPr>
            </w:pPr>
            <w:r>
              <w:rPr>
                <w:b/>
              </w:rPr>
              <w:t>Description</w:t>
            </w:r>
          </w:p>
        </w:tc>
        <w:tc>
          <w:tcPr>
            <w:tcW w:w="6948" w:type="dxa"/>
          </w:tcPr>
          <w:p w14:paraId="209EF943" w14:textId="567C77F6" w:rsidR="00811E56" w:rsidRDefault="00186596" w:rsidP="00656C12">
            <w:pPr>
              <w:pStyle w:val="InfoBlue"/>
              <w:ind w:left="0"/>
              <w:jc w:val="both"/>
            </w:pPr>
            <w:r w:rsidRPr="00186596">
              <w:t>Đây là một trong những người dùng cuối của ứng dụng, người có nhu cầu tìm kiếm quán ăn</w:t>
            </w:r>
            <w:r w:rsidR="00525080">
              <w:t>.</w:t>
            </w:r>
          </w:p>
        </w:tc>
      </w:tr>
      <w:tr w:rsidR="00811E56" w14:paraId="10F60023" w14:textId="77777777">
        <w:tc>
          <w:tcPr>
            <w:tcW w:w="1890" w:type="dxa"/>
          </w:tcPr>
          <w:p w14:paraId="1798A5C5" w14:textId="77777777" w:rsidR="00811E56" w:rsidRDefault="00BE567A" w:rsidP="00656C12">
            <w:pPr>
              <w:jc w:val="both"/>
              <w:rPr>
                <w:b/>
              </w:rPr>
            </w:pPr>
            <w:r>
              <w:rPr>
                <w:b/>
              </w:rPr>
              <w:t>Type</w:t>
            </w:r>
          </w:p>
        </w:tc>
        <w:tc>
          <w:tcPr>
            <w:tcW w:w="6948" w:type="dxa"/>
          </w:tcPr>
          <w:p w14:paraId="561C264B" w14:textId="77675649" w:rsidR="00811E56" w:rsidRDefault="00186596" w:rsidP="00656C12">
            <w:pPr>
              <w:pStyle w:val="InfoBlue"/>
              <w:ind w:left="0"/>
              <w:jc w:val="both"/>
            </w:pPr>
            <w:r>
              <w:t>Nhóm người dùng này bao gồm nhiều đối tượng với trình độ khác nhau.</w:t>
            </w:r>
          </w:p>
        </w:tc>
      </w:tr>
      <w:tr w:rsidR="00811E56" w14:paraId="45B2FE3A" w14:textId="77777777">
        <w:tc>
          <w:tcPr>
            <w:tcW w:w="1890" w:type="dxa"/>
          </w:tcPr>
          <w:p w14:paraId="486FFFFA" w14:textId="77777777" w:rsidR="00811E56" w:rsidRDefault="00BE567A" w:rsidP="00656C12">
            <w:pPr>
              <w:jc w:val="both"/>
              <w:rPr>
                <w:b/>
              </w:rPr>
            </w:pPr>
            <w:r>
              <w:rPr>
                <w:b/>
              </w:rPr>
              <w:t>Responsibilities</w:t>
            </w:r>
          </w:p>
        </w:tc>
        <w:tc>
          <w:tcPr>
            <w:tcW w:w="6948" w:type="dxa"/>
          </w:tcPr>
          <w:p w14:paraId="0BBBFBAE" w14:textId="08E10C90" w:rsidR="00811E56" w:rsidRDefault="00186596" w:rsidP="00656C12">
            <w:pPr>
              <w:pStyle w:val="InfoBlue"/>
              <w:ind w:left="0"/>
              <w:jc w:val="both"/>
            </w:pPr>
            <w:r w:rsidRPr="00186596">
              <w:t>Sử dụng các chức năng của hệ thống: tìm kiếm quán ăn, xem thông tin quán ăn, đánh giá, bình luận để có được những lựa chọn quán ăn ưng ý, phù hợp nhất</w:t>
            </w:r>
          </w:p>
        </w:tc>
      </w:tr>
      <w:tr w:rsidR="00811E56" w14:paraId="09EB7B53" w14:textId="77777777">
        <w:tc>
          <w:tcPr>
            <w:tcW w:w="1890" w:type="dxa"/>
          </w:tcPr>
          <w:p w14:paraId="7ECFE3DD" w14:textId="77777777" w:rsidR="00811E56" w:rsidRDefault="00BE567A" w:rsidP="00656C12">
            <w:pPr>
              <w:jc w:val="both"/>
              <w:rPr>
                <w:b/>
              </w:rPr>
            </w:pPr>
            <w:r>
              <w:rPr>
                <w:b/>
              </w:rPr>
              <w:t>Success Criteria</w:t>
            </w:r>
          </w:p>
        </w:tc>
        <w:tc>
          <w:tcPr>
            <w:tcW w:w="6948" w:type="dxa"/>
          </w:tcPr>
          <w:p w14:paraId="3AA93F3B" w14:textId="6BA94BBE" w:rsidR="00811E56" w:rsidRDefault="00EB7247" w:rsidP="00656C12">
            <w:pPr>
              <w:pStyle w:val="InfoBlue"/>
              <w:ind w:left="0"/>
              <w:jc w:val="both"/>
            </w:pPr>
            <w:r>
              <w:t>Ứng dụng giải quyết được hầu hết các vấn đề đã đề cập</w:t>
            </w:r>
            <w:r w:rsidR="00374710">
              <w:t>.</w:t>
            </w:r>
          </w:p>
        </w:tc>
      </w:tr>
      <w:tr w:rsidR="00811E56" w14:paraId="470B7D72" w14:textId="77777777">
        <w:tc>
          <w:tcPr>
            <w:tcW w:w="1890" w:type="dxa"/>
          </w:tcPr>
          <w:p w14:paraId="29E6DE2B" w14:textId="77777777" w:rsidR="00811E56" w:rsidRDefault="00BE567A" w:rsidP="00656C12">
            <w:pPr>
              <w:jc w:val="both"/>
              <w:rPr>
                <w:b/>
              </w:rPr>
            </w:pPr>
            <w:r>
              <w:rPr>
                <w:b/>
              </w:rPr>
              <w:t>Involvement</w:t>
            </w:r>
          </w:p>
        </w:tc>
        <w:tc>
          <w:tcPr>
            <w:tcW w:w="6948" w:type="dxa"/>
          </w:tcPr>
          <w:p w14:paraId="18E5E83F" w14:textId="7837D3C2" w:rsidR="00811E56" w:rsidRDefault="00374710" w:rsidP="00656C12">
            <w:pPr>
              <w:pStyle w:val="InfoBlue"/>
              <w:ind w:left="0"/>
              <w:jc w:val="both"/>
            </w:pPr>
            <w:r>
              <w:t>Trực tiếp tham gia vào quá trình sử dụng sản phẩm.</w:t>
            </w:r>
          </w:p>
        </w:tc>
      </w:tr>
      <w:tr w:rsidR="00811E56" w14:paraId="42AD6FA6" w14:textId="77777777">
        <w:tc>
          <w:tcPr>
            <w:tcW w:w="1890" w:type="dxa"/>
          </w:tcPr>
          <w:p w14:paraId="1ED85FF9" w14:textId="77777777" w:rsidR="00811E56" w:rsidRDefault="00BE567A" w:rsidP="00656C12">
            <w:pPr>
              <w:jc w:val="both"/>
              <w:rPr>
                <w:b/>
              </w:rPr>
            </w:pPr>
            <w:r>
              <w:rPr>
                <w:b/>
              </w:rPr>
              <w:t>Deliverables</w:t>
            </w:r>
          </w:p>
        </w:tc>
        <w:tc>
          <w:tcPr>
            <w:tcW w:w="6948" w:type="dxa"/>
          </w:tcPr>
          <w:p w14:paraId="6DE699F6" w14:textId="10C3B197" w:rsidR="00811E56" w:rsidRDefault="00811E56" w:rsidP="00656C12">
            <w:pPr>
              <w:pStyle w:val="InfoBlue"/>
              <w:jc w:val="both"/>
            </w:pPr>
          </w:p>
        </w:tc>
      </w:tr>
      <w:tr w:rsidR="00811E56" w14:paraId="6AC8508B" w14:textId="77777777">
        <w:tc>
          <w:tcPr>
            <w:tcW w:w="1890" w:type="dxa"/>
          </w:tcPr>
          <w:p w14:paraId="12A101C2" w14:textId="77777777" w:rsidR="00811E56" w:rsidRDefault="00BE567A" w:rsidP="00656C12">
            <w:pPr>
              <w:jc w:val="both"/>
              <w:rPr>
                <w:b/>
              </w:rPr>
            </w:pPr>
            <w:r>
              <w:rPr>
                <w:b/>
              </w:rPr>
              <w:t>Comments / Issues</w:t>
            </w:r>
          </w:p>
        </w:tc>
        <w:tc>
          <w:tcPr>
            <w:tcW w:w="6948" w:type="dxa"/>
          </w:tcPr>
          <w:p w14:paraId="45CD29C5" w14:textId="5B27C91F" w:rsidR="00811E56" w:rsidRDefault="00374710" w:rsidP="00656C12">
            <w:pPr>
              <w:pStyle w:val="InfoBlue"/>
              <w:ind w:left="0"/>
              <w:jc w:val="both"/>
            </w:pPr>
            <w:r>
              <w:t>Vấn đề ảnh hưởng đến sự thành công: tồn đọng các vấn đề lớn chưa được giải quyết: không tìm được quán ăn, không thấy thông tin cần thiết ở quán mình đang tìm</w:t>
            </w:r>
            <w:r w:rsidR="00525080">
              <w:t>.</w:t>
            </w:r>
          </w:p>
        </w:tc>
      </w:tr>
    </w:tbl>
    <w:p w14:paraId="21C6C681" w14:textId="25C545AC" w:rsidR="00811E56" w:rsidRDefault="00525080" w:rsidP="00656C12">
      <w:pPr>
        <w:pStyle w:val="Heading3"/>
        <w:jc w:val="both"/>
      </w:pPr>
      <w:bookmarkStart w:id="64" w:name="_Toc138278227"/>
      <w:r>
        <w:t>Người bán quán</w:t>
      </w:r>
      <w:bookmarkEnd w:id="64"/>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525080" w14:paraId="4E5D8AED" w14:textId="77777777">
        <w:tc>
          <w:tcPr>
            <w:tcW w:w="1890" w:type="dxa"/>
          </w:tcPr>
          <w:p w14:paraId="621B67C2" w14:textId="77777777" w:rsidR="00525080" w:rsidRDefault="00525080" w:rsidP="00656C12">
            <w:pPr>
              <w:jc w:val="both"/>
              <w:rPr>
                <w:b/>
              </w:rPr>
            </w:pPr>
            <w:r>
              <w:rPr>
                <w:b/>
              </w:rPr>
              <w:t>Representative</w:t>
            </w:r>
          </w:p>
        </w:tc>
        <w:tc>
          <w:tcPr>
            <w:tcW w:w="6948" w:type="dxa"/>
          </w:tcPr>
          <w:p w14:paraId="50685A50" w14:textId="18647D45" w:rsidR="00525080" w:rsidRDefault="00525080" w:rsidP="00656C12">
            <w:pPr>
              <w:pStyle w:val="InfoBlue"/>
              <w:ind w:left="0"/>
              <w:jc w:val="both"/>
            </w:pPr>
            <w:r>
              <w:t>Người có nhu cầu quảng bá quán ăn.</w:t>
            </w:r>
          </w:p>
        </w:tc>
      </w:tr>
      <w:tr w:rsidR="00525080" w14:paraId="7466D595" w14:textId="77777777">
        <w:tc>
          <w:tcPr>
            <w:tcW w:w="1890" w:type="dxa"/>
          </w:tcPr>
          <w:p w14:paraId="75A77418" w14:textId="77777777" w:rsidR="00525080" w:rsidRDefault="00525080" w:rsidP="00656C12">
            <w:pPr>
              <w:jc w:val="both"/>
              <w:rPr>
                <w:b/>
              </w:rPr>
            </w:pPr>
            <w:r>
              <w:rPr>
                <w:b/>
              </w:rPr>
              <w:t>Description</w:t>
            </w:r>
          </w:p>
        </w:tc>
        <w:tc>
          <w:tcPr>
            <w:tcW w:w="6948" w:type="dxa"/>
          </w:tcPr>
          <w:p w14:paraId="341DC04B" w14:textId="2717C8BB" w:rsidR="00525080" w:rsidRDefault="00525080" w:rsidP="00656C12">
            <w:pPr>
              <w:pStyle w:val="InfoBlue"/>
              <w:ind w:left="0"/>
              <w:jc w:val="both"/>
            </w:pPr>
            <w:r w:rsidRPr="00525080">
              <w:t xml:space="preserve">Đây là một trong những người dùng cuối của ứng dụng, người có nhu cầu quảng bá </w:t>
            </w:r>
            <w:r w:rsidRPr="00525080">
              <w:lastRenderedPageBreak/>
              <w:t>quán ăn của mình</w:t>
            </w:r>
            <w:r>
              <w:t>.</w:t>
            </w:r>
          </w:p>
        </w:tc>
      </w:tr>
      <w:tr w:rsidR="00525080" w14:paraId="016A1AB8" w14:textId="77777777">
        <w:tc>
          <w:tcPr>
            <w:tcW w:w="1890" w:type="dxa"/>
          </w:tcPr>
          <w:p w14:paraId="281CBB41" w14:textId="77777777" w:rsidR="00525080" w:rsidRDefault="00525080" w:rsidP="00656C12">
            <w:pPr>
              <w:jc w:val="both"/>
              <w:rPr>
                <w:b/>
              </w:rPr>
            </w:pPr>
            <w:r>
              <w:rPr>
                <w:b/>
              </w:rPr>
              <w:lastRenderedPageBreak/>
              <w:t>Type</w:t>
            </w:r>
          </w:p>
        </w:tc>
        <w:tc>
          <w:tcPr>
            <w:tcW w:w="6948" w:type="dxa"/>
          </w:tcPr>
          <w:p w14:paraId="7148657B" w14:textId="77777777" w:rsidR="00525080" w:rsidRDefault="00525080" w:rsidP="00656C12">
            <w:pPr>
              <w:pStyle w:val="InfoBlue"/>
              <w:ind w:left="0"/>
              <w:jc w:val="both"/>
            </w:pPr>
            <w:r>
              <w:t>Nhóm người dùng này bao gồm nhiều đối tượng với trình độ khác nhau.</w:t>
            </w:r>
          </w:p>
        </w:tc>
      </w:tr>
      <w:tr w:rsidR="00525080" w14:paraId="2B3D744A" w14:textId="77777777">
        <w:tc>
          <w:tcPr>
            <w:tcW w:w="1890" w:type="dxa"/>
          </w:tcPr>
          <w:p w14:paraId="5E8FC235" w14:textId="77777777" w:rsidR="00525080" w:rsidRDefault="00525080" w:rsidP="00656C12">
            <w:pPr>
              <w:jc w:val="both"/>
              <w:rPr>
                <w:b/>
              </w:rPr>
            </w:pPr>
            <w:r>
              <w:rPr>
                <w:b/>
              </w:rPr>
              <w:t>Responsibilities</w:t>
            </w:r>
          </w:p>
        </w:tc>
        <w:tc>
          <w:tcPr>
            <w:tcW w:w="6948" w:type="dxa"/>
          </w:tcPr>
          <w:p w14:paraId="4C1A6264" w14:textId="601BE38E" w:rsidR="00525080" w:rsidRDefault="0022325F" w:rsidP="00656C12">
            <w:pPr>
              <w:pStyle w:val="InfoBlue"/>
              <w:ind w:left="0"/>
              <w:jc w:val="both"/>
            </w:pPr>
            <w:r w:rsidRPr="0022325F">
              <w:t>Sử dụng các chức năng của hệ thống: đăng tải quán ăn, cập nhật thông tin quán ăn để quảng bá hình ảnh, dịch vụ của quán, tiếp cận đến các đối tượng khách hàng tiềm năng</w:t>
            </w:r>
            <w:r>
              <w:t>.</w:t>
            </w:r>
          </w:p>
        </w:tc>
      </w:tr>
      <w:tr w:rsidR="00525080" w14:paraId="5AD83F97" w14:textId="77777777">
        <w:tc>
          <w:tcPr>
            <w:tcW w:w="1890" w:type="dxa"/>
          </w:tcPr>
          <w:p w14:paraId="6FA30C2D" w14:textId="77777777" w:rsidR="00525080" w:rsidRDefault="00525080" w:rsidP="00656C12">
            <w:pPr>
              <w:jc w:val="both"/>
              <w:rPr>
                <w:b/>
              </w:rPr>
            </w:pPr>
            <w:r>
              <w:rPr>
                <w:b/>
              </w:rPr>
              <w:t>Success Criteria</w:t>
            </w:r>
          </w:p>
        </w:tc>
        <w:tc>
          <w:tcPr>
            <w:tcW w:w="6948" w:type="dxa"/>
          </w:tcPr>
          <w:p w14:paraId="5D171D9F" w14:textId="77777777" w:rsidR="00525080" w:rsidRDefault="00525080" w:rsidP="00656C12">
            <w:pPr>
              <w:pStyle w:val="InfoBlue"/>
              <w:ind w:left="0"/>
              <w:jc w:val="both"/>
            </w:pPr>
            <w:r>
              <w:t>Ứng dụng giải quyết được hầu hết các vấn đề đã đề cập.</w:t>
            </w:r>
          </w:p>
        </w:tc>
      </w:tr>
      <w:tr w:rsidR="00525080" w14:paraId="4BC234F1" w14:textId="77777777">
        <w:tc>
          <w:tcPr>
            <w:tcW w:w="1890" w:type="dxa"/>
          </w:tcPr>
          <w:p w14:paraId="350C7419" w14:textId="77777777" w:rsidR="00525080" w:rsidRDefault="00525080" w:rsidP="00656C12">
            <w:pPr>
              <w:jc w:val="both"/>
              <w:rPr>
                <w:b/>
              </w:rPr>
            </w:pPr>
            <w:r>
              <w:rPr>
                <w:b/>
              </w:rPr>
              <w:t>Involvement</w:t>
            </w:r>
          </w:p>
        </w:tc>
        <w:tc>
          <w:tcPr>
            <w:tcW w:w="6948" w:type="dxa"/>
          </w:tcPr>
          <w:p w14:paraId="39CEC0AB" w14:textId="77777777" w:rsidR="00525080" w:rsidRDefault="00525080" w:rsidP="00656C12">
            <w:pPr>
              <w:pStyle w:val="InfoBlue"/>
              <w:ind w:left="0"/>
              <w:jc w:val="both"/>
            </w:pPr>
            <w:r>
              <w:t>Trực tiếp tham gia vào quá trình sử dụng sản phẩm.</w:t>
            </w:r>
          </w:p>
        </w:tc>
      </w:tr>
      <w:tr w:rsidR="00525080" w14:paraId="7F098FF7" w14:textId="77777777">
        <w:tc>
          <w:tcPr>
            <w:tcW w:w="1890" w:type="dxa"/>
          </w:tcPr>
          <w:p w14:paraId="7475CCB3" w14:textId="77777777" w:rsidR="00525080" w:rsidRDefault="00525080" w:rsidP="00656C12">
            <w:pPr>
              <w:jc w:val="both"/>
              <w:rPr>
                <w:b/>
              </w:rPr>
            </w:pPr>
            <w:r>
              <w:rPr>
                <w:b/>
              </w:rPr>
              <w:t>Deliverables</w:t>
            </w:r>
          </w:p>
        </w:tc>
        <w:tc>
          <w:tcPr>
            <w:tcW w:w="6948" w:type="dxa"/>
          </w:tcPr>
          <w:p w14:paraId="663AF659" w14:textId="77777777" w:rsidR="00525080" w:rsidRDefault="00525080" w:rsidP="00656C12">
            <w:pPr>
              <w:pStyle w:val="InfoBlue"/>
              <w:jc w:val="both"/>
            </w:pPr>
          </w:p>
        </w:tc>
      </w:tr>
      <w:tr w:rsidR="00525080" w14:paraId="55E0A711" w14:textId="77777777">
        <w:tc>
          <w:tcPr>
            <w:tcW w:w="1890" w:type="dxa"/>
          </w:tcPr>
          <w:p w14:paraId="2CE4FC8E" w14:textId="77777777" w:rsidR="00525080" w:rsidRDefault="00525080" w:rsidP="00656C12">
            <w:pPr>
              <w:jc w:val="both"/>
              <w:rPr>
                <w:b/>
              </w:rPr>
            </w:pPr>
            <w:r>
              <w:rPr>
                <w:b/>
              </w:rPr>
              <w:t>Comments / Issues</w:t>
            </w:r>
          </w:p>
        </w:tc>
        <w:tc>
          <w:tcPr>
            <w:tcW w:w="6948" w:type="dxa"/>
          </w:tcPr>
          <w:p w14:paraId="67B996F2" w14:textId="7411FD3C" w:rsidR="00525080" w:rsidRDefault="00525080" w:rsidP="00656C12">
            <w:pPr>
              <w:pStyle w:val="InfoBlue"/>
              <w:ind w:left="0"/>
              <w:jc w:val="both"/>
            </w:pPr>
            <w:r>
              <w:t xml:space="preserve">Vấn đề ảnh hưởng đến sự thành công: tồn đọng các vấn đề lớn chưa được giải quyết: </w:t>
            </w:r>
            <w:r w:rsidR="00A35762">
              <w:t>không có khách, quán vắng khách, không có kênh marketing hiệu quả của quán.</w:t>
            </w:r>
          </w:p>
        </w:tc>
      </w:tr>
    </w:tbl>
    <w:p w14:paraId="7565EBFE" w14:textId="77777777" w:rsidR="00525080" w:rsidRPr="00525080" w:rsidRDefault="00525080" w:rsidP="00656C12">
      <w:pPr>
        <w:jc w:val="both"/>
      </w:pPr>
    </w:p>
    <w:p w14:paraId="5AA70C15" w14:textId="3065DE1F" w:rsidR="00811E56" w:rsidRDefault="00BE567A" w:rsidP="00656C12">
      <w:pPr>
        <w:pStyle w:val="Heading2"/>
        <w:jc w:val="both"/>
      </w:pPr>
      <w:bookmarkStart w:id="65" w:name="_Toc452813588"/>
      <w:bookmarkStart w:id="66" w:name="_Toc138278228"/>
      <w:r>
        <w:t>Key Stakeholder or User Needs</w:t>
      </w:r>
      <w:bookmarkEnd w:id="65"/>
      <w:bookmarkEnd w:id="6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811E56" w14:paraId="680668DA" w14:textId="77777777">
        <w:tc>
          <w:tcPr>
            <w:tcW w:w="2808" w:type="dxa"/>
            <w:shd w:val="solid" w:color="000000" w:fill="FFFFFF"/>
          </w:tcPr>
          <w:p w14:paraId="558758C5" w14:textId="77777777" w:rsidR="00811E56" w:rsidRDefault="00BE567A" w:rsidP="00656C12">
            <w:pPr>
              <w:pStyle w:val="BodyText"/>
              <w:ind w:left="0"/>
              <w:jc w:val="both"/>
              <w:rPr>
                <w:b/>
              </w:rPr>
            </w:pPr>
            <w:r>
              <w:rPr>
                <w:b/>
              </w:rPr>
              <w:t>Need</w:t>
            </w:r>
          </w:p>
        </w:tc>
        <w:tc>
          <w:tcPr>
            <w:tcW w:w="900" w:type="dxa"/>
            <w:shd w:val="solid" w:color="000000" w:fill="FFFFFF"/>
          </w:tcPr>
          <w:p w14:paraId="446560EC" w14:textId="77777777" w:rsidR="00811E56" w:rsidRDefault="00BE567A" w:rsidP="00656C12">
            <w:pPr>
              <w:pStyle w:val="BodyText"/>
              <w:ind w:left="0"/>
              <w:jc w:val="both"/>
              <w:rPr>
                <w:b/>
              </w:rPr>
            </w:pPr>
            <w:r>
              <w:rPr>
                <w:b/>
              </w:rPr>
              <w:t>Priority</w:t>
            </w:r>
          </w:p>
        </w:tc>
        <w:tc>
          <w:tcPr>
            <w:tcW w:w="1350" w:type="dxa"/>
            <w:shd w:val="solid" w:color="000000" w:fill="FFFFFF"/>
          </w:tcPr>
          <w:p w14:paraId="00441208" w14:textId="77777777" w:rsidR="00811E56" w:rsidRDefault="00BE567A" w:rsidP="00656C12">
            <w:pPr>
              <w:pStyle w:val="BodyText"/>
              <w:ind w:left="0"/>
              <w:jc w:val="both"/>
              <w:rPr>
                <w:b/>
              </w:rPr>
            </w:pPr>
            <w:r>
              <w:rPr>
                <w:b/>
              </w:rPr>
              <w:t>Concerns</w:t>
            </w:r>
          </w:p>
        </w:tc>
        <w:tc>
          <w:tcPr>
            <w:tcW w:w="1890" w:type="dxa"/>
            <w:shd w:val="solid" w:color="000000" w:fill="FFFFFF"/>
          </w:tcPr>
          <w:p w14:paraId="4E747DA5" w14:textId="77777777" w:rsidR="00811E56" w:rsidRDefault="00BE567A" w:rsidP="00656C12">
            <w:pPr>
              <w:pStyle w:val="BodyText"/>
              <w:ind w:left="0"/>
              <w:jc w:val="both"/>
              <w:rPr>
                <w:b/>
              </w:rPr>
            </w:pPr>
            <w:r>
              <w:rPr>
                <w:b/>
              </w:rPr>
              <w:t>Current Solution</w:t>
            </w:r>
          </w:p>
        </w:tc>
        <w:tc>
          <w:tcPr>
            <w:tcW w:w="2520" w:type="dxa"/>
            <w:gridSpan w:val="2"/>
            <w:shd w:val="solid" w:color="000000" w:fill="FFFFFF"/>
          </w:tcPr>
          <w:p w14:paraId="6604FA62" w14:textId="77777777" w:rsidR="00811E56" w:rsidRDefault="00BE567A" w:rsidP="00656C12">
            <w:pPr>
              <w:pStyle w:val="BodyText"/>
              <w:ind w:left="0"/>
              <w:jc w:val="both"/>
              <w:rPr>
                <w:b/>
              </w:rPr>
            </w:pPr>
            <w:r>
              <w:rPr>
                <w:b/>
              </w:rPr>
              <w:t>Proposed Solutions</w:t>
            </w:r>
          </w:p>
        </w:tc>
      </w:tr>
      <w:tr w:rsidR="00811E56" w14:paraId="1BF52202" w14:textId="77777777">
        <w:tc>
          <w:tcPr>
            <w:tcW w:w="2808" w:type="dxa"/>
          </w:tcPr>
          <w:p w14:paraId="58F15892" w14:textId="194ACC87" w:rsidR="00811E56" w:rsidRDefault="00F7428B" w:rsidP="00656C12">
            <w:pPr>
              <w:pStyle w:val="BodyText"/>
              <w:ind w:left="0"/>
              <w:jc w:val="both"/>
            </w:pPr>
            <w:r>
              <w:t>Tìm kiếm quán ăn</w:t>
            </w:r>
          </w:p>
        </w:tc>
        <w:tc>
          <w:tcPr>
            <w:tcW w:w="900" w:type="dxa"/>
          </w:tcPr>
          <w:p w14:paraId="3DDFD007" w14:textId="6595044C" w:rsidR="00811E56" w:rsidRDefault="00F7428B" w:rsidP="00656C12">
            <w:pPr>
              <w:pStyle w:val="BodyText"/>
              <w:ind w:left="0"/>
              <w:jc w:val="both"/>
            </w:pPr>
            <w:r>
              <w:t>1</w:t>
            </w:r>
          </w:p>
        </w:tc>
        <w:tc>
          <w:tcPr>
            <w:tcW w:w="1350" w:type="dxa"/>
          </w:tcPr>
          <w:p w14:paraId="4E3C611A" w14:textId="5B0FE065" w:rsidR="00811E56" w:rsidRDefault="00F7428B" w:rsidP="00656C12">
            <w:pPr>
              <w:pStyle w:val="BodyText"/>
              <w:ind w:left="0"/>
              <w:jc w:val="both"/>
            </w:pPr>
            <w:r>
              <w:t>Làm thế nào để tìm kiếm được quán ăn phù hợp</w:t>
            </w:r>
            <w:r w:rsidR="00D92C10">
              <w:t xml:space="preserve"> với giá tiền, địa điểm và các yêu cầu phụ (thời gian, loại đồ ăn,.)</w:t>
            </w:r>
          </w:p>
        </w:tc>
        <w:tc>
          <w:tcPr>
            <w:tcW w:w="1980" w:type="dxa"/>
            <w:gridSpan w:val="2"/>
          </w:tcPr>
          <w:p w14:paraId="7D660400" w14:textId="7CF309B6" w:rsidR="00811E56" w:rsidRDefault="00D92C10" w:rsidP="00656C12">
            <w:pPr>
              <w:pStyle w:val="BodyText"/>
              <w:ind w:left="0"/>
              <w:jc w:val="both"/>
            </w:pPr>
            <w:r>
              <w:t>Tìm kiếm quán ăn</w:t>
            </w:r>
            <w:r w:rsidR="00824B78">
              <w:t xml:space="preserve"> thông qua bạn bè, các ứng dụng đặt đồ ăn, các hội nhóm facebook.</w:t>
            </w:r>
          </w:p>
        </w:tc>
        <w:tc>
          <w:tcPr>
            <w:tcW w:w="2430" w:type="dxa"/>
          </w:tcPr>
          <w:p w14:paraId="4DB460DF" w14:textId="3D377458" w:rsidR="00811E56" w:rsidRDefault="00824B78" w:rsidP="00656C12">
            <w:pPr>
              <w:pStyle w:val="BodyText"/>
              <w:ind w:left="0"/>
              <w:jc w:val="both"/>
            </w:pPr>
            <w:r>
              <w:t>Cho phép người dùng tìm quán ăn trong khu vực lân cận kết hợp với sử dụng bộ lọc.</w:t>
            </w:r>
          </w:p>
        </w:tc>
      </w:tr>
      <w:tr w:rsidR="00824B78" w14:paraId="60C58AB4" w14:textId="77777777">
        <w:tc>
          <w:tcPr>
            <w:tcW w:w="2808" w:type="dxa"/>
          </w:tcPr>
          <w:p w14:paraId="55A82769" w14:textId="759FF882" w:rsidR="00824B78" w:rsidRDefault="00824B78" w:rsidP="00656C12">
            <w:pPr>
              <w:pStyle w:val="BodyText"/>
              <w:ind w:left="0"/>
              <w:jc w:val="both"/>
            </w:pPr>
            <w:r>
              <w:t>Quảng bá quán ăn</w:t>
            </w:r>
          </w:p>
        </w:tc>
        <w:tc>
          <w:tcPr>
            <w:tcW w:w="900" w:type="dxa"/>
          </w:tcPr>
          <w:p w14:paraId="2EFCD690" w14:textId="150D8CD7" w:rsidR="00824B78" w:rsidRDefault="00824B78" w:rsidP="00656C12">
            <w:pPr>
              <w:pStyle w:val="BodyText"/>
              <w:ind w:left="0"/>
              <w:jc w:val="both"/>
            </w:pPr>
            <w:r>
              <w:t>1</w:t>
            </w:r>
          </w:p>
        </w:tc>
        <w:tc>
          <w:tcPr>
            <w:tcW w:w="1350" w:type="dxa"/>
          </w:tcPr>
          <w:p w14:paraId="34C02FF9" w14:textId="1CACB562" w:rsidR="00824B78" w:rsidRDefault="00824B78" w:rsidP="00656C12">
            <w:pPr>
              <w:pStyle w:val="BodyText"/>
              <w:ind w:left="0"/>
              <w:jc w:val="both"/>
            </w:pPr>
            <w:r>
              <w:t>Làm thế nào để quán ăn được nhiều người biết đến.</w:t>
            </w:r>
          </w:p>
        </w:tc>
        <w:tc>
          <w:tcPr>
            <w:tcW w:w="1980" w:type="dxa"/>
            <w:gridSpan w:val="2"/>
          </w:tcPr>
          <w:p w14:paraId="4BFD3F3E" w14:textId="2F634A6C" w:rsidR="00824B78" w:rsidRDefault="00824B78" w:rsidP="00656C12">
            <w:pPr>
              <w:pStyle w:val="BodyText"/>
              <w:ind w:left="0"/>
              <w:jc w:val="both"/>
            </w:pPr>
            <w:r>
              <w:t>Marketing truyền thống, đăng tải quán lên các ứng dụng đặt đồ ăn, đăng các bài PR trên facebook cá nhân, các hội nhóm</w:t>
            </w:r>
          </w:p>
        </w:tc>
        <w:tc>
          <w:tcPr>
            <w:tcW w:w="2430" w:type="dxa"/>
          </w:tcPr>
          <w:p w14:paraId="4D701AEB" w14:textId="6275CEF7" w:rsidR="00824B78" w:rsidRDefault="00824B78" w:rsidP="00656C12">
            <w:pPr>
              <w:pStyle w:val="BodyText"/>
              <w:ind w:left="0"/>
              <w:jc w:val="both"/>
            </w:pPr>
            <w:r>
              <w:t>Cho phép người dùng đăng tải thông tin về quán trên hệ thống.</w:t>
            </w:r>
          </w:p>
        </w:tc>
      </w:tr>
      <w:tr w:rsidR="00824B78" w14:paraId="2857DEBD" w14:textId="77777777">
        <w:tc>
          <w:tcPr>
            <w:tcW w:w="2808" w:type="dxa"/>
          </w:tcPr>
          <w:p w14:paraId="36C23EBB" w14:textId="03F68E85" w:rsidR="00824B78" w:rsidRDefault="00E52C24" w:rsidP="00656C12">
            <w:pPr>
              <w:pStyle w:val="BodyText"/>
              <w:ind w:left="0"/>
              <w:jc w:val="both"/>
            </w:pPr>
            <w:r>
              <w:t>Tìm được quán ăn chất lượng</w:t>
            </w:r>
          </w:p>
        </w:tc>
        <w:tc>
          <w:tcPr>
            <w:tcW w:w="900" w:type="dxa"/>
          </w:tcPr>
          <w:p w14:paraId="54ED68B2" w14:textId="24C6480E" w:rsidR="00824B78" w:rsidRDefault="00E52C24" w:rsidP="00656C12">
            <w:pPr>
              <w:pStyle w:val="BodyText"/>
              <w:ind w:left="0"/>
              <w:jc w:val="both"/>
            </w:pPr>
            <w:r>
              <w:t>2</w:t>
            </w:r>
          </w:p>
        </w:tc>
        <w:tc>
          <w:tcPr>
            <w:tcW w:w="1350" w:type="dxa"/>
          </w:tcPr>
          <w:p w14:paraId="32D6498F" w14:textId="53C0DEA4" w:rsidR="00824B78" w:rsidRDefault="00E52C24" w:rsidP="00656C12">
            <w:pPr>
              <w:pStyle w:val="BodyText"/>
              <w:ind w:left="0"/>
              <w:jc w:val="both"/>
            </w:pPr>
            <w:r>
              <w:t>Làm thế nào để tìm được quán ăn chất lượng.</w:t>
            </w:r>
          </w:p>
        </w:tc>
        <w:tc>
          <w:tcPr>
            <w:tcW w:w="1980" w:type="dxa"/>
            <w:gridSpan w:val="2"/>
          </w:tcPr>
          <w:p w14:paraId="61D0C512" w14:textId="2D53D0E7" w:rsidR="00824B78" w:rsidRDefault="00E52C24" w:rsidP="00656C12">
            <w:pPr>
              <w:pStyle w:val="BodyText"/>
              <w:ind w:left="0"/>
              <w:jc w:val="both"/>
            </w:pPr>
            <w:r>
              <w:t>Theo lời khuyên của bạn bè, trải nghiệm ở nhiều quán khác nhau.</w:t>
            </w:r>
          </w:p>
        </w:tc>
        <w:tc>
          <w:tcPr>
            <w:tcW w:w="2430" w:type="dxa"/>
          </w:tcPr>
          <w:p w14:paraId="21252061" w14:textId="453C637D" w:rsidR="00824B78" w:rsidRDefault="00E52C24" w:rsidP="00656C12">
            <w:pPr>
              <w:pStyle w:val="BodyText"/>
              <w:ind w:left="0"/>
              <w:jc w:val="both"/>
            </w:pPr>
            <w:r>
              <w:t>Có hệ thống đánh giá, rating.</w:t>
            </w:r>
          </w:p>
        </w:tc>
      </w:tr>
    </w:tbl>
    <w:p w14:paraId="262655C9" w14:textId="77777777" w:rsidR="00811E56" w:rsidRDefault="00811E56" w:rsidP="00656C12">
      <w:pPr>
        <w:pStyle w:val="BodyText"/>
        <w:jc w:val="both"/>
      </w:pPr>
    </w:p>
    <w:p w14:paraId="011B5C28" w14:textId="49869BDF" w:rsidR="00811E56" w:rsidRDefault="00BE567A" w:rsidP="00656C12">
      <w:pPr>
        <w:pStyle w:val="Heading2"/>
        <w:jc w:val="both"/>
      </w:pPr>
      <w:bookmarkStart w:id="67" w:name="_Toc452813589"/>
      <w:bookmarkStart w:id="68" w:name="_Toc138278229"/>
      <w:r>
        <w:t>Alternatives and Competition</w:t>
      </w:r>
      <w:bookmarkEnd w:id="67"/>
      <w:bookmarkEnd w:id="68"/>
    </w:p>
    <w:p w14:paraId="11AB22A8" w14:textId="47881901" w:rsidR="00811E56" w:rsidRDefault="001F0C74" w:rsidP="00656C12">
      <w:pPr>
        <w:pStyle w:val="Heading3"/>
        <w:jc w:val="both"/>
      </w:pPr>
      <w:bookmarkStart w:id="69" w:name="_Toc138278230"/>
      <w:r>
        <w:t>TripAdvisor</w:t>
      </w:r>
      <w:bookmarkEnd w:id="69"/>
    </w:p>
    <w:p w14:paraId="28045EBA" w14:textId="3839A1C3" w:rsidR="001F0C74" w:rsidRDefault="001F0C74" w:rsidP="00656C12">
      <w:pPr>
        <w:pStyle w:val="ListParagraph"/>
        <w:numPr>
          <w:ilvl w:val="0"/>
          <w:numId w:val="35"/>
        </w:numPr>
        <w:jc w:val="both"/>
      </w:pPr>
      <w:r>
        <w:t xml:space="preserve">Tổng quan: </w:t>
      </w:r>
      <w:r w:rsidR="00FF23BD" w:rsidRPr="00FF23BD">
        <w:t>Là ứng dụng miễn phí đa nền tảng: IOS, Android và Web.</w:t>
      </w:r>
    </w:p>
    <w:p w14:paraId="1756F7D1" w14:textId="6230DD76" w:rsidR="00FF23BD" w:rsidRPr="001F0C74" w:rsidRDefault="00CE7F33" w:rsidP="00656C12">
      <w:pPr>
        <w:pStyle w:val="ListParagraph"/>
        <w:numPr>
          <w:ilvl w:val="0"/>
          <w:numId w:val="35"/>
        </w:numPr>
        <w:jc w:val="both"/>
      </w:pPr>
      <w:r>
        <w:t xml:space="preserve">Chức năng </w:t>
      </w:r>
      <w:r w:rsidR="00184114">
        <w:t>nổi bật</w:t>
      </w:r>
      <w:r w:rsidR="008B14B7">
        <w:t xml:space="preserve">: </w:t>
      </w:r>
      <w:r w:rsidR="00190216">
        <w:t>tìm kiếm và đặt phòng khách sạn, đặt vé máy bay, đặt tour du lịch và tìm kiếm những địa điểm du lịch, nhà hàng và điểm đến phổ biến nhất trên khắp thế giới. Ngoài ra, còn có các ưu đãi và khuyến mãi khác được phát hành vào nhiều thời điểm trên ứng dụng.</w:t>
      </w:r>
    </w:p>
    <w:p w14:paraId="6D5D3C61" w14:textId="441678CF" w:rsidR="00811E56" w:rsidRDefault="00CC0767" w:rsidP="00656C12">
      <w:pPr>
        <w:pStyle w:val="Heading3"/>
        <w:jc w:val="both"/>
      </w:pPr>
      <w:bookmarkStart w:id="70" w:name="_Toc138278231"/>
      <w:r>
        <w:t>Shopee Food</w:t>
      </w:r>
      <w:bookmarkEnd w:id="70"/>
    </w:p>
    <w:p w14:paraId="0F3264E1" w14:textId="66FF4635" w:rsidR="00CC0767" w:rsidRDefault="00CC0767" w:rsidP="00656C12">
      <w:pPr>
        <w:pStyle w:val="ListParagraph"/>
        <w:numPr>
          <w:ilvl w:val="0"/>
          <w:numId w:val="37"/>
        </w:numPr>
        <w:jc w:val="both"/>
      </w:pPr>
      <w:r>
        <w:t xml:space="preserve">Tổng quan: </w:t>
      </w:r>
      <w:r w:rsidRPr="00CC0767">
        <w:t>Là ứng dụng miễn phí đa nền tảng: IOS, Android và Web</w:t>
      </w:r>
      <w:r>
        <w:t>.</w:t>
      </w:r>
    </w:p>
    <w:p w14:paraId="1AECB094" w14:textId="30CC8543" w:rsidR="00CC0767" w:rsidRDefault="00CC0767" w:rsidP="00656C12">
      <w:pPr>
        <w:pStyle w:val="ListParagraph"/>
        <w:numPr>
          <w:ilvl w:val="0"/>
          <w:numId w:val="37"/>
        </w:numPr>
        <w:jc w:val="both"/>
      </w:pPr>
      <w:r>
        <w:t xml:space="preserve">Chức năng nổi bật: </w:t>
      </w:r>
      <w:r w:rsidR="004F0634" w:rsidRPr="004F0634">
        <w:t>cho</w:t>
      </w:r>
      <w:r w:rsidR="004F0634">
        <w:t xml:space="preserve"> </w:t>
      </w:r>
      <w:r w:rsidR="004F0634" w:rsidRPr="004F0634">
        <w:t>phép người dùng tìm kiếm và đặt món ăn từ các nhà hàng, quán ăn tại địa</w:t>
      </w:r>
      <w:r w:rsidR="004F0634">
        <w:t xml:space="preserve"> </w:t>
      </w:r>
      <w:r w:rsidR="004F0634" w:rsidRPr="004F0634">
        <w:t xml:space="preserve">phương, </w:t>
      </w:r>
      <w:r w:rsidR="004F0634" w:rsidRPr="004F0634">
        <w:lastRenderedPageBreak/>
        <w:t>cung cấp dịch vụ giao hàng</w:t>
      </w:r>
      <w:r w:rsidR="004F0634">
        <w:t xml:space="preserve"> </w:t>
      </w:r>
      <w:r w:rsidR="004F0634" w:rsidRPr="004F0634">
        <w:t>tận nơi và đáp ứng nhu cầu ăn uống của</w:t>
      </w:r>
      <w:r w:rsidR="004F0634">
        <w:t xml:space="preserve"> </w:t>
      </w:r>
      <w:r w:rsidR="004F0634" w:rsidRPr="004F0634">
        <w:t>người dùng.</w:t>
      </w:r>
    </w:p>
    <w:p w14:paraId="26CE8286" w14:textId="2CEAF474" w:rsidR="00F354CB" w:rsidRDefault="00383A73" w:rsidP="00656C12">
      <w:pPr>
        <w:pStyle w:val="Heading3"/>
        <w:jc w:val="both"/>
      </w:pPr>
      <w:bookmarkStart w:id="71" w:name="_Toc138278232"/>
      <w:r>
        <w:t>Loship</w:t>
      </w:r>
      <w:bookmarkEnd w:id="71"/>
    </w:p>
    <w:p w14:paraId="357135AE" w14:textId="2B7CB686" w:rsidR="00383A73" w:rsidRDefault="00383A73" w:rsidP="00656C12">
      <w:pPr>
        <w:pStyle w:val="ListParagraph"/>
        <w:numPr>
          <w:ilvl w:val="0"/>
          <w:numId w:val="37"/>
        </w:numPr>
        <w:jc w:val="both"/>
      </w:pPr>
      <w:r>
        <w:t xml:space="preserve">Tổng quan: </w:t>
      </w:r>
      <w:r w:rsidR="00B70D8A" w:rsidRPr="00B70D8A">
        <w:t>là ứng dụng giao đồ ăn tiện lợi. Khi khách hàng đặt món trên ứng dụng, tài xế Loship sẽ nhận được thông tin về đơn hàng. Sau đó đến quán để mua, giao cho khách hàng và nhận tiền. Loship giống như Grab xe ôm, thay vì chở người thì tài xế của Loship chỉ chở đồ ăn. Đồng thời đây cũng là một ứng dụng gợi ý thức ăn cho người dùng, cho biết khoảng cách của quán với vị trí hiện tại, nhưng là ở một cách tương đối</w:t>
      </w:r>
      <w:r w:rsidR="00B70D8A">
        <w:t>.</w:t>
      </w:r>
    </w:p>
    <w:p w14:paraId="5A274253" w14:textId="3EE6FC9A" w:rsidR="00B70D8A" w:rsidRDefault="00B70D8A" w:rsidP="00656C12">
      <w:pPr>
        <w:pStyle w:val="ListParagraph"/>
        <w:numPr>
          <w:ilvl w:val="0"/>
          <w:numId w:val="37"/>
        </w:numPr>
        <w:jc w:val="both"/>
      </w:pPr>
      <w:r>
        <w:t xml:space="preserve">Chức năng nổi bật: </w:t>
      </w:r>
      <w:r w:rsidR="008B22B1">
        <w:t>giao đồ ăn, gọi xe, đi chợ, giao hàng, giặt ủi, mua thuốc, shopping,…</w:t>
      </w:r>
    </w:p>
    <w:p w14:paraId="3D7FF22A" w14:textId="3FF56717" w:rsidR="008B22B1" w:rsidRDefault="008B22B1" w:rsidP="00656C12">
      <w:pPr>
        <w:pStyle w:val="Heading3"/>
        <w:jc w:val="both"/>
      </w:pPr>
      <w:bookmarkStart w:id="72" w:name="_Toc138278233"/>
      <w:r>
        <w:t>Foody</w:t>
      </w:r>
      <w:bookmarkEnd w:id="72"/>
    </w:p>
    <w:p w14:paraId="16492A23" w14:textId="2F52B3C0" w:rsidR="008B22B1" w:rsidRDefault="008F4510" w:rsidP="00656C12">
      <w:pPr>
        <w:pStyle w:val="ListParagraph"/>
        <w:numPr>
          <w:ilvl w:val="0"/>
          <w:numId w:val="38"/>
        </w:numPr>
        <w:jc w:val="both"/>
      </w:pPr>
      <w:r>
        <w:t xml:space="preserve">Tổng quan: </w:t>
      </w:r>
      <w:r w:rsidR="00637DF6" w:rsidRPr="00637DF6">
        <w:t>Foody là một ứng dụng tìm kiếm quán và món ăn trực tuyến cho người dùng trên các nền tảng khác nhau: android, ios.</w:t>
      </w:r>
    </w:p>
    <w:p w14:paraId="238F931F" w14:textId="6397AA9B" w:rsidR="00637DF6" w:rsidRPr="008B22B1" w:rsidRDefault="00637DF6" w:rsidP="00656C12">
      <w:pPr>
        <w:pStyle w:val="ListParagraph"/>
        <w:numPr>
          <w:ilvl w:val="0"/>
          <w:numId w:val="38"/>
        </w:numPr>
        <w:jc w:val="both"/>
      </w:pPr>
      <w:r>
        <w:t>Chức năng nổi bật: đặt bàn, đặt món ăn, tìm kiếm nhà hàng,</w:t>
      </w:r>
      <w:r w:rsidR="00AC756C">
        <w:t xml:space="preserve"> chia sẻ đánh giá-nhận xét, thanh toán trực tuyến,…</w:t>
      </w:r>
    </w:p>
    <w:p w14:paraId="0CADD627" w14:textId="77777777" w:rsidR="00190216" w:rsidRPr="00190216" w:rsidRDefault="00190216" w:rsidP="00656C12">
      <w:pPr>
        <w:jc w:val="both"/>
      </w:pPr>
    </w:p>
    <w:p w14:paraId="2CE2472B" w14:textId="6284F034" w:rsidR="00811E56" w:rsidRDefault="00BE567A" w:rsidP="00656C12">
      <w:pPr>
        <w:pStyle w:val="Heading1"/>
        <w:jc w:val="both"/>
      </w:pPr>
      <w:bookmarkStart w:id="73" w:name="_Toc436203387"/>
      <w:bookmarkStart w:id="74" w:name="_Toc452813590"/>
      <w:bookmarkStart w:id="75" w:name="_Toc138278234"/>
      <w:bookmarkEnd w:id="35"/>
      <w:r>
        <w:t>Product Overview</w:t>
      </w:r>
      <w:bookmarkEnd w:id="73"/>
      <w:bookmarkEnd w:id="74"/>
      <w:bookmarkEnd w:id="75"/>
    </w:p>
    <w:p w14:paraId="78A53C4F" w14:textId="1F45354E" w:rsidR="00123E0F" w:rsidRDefault="00123E0F" w:rsidP="00656C12">
      <w:pPr>
        <w:jc w:val="both"/>
      </w:pPr>
      <w:r>
        <w:t>Ứng dụng tìm kiếm quán ăn là một ứng dụng di động cho phép người dùng tìm kiếm các quán ăn gần nhất và phù hợp nhất với nhu cầu cá nhân của họ. Ứng dụng sẽ có các tính năng cơ bản như tìm kiếm theo địa điểm, loại hình quán ăn, giá cả và đánh giá của người dùng khác. Người dùng có thể đánh giá và đề xuất quán ăn cho cộng đồng người dùng khác.</w:t>
      </w:r>
    </w:p>
    <w:p w14:paraId="1C8B9A7B" w14:textId="12FA16B1" w:rsidR="00123E0F" w:rsidRDefault="00123E0F" w:rsidP="00656C12">
      <w:pPr>
        <w:jc w:val="both"/>
      </w:pPr>
      <w:r>
        <w:t>Ứng dụng tương tác với cơ sở dữ liệu quán ăn để cung cấp thông tin chi tiết về quán ăn và cập nhật thông tin về địa điểm và giá cả. Ứng dụng sẽ cung cấp cho người dùng thông tin về địa chỉ, số điện thoại và đánh giá của quán ăn.</w:t>
      </w:r>
    </w:p>
    <w:p w14:paraId="160DA59E" w14:textId="32B21968" w:rsidR="00123E0F" w:rsidRPr="00123E0F" w:rsidRDefault="00123E0F" w:rsidP="00656C12">
      <w:pPr>
        <w:jc w:val="both"/>
      </w:pPr>
      <w:r>
        <w:t>Các giả định và phụ thuộc của ứng dụng bao gồm tính khả dụng của cơ sở dữ liệu quán ăn và tính sẵn có của dữ liệu địa lý. Nếu cơ sở dữ liệu quán ăn bị thiếu hoặc dữ liệu địa lý không có đầy đủ, ứng dụng có thể không cung cấp thông tin đầy đủ và chính xác về quán ăn.</w:t>
      </w:r>
    </w:p>
    <w:p w14:paraId="6BD757C6" w14:textId="77777777" w:rsidR="00811E56" w:rsidRDefault="00BE567A" w:rsidP="00656C12">
      <w:pPr>
        <w:pStyle w:val="Heading2"/>
        <w:jc w:val="both"/>
      </w:pPr>
      <w:bookmarkStart w:id="76" w:name="_Toc425054391"/>
      <w:bookmarkStart w:id="77" w:name="_Toc318088998"/>
      <w:bookmarkStart w:id="78" w:name="_Toc320274603"/>
      <w:bookmarkStart w:id="79" w:name="_Toc320279476"/>
      <w:bookmarkStart w:id="80" w:name="_Toc323533353"/>
      <w:bookmarkStart w:id="81" w:name="_Toc339783677"/>
      <w:bookmarkStart w:id="82" w:name="_Toc339784266"/>
      <w:bookmarkStart w:id="83" w:name="_Toc342757867"/>
      <w:bookmarkStart w:id="84" w:name="_Toc346297778"/>
      <w:bookmarkStart w:id="85" w:name="_Toc422186484"/>
      <w:bookmarkStart w:id="86" w:name="_Toc436203388"/>
      <w:bookmarkStart w:id="87" w:name="_Toc452813591"/>
      <w:bookmarkStart w:id="88" w:name="_Toc138278235"/>
      <w:r>
        <w:t>Product Perspective</w:t>
      </w:r>
      <w:bookmarkEnd w:id="76"/>
      <w:bookmarkEnd w:id="77"/>
      <w:bookmarkEnd w:id="78"/>
      <w:bookmarkEnd w:id="79"/>
      <w:bookmarkEnd w:id="80"/>
      <w:bookmarkEnd w:id="81"/>
      <w:bookmarkEnd w:id="82"/>
      <w:bookmarkEnd w:id="83"/>
      <w:bookmarkEnd w:id="84"/>
      <w:bookmarkEnd w:id="85"/>
      <w:bookmarkEnd w:id="86"/>
      <w:bookmarkEnd w:id="87"/>
      <w:bookmarkEnd w:id="88"/>
    </w:p>
    <w:p w14:paraId="6649E4C7" w14:textId="3D1AC33C" w:rsidR="009F2863" w:rsidRDefault="009F2863" w:rsidP="00656C12">
      <w:pPr>
        <w:jc w:val="both"/>
      </w:pPr>
      <w:r>
        <w:t>Ứng dụng tìm kiếm quán ăn là một sản phẩm độc lập và hoàn toàn tự chủ. Nó cung cấp cho người dùng khả năng tìm kiếm thông tin về các quán ăn theo tiêu chí cá nhân của họ. Điều này cho phép người dùng tìm kiếm quán ăn phù hợp với sở thích ẩm thực, địa điểm, giá cả và các yêu cầu khác.</w:t>
      </w:r>
    </w:p>
    <w:p w14:paraId="3E02986D" w14:textId="3BDA98C9" w:rsidR="009F2863" w:rsidRPr="009F2863" w:rsidRDefault="009F2863" w:rsidP="00656C12">
      <w:pPr>
        <w:jc w:val="both"/>
      </w:pPr>
      <w:r>
        <w:t>Ứng dụng tìm kiếm quán ăn có thể được tích hợp với các ứng dụng khác để cung cấp cho người dùng một trải nghiệm toàn diện. Ví dụ, nó có thể được tích hợp với ứng dụng định vị GPS để giúp người dùng tìm kiếm các quán ăn trong khu vực hiện tại của họ hoặc được tích hợp với ứng dụng đặt chỗ để cho phép người dùng đặt chỗ trước tại quán ăn mà họ chọn.</w:t>
      </w:r>
    </w:p>
    <w:p w14:paraId="5D15AFCB" w14:textId="77777777" w:rsidR="00811E56" w:rsidRDefault="00BE567A" w:rsidP="00656C12">
      <w:pPr>
        <w:pStyle w:val="Heading2"/>
        <w:jc w:val="both"/>
      </w:pPr>
      <w:bookmarkStart w:id="89" w:name="_Toc346297779"/>
      <w:bookmarkStart w:id="90" w:name="_Toc425054393"/>
      <w:bookmarkStart w:id="91" w:name="_Toc422186486"/>
      <w:bookmarkStart w:id="92" w:name="_Toc436203389"/>
      <w:bookmarkStart w:id="93" w:name="_Toc452813592"/>
      <w:bookmarkStart w:id="94" w:name="_Toc138278236"/>
      <w:r>
        <w:lastRenderedPageBreak/>
        <w:t>Summary of Capabilities</w:t>
      </w:r>
      <w:bookmarkEnd w:id="89"/>
      <w:bookmarkEnd w:id="90"/>
      <w:bookmarkEnd w:id="91"/>
      <w:bookmarkEnd w:id="92"/>
      <w:bookmarkEnd w:id="93"/>
      <w:bookmarkEnd w:id="94"/>
    </w:p>
    <w:p w14:paraId="7EDDEA12" w14:textId="77777777" w:rsidR="00811E56" w:rsidRDefault="00BE567A" w:rsidP="00656C12">
      <w:pPr>
        <w:keepNext/>
        <w:ind w:left="2880" w:right="72" w:firstLine="720"/>
        <w:jc w:val="both"/>
        <w:rPr>
          <w:b/>
        </w:rPr>
      </w:pPr>
      <w:r>
        <w:rPr>
          <w:b/>
        </w:rPr>
        <w:t>Table 4-1    Customer Support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811E56" w14:paraId="53BA8DFB" w14:textId="77777777">
        <w:trPr>
          <w:cantSplit/>
        </w:trPr>
        <w:tc>
          <w:tcPr>
            <w:tcW w:w="3240" w:type="dxa"/>
          </w:tcPr>
          <w:p w14:paraId="2269ADDA" w14:textId="77777777" w:rsidR="00811E56" w:rsidRDefault="00BE567A" w:rsidP="00656C12">
            <w:pPr>
              <w:keepNext/>
              <w:ind w:right="72"/>
              <w:jc w:val="both"/>
              <w:rPr>
                <w:b/>
                <w:color w:val="000000"/>
              </w:rPr>
            </w:pPr>
            <w:r>
              <w:rPr>
                <w:b/>
                <w:color w:val="000000"/>
              </w:rPr>
              <w:t>Customer Benefit</w:t>
            </w:r>
          </w:p>
        </w:tc>
        <w:tc>
          <w:tcPr>
            <w:tcW w:w="3780" w:type="dxa"/>
          </w:tcPr>
          <w:p w14:paraId="4B3F3AAB" w14:textId="77777777" w:rsidR="00811E56" w:rsidRDefault="00BE567A" w:rsidP="00656C12">
            <w:pPr>
              <w:ind w:right="144"/>
              <w:jc w:val="both"/>
              <w:rPr>
                <w:b/>
                <w:color w:val="000000"/>
              </w:rPr>
            </w:pPr>
            <w:r>
              <w:rPr>
                <w:b/>
                <w:color w:val="000000"/>
              </w:rPr>
              <w:t>Supporting Features</w:t>
            </w:r>
          </w:p>
        </w:tc>
      </w:tr>
      <w:tr w:rsidR="00811E56" w14:paraId="72F89CE0" w14:textId="77777777">
        <w:trPr>
          <w:cantSplit/>
        </w:trPr>
        <w:tc>
          <w:tcPr>
            <w:tcW w:w="3240" w:type="dxa"/>
          </w:tcPr>
          <w:p w14:paraId="36E5CA8C" w14:textId="11DC6829" w:rsidR="00811E56" w:rsidRDefault="009F2863" w:rsidP="00656C12">
            <w:pPr>
              <w:keepNext/>
              <w:ind w:right="-14"/>
              <w:jc w:val="both"/>
              <w:rPr>
                <w:color w:val="000000"/>
              </w:rPr>
            </w:pPr>
            <w:r w:rsidRPr="009F2863">
              <w:rPr>
                <w:color w:val="000000"/>
              </w:rPr>
              <w:t>Tìm kiếm dễ dàng và nhanh chóng.</w:t>
            </w:r>
          </w:p>
        </w:tc>
        <w:tc>
          <w:tcPr>
            <w:tcW w:w="3780" w:type="dxa"/>
          </w:tcPr>
          <w:p w14:paraId="28983A12" w14:textId="4D435FD9" w:rsidR="00811E56" w:rsidRDefault="00C343FB" w:rsidP="00656C12">
            <w:pPr>
              <w:ind w:right="144"/>
              <w:jc w:val="both"/>
              <w:rPr>
                <w:color w:val="000000"/>
              </w:rPr>
            </w:pPr>
            <w:r w:rsidRPr="00C343FB">
              <w:rPr>
                <w:color w:val="000000"/>
              </w:rPr>
              <w:t>Chức năng tìm kiếm cho phép người dùng tìm kiếm theo các tiêu chí như vị trí, món ăn, giá cả, đánh giá khách hàng.</w:t>
            </w:r>
          </w:p>
        </w:tc>
      </w:tr>
      <w:tr w:rsidR="00811E56" w14:paraId="24C6972F" w14:textId="77777777">
        <w:trPr>
          <w:cantSplit/>
        </w:trPr>
        <w:tc>
          <w:tcPr>
            <w:tcW w:w="3240" w:type="dxa"/>
          </w:tcPr>
          <w:p w14:paraId="46A7437F" w14:textId="225915D8" w:rsidR="00811E56" w:rsidRDefault="00C343FB" w:rsidP="00656C12">
            <w:pPr>
              <w:keepNext/>
              <w:ind w:right="-14"/>
              <w:jc w:val="both"/>
              <w:rPr>
                <w:color w:val="000000"/>
              </w:rPr>
            </w:pPr>
            <w:r w:rsidRPr="00C343FB">
              <w:rPr>
                <w:color w:val="000000"/>
              </w:rPr>
              <w:t>Đề xuất quán ăn phù hợp với sở thích của người dùng.</w:t>
            </w:r>
          </w:p>
        </w:tc>
        <w:tc>
          <w:tcPr>
            <w:tcW w:w="3780" w:type="dxa"/>
          </w:tcPr>
          <w:p w14:paraId="19D53E60" w14:textId="48B796CA" w:rsidR="00811E56" w:rsidRDefault="00C343FB" w:rsidP="00656C12">
            <w:pPr>
              <w:ind w:right="144"/>
              <w:jc w:val="both"/>
              <w:rPr>
                <w:color w:val="000000"/>
              </w:rPr>
            </w:pPr>
            <w:r w:rsidRPr="00C343FB">
              <w:rPr>
                <w:color w:val="000000"/>
              </w:rPr>
              <w:t>Thu thập thông tin về sở thích ăn uống và lịch sử tìm kiếm của người dùng để đề xuất các quán ăn phù hợp.</w:t>
            </w:r>
          </w:p>
        </w:tc>
      </w:tr>
      <w:tr w:rsidR="00811E56" w14:paraId="6AD0FB5D" w14:textId="77777777">
        <w:trPr>
          <w:cantSplit/>
        </w:trPr>
        <w:tc>
          <w:tcPr>
            <w:tcW w:w="3240" w:type="dxa"/>
          </w:tcPr>
          <w:p w14:paraId="71A2A34A" w14:textId="098177B5" w:rsidR="00811E56" w:rsidRDefault="00C343FB" w:rsidP="00656C12">
            <w:pPr>
              <w:keepNext/>
              <w:ind w:right="-14"/>
              <w:jc w:val="both"/>
              <w:rPr>
                <w:color w:val="000000"/>
              </w:rPr>
            </w:pPr>
            <w:r w:rsidRPr="00C343FB">
              <w:rPr>
                <w:color w:val="000000"/>
              </w:rPr>
              <w:t>Cập nhật thông tin quán ăn đầy đủ và chính xác.</w:t>
            </w:r>
          </w:p>
        </w:tc>
        <w:tc>
          <w:tcPr>
            <w:tcW w:w="3780" w:type="dxa"/>
          </w:tcPr>
          <w:p w14:paraId="075F3716" w14:textId="0391B177" w:rsidR="00811E56" w:rsidRDefault="00C343FB" w:rsidP="00656C12">
            <w:pPr>
              <w:ind w:right="144"/>
              <w:jc w:val="both"/>
              <w:rPr>
                <w:color w:val="000000"/>
              </w:rPr>
            </w:pPr>
            <w:r w:rsidRPr="00C343FB">
              <w:rPr>
                <w:color w:val="000000"/>
              </w:rPr>
              <w:t>Thu thập thông tin chi tiết về các quán ăn, bao gồm địa chỉ, giá cả, thực đơn, đánh giá của khách hàng, giờ mở cửa, v.v.</w:t>
            </w:r>
          </w:p>
        </w:tc>
      </w:tr>
      <w:tr w:rsidR="00811E56" w14:paraId="68716231" w14:textId="77777777">
        <w:trPr>
          <w:cantSplit/>
        </w:trPr>
        <w:tc>
          <w:tcPr>
            <w:tcW w:w="3240" w:type="dxa"/>
          </w:tcPr>
          <w:p w14:paraId="6E481DB6" w14:textId="5B9334B5" w:rsidR="00811E56" w:rsidRDefault="00C343FB" w:rsidP="00656C12">
            <w:pPr>
              <w:keepNext/>
              <w:ind w:right="-14"/>
              <w:jc w:val="both"/>
              <w:rPr>
                <w:color w:val="000000"/>
              </w:rPr>
            </w:pPr>
            <w:r w:rsidRPr="00C343FB">
              <w:rPr>
                <w:color w:val="000000"/>
              </w:rPr>
              <w:t>Cung cấp trải nghiệm người dùng tốt.</w:t>
            </w:r>
          </w:p>
        </w:tc>
        <w:tc>
          <w:tcPr>
            <w:tcW w:w="3780" w:type="dxa"/>
          </w:tcPr>
          <w:p w14:paraId="5FA8C3EE" w14:textId="59BFFDC8" w:rsidR="00811E56" w:rsidRDefault="00C343FB" w:rsidP="00656C12">
            <w:pPr>
              <w:ind w:right="144"/>
              <w:jc w:val="both"/>
              <w:rPr>
                <w:color w:val="000000"/>
              </w:rPr>
            </w:pPr>
            <w:r w:rsidRPr="00C343FB">
              <w:rPr>
                <w:color w:val="000000"/>
              </w:rPr>
              <w:t>Đưa ra đánh giá khách quan và thông tin chi tiết về quán ăn để giúp người dùng đưa ra quyết định tốt hơn khi chọn quán.</w:t>
            </w:r>
          </w:p>
        </w:tc>
      </w:tr>
      <w:tr w:rsidR="00811E56" w14:paraId="7B9BFEC1" w14:textId="77777777">
        <w:trPr>
          <w:cantSplit/>
        </w:trPr>
        <w:tc>
          <w:tcPr>
            <w:tcW w:w="3240" w:type="dxa"/>
          </w:tcPr>
          <w:p w14:paraId="60D0DEBF" w14:textId="7907CABA" w:rsidR="00811E56" w:rsidRDefault="00C343FB" w:rsidP="00656C12">
            <w:pPr>
              <w:keepNext/>
              <w:ind w:right="-14"/>
              <w:jc w:val="both"/>
              <w:rPr>
                <w:color w:val="000000"/>
              </w:rPr>
            </w:pPr>
            <w:r w:rsidRPr="00C343FB">
              <w:rPr>
                <w:color w:val="000000"/>
              </w:rPr>
              <w:t>Cập nhật liên tục và đáp ứng nhu cầu của người dùng.</w:t>
            </w:r>
          </w:p>
        </w:tc>
        <w:tc>
          <w:tcPr>
            <w:tcW w:w="3780" w:type="dxa"/>
          </w:tcPr>
          <w:p w14:paraId="47FE2346" w14:textId="0E70A4DA" w:rsidR="00811E56" w:rsidRDefault="00C343FB" w:rsidP="00656C12">
            <w:pPr>
              <w:ind w:right="144"/>
              <w:jc w:val="both"/>
              <w:rPr>
                <w:color w:val="000000"/>
              </w:rPr>
            </w:pPr>
            <w:r w:rsidRPr="00C343FB">
              <w:rPr>
                <w:color w:val="000000"/>
              </w:rPr>
              <w:t>Tích hợp chức năng gửi phản hồi và đánh giá để người dùng có thể chia sẻ ý kiến và góp ý để cải thiện sản phẩm. Cập nhật liên tục để đáp ứng nhu cầu của người dùng.</w:t>
            </w:r>
          </w:p>
        </w:tc>
      </w:tr>
    </w:tbl>
    <w:p w14:paraId="2A893983" w14:textId="77777777" w:rsidR="00811E56" w:rsidRDefault="00BE567A" w:rsidP="00656C12">
      <w:pPr>
        <w:pStyle w:val="Heading2"/>
        <w:jc w:val="both"/>
      </w:pPr>
      <w:bookmarkStart w:id="95" w:name="_Toc425054394"/>
      <w:bookmarkStart w:id="96" w:name="_Toc318089002"/>
      <w:bookmarkStart w:id="97" w:name="_Toc320274637"/>
      <w:bookmarkStart w:id="98" w:name="_Toc320279510"/>
      <w:bookmarkStart w:id="99" w:name="_Toc323533379"/>
      <w:bookmarkStart w:id="100" w:name="_Toc339783689"/>
      <w:bookmarkStart w:id="101" w:name="_Toc339784278"/>
      <w:bookmarkStart w:id="102" w:name="_Toc342757869"/>
      <w:bookmarkStart w:id="103" w:name="_Toc346297780"/>
      <w:bookmarkStart w:id="104" w:name="_Toc422186487"/>
      <w:bookmarkStart w:id="105" w:name="_Toc436203390"/>
      <w:bookmarkStart w:id="106" w:name="_Toc452813593"/>
      <w:bookmarkStart w:id="107" w:name="_Toc138278237"/>
      <w:r>
        <w:t>Assumptions and Dependencies</w:t>
      </w:r>
      <w:bookmarkEnd w:id="95"/>
      <w:bookmarkEnd w:id="96"/>
      <w:bookmarkEnd w:id="97"/>
      <w:bookmarkEnd w:id="98"/>
      <w:bookmarkEnd w:id="99"/>
      <w:bookmarkEnd w:id="100"/>
      <w:bookmarkEnd w:id="101"/>
      <w:bookmarkEnd w:id="102"/>
      <w:bookmarkEnd w:id="103"/>
      <w:bookmarkEnd w:id="104"/>
      <w:bookmarkEnd w:id="105"/>
      <w:bookmarkEnd w:id="106"/>
      <w:bookmarkEnd w:id="107"/>
    </w:p>
    <w:p w14:paraId="16184F34" w14:textId="77777777" w:rsidR="00C343FB" w:rsidRDefault="00C343FB" w:rsidP="00656C12">
      <w:pPr>
        <w:pStyle w:val="ListParagraph"/>
        <w:numPr>
          <w:ilvl w:val="0"/>
          <w:numId w:val="34"/>
        </w:numPr>
        <w:jc w:val="both"/>
      </w:pPr>
      <w:r>
        <w:t>Giả định: Ứng dụng tìm kiếm quán ăn sẽ chỉ hoạt động trên các thiết bị có kết nối internet và hỗ trợ các trình duyệt web hiện đại như Chrome, Firefox, Safari hoặc Edge.</w:t>
      </w:r>
    </w:p>
    <w:p w14:paraId="3DA3478C" w14:textId="77777777" w:rsidR="00C343FB" w:rsidRDefault="00C343FB" w:rsidP="00656C12">
      <w:pPr>
        <w:pStyle w:val="ListParagraph"/>
        <w:numPr>
          <w:ilvl w:val="0"/>
          <w:numId w:val="34"/>
        </w:numPr>
        <w:jc w:val="both"/>
      </w:pPr>
      <w:r>
        <w:t>Giả định: Dữ liệu quán ăn được cung cấp bởi các nguồn bên ngoài và đáng tin cậy.</w:t>
      </w:r>
    </w:p>
    <w:p w14:paraId="3BFC8E8A" w14:textId="77777777" w:rsidR="00C343FB" w:rsidRDefault="00C343FB" w:rsidP="00656C12">
      <w:pPr>
        <w:pStyle w:val="ListParagraph"/>
        <w:numPr>
          <w:ilvl w:val="0"/>
          <w:numId w:val="34"/>
        </w:numPr>
        <w:jc w:val="both"/>
      </w:pPr>
      <w:r>
        <w:t>Giả định: Hệ thống đề xuất quán ăn dựa trên sở thích và vị trí của người dùng, nên yêu cầu người dùng cung cấp thông tin vị trí của họ và có quyền truy cập vào thông tin vị trí của họ.</w:t>
      </w:r>
    </w:p>
    <w:p w14:paraId="62F52550" w14:textId="77777777" w:rsidR="00C343FB" w:rsidRDefault="00C343FB" w:rsidP="00656C12">
      <w:pPr>
        <w:pStyle w:val="ListParagraph"/>
        <w:numPr>
          <w:ilvl w:val="0"/>
          <w:numId w:val="34"/>
        </w:numPr>
        <w:jc w:val="both"/>
      </w:pPr>
      <w:r>
        <w:t>Giả định: Hệ thống có thể xử lý các yêu cầu tìm kiếm từ nhiều người dùng cùng lúc mà không ảnh hưởng đến hiệu suất của ứng dụng.</w:t>
      </w:r>
    </w:p>
    <w:p w14:paraId="6C9F7FCE" w14:textId="71A55E74" w:rsidR="00C343FB" w:rsidRPr="00C343FB" w:rsidRDefault="00C343FB" w:rsidP="00656C12">
      <w:pPr>
        <w:pStyle w:val="ListParagraph"/>
        <w:numPr>
          <w:ilvl w:val="0"/>
          <w:numId w:val="34"/>
        </w:numPr>
        <w:jc w:val="both"/>
      </w:pPr>
      <w:r>
        <w:t>Phụ thuộc: Ứng dụng tìm kiếm quán ăn phụ thuộc vào các dịch vụ bên thứ ba để định vị vị trí người dùng và cung cấp dữ liệu quán ăn. Nếu các dịch vụ này gặp sự cố hoặc không còn được hỗ trợ, sẽ ảnh hưởng đến hoạt động của ứng dụng.</w:t>
      </w:r>
    </w:p>
    <w:p w14:paraId="7F8C70D8" w14:textId="0AAD6A6F" w:rsidR="00811E56" w:rsidRDefault="00BE567A" w:rsidP="00656C12">
      <w:pPr>
        <w:pStyle w:val="Heading2"/>
        <w:widowControl/>
        <w:jc w:val="both"/>
      </w:pPr>
      <w:bookmarkStart w:id="108" w:name="_Toc425054395"/>
      <w:bookmarkStart w:id="109" w:name="_Toc422186488"/>
      <w:bookmarkStart w:id="110" w:name="_Toc436203391"/>
      <w:bookmarkStart w:id="111" w:name="_Toc452813594"/>
      <w:bookmarkStart w:id="112" w:name="_Toc138278238"/>
      <w:r>
        <w:t>Cost and Pricing</w:t>
      </w:r>
      <w:bookmarkEnd w:id="108"/>
      <w:bookmarkEnd w:id="109"/>
      <w:bookmarkEnd w:id="110"/>
      <w:bookmarkEnd w:id="111"/>
      <w:bookmarkEnd w:id="112"/>
    </w:p>
    <w:p w14:paraId="5B9A1761" w14:textId="15DF5F37" w:rsidR="00C343FB" w:rsidRPr="00C343FB" w:rsidRDefault="00C343FB" w:rsidP="00656C12">
      <w:pPr>
        <w:jc w:val="both"/>
      </w:pPr>
      <w:r>
        <w:t>Nhóm</w:t>
      </w:r>
      <w:r w:rsidRPr="00C343FB">
        <w:t xml:space="preserve"> hy vọng rằng ứng dụng sẽ được cung cấp miễn phí cho người dùng cuối. Tuy nhiên, </w:t>
      </w:r>
      <w:r>
        <w:t>nhóm</w:t>
      </w:r>
      <w:r w:rsidRPr="00C343FB">
        <w:t xml:space="preserve"> có thể phải thu phí các quán ăn để xuất hiện trên ứng dụng hoặc thu phí từ các nhà cung cấp dịch vụ quảng cáo để đảm bảo sự tồn tại của ứng dụng trong thời gian dài. </w:t>
      </w:r>
      <w:r>
        <w:t>Nhóm</w:t>
      </w:r>
      <w:r w:rsidRPr="00C343FB">
        <w:t xml:space="preserve"> sẽ tiếp tục đánh giá các giá cả và định giá liên quan đến việc phát triển và duy trì ứng dụng trong tương lai.</w:t>
      </w:r>
    </w:p>
    <w:p w14:paraId="17D7CD46" w14:textId="77777777" w:rsidR="00811E56" w:rsidRDefault="00BE567A" w:rsidP="00656C12">
      <w:pPr>
        <w:pStyle w:val="Heading2"/>
        <w:widowControl/>
        <w:jc w:val="both"/>
      </w:pPr>
      <w:bookmarkStart w:id="113" w:name="_Toc425054396"/>
      <w:bookmarkStart w:id="114" w:name="_Toc422186489"/>
      <w:bookmarkStart w:id="115" w:name="_Toc436203392"/>
      <w:bookmarkStart w:id="116" w:name="_Toc452813595"/>
      <w:bookmarkStart w:id="117" w:name="_Toc138278239"/>
      <w:r>
        <w:t>Licensing and Installation</w:t>
      </w:r>
      <w:bookmarkEnd w:id="113"/>
      <w:bookmarkEnd w:id="114"/>
      <w:bookmarkEnd w:id="115"/>
      <w:bookmarkEnd w:id="116"/>
      <w:bookmarkEnd w:id="117"/>
    </w:p>
    <w:p w14:paraId="52F800C4" w14:textId="19E1131D" w:rsidR="00233012" w:rsidRPr="00233012" w:rsidRDefault="00233012" w:rsidP="00656C12">
      <w:pPr>
        <w:jc w:val="both"/>
      </w:pPr>
      <w:r w:rsidRPr="00233012">
        <w:t>Việc cấp phép và cài đặt có thể ảnh hưởng trực tiếp đến quá trình phát triển. Ví dụ, nhu cầu hỗ trợ việc serializing, bảo mật mật khẩu hoặc cấp phép mạng sẽ tạo ra các yêu cầu bổ sung cho hệ thống phải được xem xét trong quá trình phát triển. Yêu cầu cài đặt cũng có thể ảnh hưởng đến việc lập trình hoặc tạo ra nhu cầu cho phần mềm cài đặt riêng.</w:t>
      </w:r>
    </w:p>
    <w:p w14:paraId="00BBE4C5" w14:textId="77777777" w:rsidR="00811E56" w:rsidRDefault="00BE567A" w:rsidP="00656C12">
      <w:pPr>
        <w:pStyle w:val="Heading1"/>
        <w:jc w:val="both"/>
      </w:pPr>
      <w:bookmarkStart w:id="118" w:name="_Toc436203402"/>
      <w:bookmarkStart w:id="119" w:name="_Toc452813596"/>
      <w:bookmarkStart w:id="120" w:name="_Toc138278240"/>
      <w:r>
        <w:t>Product Features</w:t>
      </w:r>
      <w:bookmarkEnd w:id="118"/>
      <w:bookmarkEnd w:id="119"/>
      <w:bookmarkEnd w:id="120"/>
    </w:p>
    <w:p w14:paraId="6A36CA87" w14:textId="64029357" w:rsidR="00811E56" w:rsidRDefault="00D84103" w:rsidP="00656C12">
      <w:pPr>
        <w:pStyle w:val="Heading2"/>
        <w:jc w:val="both"/>
      </w:pPr>
      <w:bookmarkStart w:id="121" w:name="_Toc138278241"/>
      <w:r>
        <w:t>Đăng nhập, đăng ký</w:t>
      </w:r>
      <w:r w:rsidR="00E95D17">
        <w:t>:</w:t>
      </w:r>
      <w:bookmarkEnd w:id="121"/>
    </w:p>
    <w:p w14:paraId="53047E86" w14:textId="67A297B6" w:rsidR="00811E56" w:rsidRDefault="00D84103" w:rsidP="00656C12">
      <w:pPr>
        <w:pStyle w:val="ListParagraph"/>
        <w:numPr>
          <w:ilvl w:val="0"/>
          <w:numId w:val="62"/>
        </w:numPr>
        <w:jc w:val="both"/>
      </w:pPr>
      <w:r>
        <w:t>Mục đích: Xác thực và kiểm soát truy cập người dùng</w:t>
      </w:r>
      <w:r w:rsidR="00C43F1C">
        <w:t>.</w:t>
      </w:r>
    </w:p>
    <w:p w14:paraId="32AFD4A8" w14:textId="2E079A4C" w:rsidR="00D84103" w:rsidRDefault="00E95D17" w:rsidP="00656C12">
      <w:pPr>
        <w:pStyle w:val="ListParagraph"/>
        <w:numPr>
          <w:ilvl w:val="0"/>
          <w:numId w:val="62"/>
        </w:numPr>
        <w:jc w:val="both"/>
      </w:pPr>
      <w:r>
        <w:t>Mô tả: Người dùng thực hiện việc đăng nhập vào ứng dụng để sử dụng một số chức năng đặc biệt như đánh giá, bình luận,… Nếu chưa có tài khoản, người dùng thực hiện việc đăng ký tài khoản.</w:t>
      </w:r>
    </w:p>
    <w:p w14:paraId="79B6C1B0" w14:textId="5A3C8CD6" w:rsidR="00485DE7" w:rsidRDefault="00485DE7" w:rsidP="00656C12">
      <w:pPr>
        <w:pStyle w:val="Heading2"/>
        <w:jc w:val="both"/>
      </w:pPr>
      <w:bookmarkStart w:id="122" w:name="_Toc138278242"/>
      <w:r>
        <w:t>Đổi mật khẩu, quên mật khẩ</w:t>
      </w:r>
      <w:r w:rsidR="00A7454A">
        <w:t>u</w:t>
      </w:r>
      <w:bookmarkEnd w:id="122"/>
    </w:p>
    <w:p w14:paraId="28FCB11E" w14:textId="4522085A" w:rsidR="00A7454A" w:rsidRDefault="00A7454A" w:rsidP="00656C12">
      <w:pPr>
        <w:pStyle w:val="ListParagraph"/>
        <w:numPr>
          <w:ilvl w:val="0"/>
          <w:numId w:val="61"/>
        </w:numPr>
        <w:jc w:val="both"/>
      </w:pPr>
      <w:r>
        <w:t>Mục đích: hỗ trợ người dùng đổi mật khẩu khi cần.</w:t>
      </w:r>
    </w:p>
    <w:p w14:paraId="3A6EE27B" w14:textId="73FE0AEF" w:rsidR="00A7454A" w:rsidRDefault="00A7454A" w:rsidP="00656C12">
      <w:pPr>
        <w:pStyle w:val="ListParagraph"/>
        <w:numPr>
          <w:ilvl w:val="0"/>
          <w:numId w:val="61"/>
        </w:numPr>
        <w:jc w:val="both"/>
      </w:pPr>
      <w:r>
        <w:lastRenderedPageBreak/>
        <w:t>Mô tả: người dùng thực hiện đổi mật khẩu khi đã đăng nhập hoặc có thể đổi mật khẩu bằng cách chọn chức năng quên mật khẩu, sau đó xác thực qua email hoặc số điện thoại.</w:t>
      </w:r>
    </w:p>
    <w:p w14:paraId="0DA6D00C" w14:textId="4C4B3B34" w:rsidR="00A7454A" w:rsidRDefault="00A7454A" w:rsidP="00656C12">
      <w:pPr>
        <w:pStyle w:val="Heading2"/>
        <w:jc w:val="both"/>
      </w:pPr>
      <w:bookmarkStart w:id="123" w:name="_Toc138278243"/>
      <w:r>
        <w:t>Cập nhật thông tin cá nhân</w:t>
      </w:r>
      <w:bookmarkEnd w:id="123"/>
    </w:p>
    <w:p w14:paraId="799233BD" w14:textId="7EBEDCD8" w:rsidR="00A7454A" w:rsidRDefault="00A7454A" w:rsidP="00656C12">
      <w:pPr>
        <w:pStyle w:val="ListParagraph"/>
        <w:numPr>
          <w:ilvl w:val="0"/>
          <w:numId w:val="60"/>
        </w:numPr>
        <w:jc w:val="both"/>
      </w:pPr>
      <w:r>
        <w:t>Mục đích: hỗ trợ người dùng cập nhật các thông tin cơ bản (họ tên, số điện thoại</w:t>
      </w:r>
      <w:r w:rsidR="00644B26">
        <w:t>, ngày tháng năm sinh</w:t>
      </w:r>
      <w:r>
        <w:t>)</w:t>
      </w:r>
      <w:r w:rsidR="004264DE">
        <w:t>.</w:t>
      </w:r>
    </w:p>
    <w:p w14:paraId="438D13B7" w14:textId="7B2B340A" w:rsidR="00644B26" w:rsidRDefault="00644B26" w:rsidP="00656C12">
      <w:pPr>
        <w:pStyle w:val="ListParagraph"/>
        <w:numPr>
          <w:ilvl w:val="0"/>
          <w:numId w:val="60"/>
        </w:numPr>
        <w:jc w:val="both"/>
      </w:pPr>
      <w:r>
        <w:t>Mô tả: người dùng sau khi đăng nhập có thể cập nhật thông tin cá nhân bằng cách chọn chức năng cập nhật thông tin cá nhân</w:t>
      </w:r>
      <w:r w:rsidR="004264DE">
        <w:t>.</w:t>
      </w:r>
    </w:p>
    <w:p w14:paraId="69EA95D7" w14:textId="5635875A" w:rsidR="00BA0FB4" w:rsidRDefault="00BA0FB4" w:rsidP="00656C12">
      <w:pPr>
        <w:pStyle w:val="Heading2"/>
        <w:jc w:val="both"/>
      </w:pPr>
      <w:bookmarkStart w:id="124" w:name="_Toc138278244"/>
      <w:r>
        <w:t>Xác thực danh tính</w:t>
      </w:r>
      <w:r w:rsidR="0073244D">
        <w:t xml:space="preserve"> người dùng</w:t>
      </w:r>
      <w:bookmarkEnd w:id="124"/>
    </w:p>
    <w:p w14:paraId="495557AD" w14:textId="77777777" w:rsidR="00C37976" w:rsidRDefault="00BA0FB4" w:rsidP="00656C12">
      <w:pPr>
        <w:pStyle w:val="ListParagraph"/>
        <w:numPr>
          <w:ilvl w:val="0"/>
          <w:numId w:val="59"/>
        </w:numPr>
        <w:jc w:val="both"/>
      </w:pPr>
      <w:r>
        <w:t>Mục đích: xác thực danh tính người dùng khi thực hiện một số chức năng nhạy cảm</w:t>
      </w:r>
      <w:r w:rsidR="00C37976">
        <w:t>.</w:t>
      </w:r>
    </w:p>
    <w:p w14:paraId="7B02D7DE" w14:textId="77777777" w:rsidR="00C37976" w:rsidRDefault="00BA0FB4" w:rsidP="00656C12">
      <w:pPr>
        <w:pStyle w:val="ListParagraph"/>
        <w:numPr>
          <w:ilvl w:val="0"/>
          <w:numId w:val="59"/>
        </w:numPr>
        <w:jc w:val="both"/>
      </w:pPr>
      <w:r>
        <w:t>Mô tả: khi đổi mật khẩu,</w:t>
      </w:r>
      <w:r w:rsidR="002373D7">
        <w:t xml:space="preserve"> cập nhật thông tin cá nhân, người dùng phải nhập lại mật khẩu hoặc xác thực qua sms</w:t>
      </w:r>
      <w:r w:rsidR="00C37976">
        <w:t>.</w:t>
      </w:r>
    </w:p>
    <w:p w14:paraId="1EF44629" w14:textId="5CA61D54" w:rsidR="00CE21F9" w:rsidRDefault="00CE21F9" w:rsidP="00656C12">
      <w:pPr>
        <w:pStyle w:val="Heading2"/>
        <w:jc w:val="both"/>
      </w:pPr>
      <w:bookmarkStart w:id="125" w:name="_Toc138278245"/>
      <w:r>
        <w:t>Xác thực danh tính quán ăn</w:t>
      </w:r>
      <w:bookmarkEnd w:id="125"/>
    </w:p>
    <w:p w14:paraId="3F6922BF" w14:textId="6A73BF6B" w:rsidR="00CE21F9" w:rsidRDefault="00CE21F9" w:rsidP="00656C12">
      <w:pPr>
        <w:pStyle w:val="ListParagraph"/>
        <w:numPr>
          <w:ilvl w:val="0"/>
          <w:numId w:val="58"/>
        </w:numPr>
        <w:jc w:val="both"/>
      </w:pPr>
      <w:r>
        <w:t>Mục đích: Xác thực danh tính quán ăn trước khi đăng tải quán ăn</w:t>
      </w:r>
    </w:p>
    <w:p w14:paraId="4A4C6F50" w14:textId="1B107C9C" w:rsidR="00CE21F9" w:rsidRPr="00CE21F9" w:rsidRDefault="00CE21F9" w:rsidP="00656C12">
      <w:pPr>
        <w:pStyle w:val="ListParagraph"/>
        <w:numPr>
          <w:ilvl w:val="0"/>
          <w:numId w:val="58"/>
        </w:numPr>
        <w:jc w:val="both"/>
      </w:pPr>
      <w:r>
        <w:t>Mô tả: Trước khi đăng tải quán ăn, người bán cần phải xác thực các thông tin của quán ăn</w:t>
      </w:r>
    </w:p>
    <w:p w14:paraId="2521E74E" w14:textId="6C685E9F" w:rsidR="00644B26" w:rsidRDefault="00644B26" w:rsidP="00656C12">
      <w:pPr>
        <w:pStyle w:val="Heading2"/>
        <w:jc w:val="both"/>
      </w:pPr>
      <w:bookmarkStart w:id="126" w:name="_Toc138278246"/>
      <w:r>
        <w:t>Đăng tải quán ăn</w:t>
      </w:r>
      <w:bookmarkEnd w:id="126"/>
    </w:p>
    <w:p w14:paraId="39069EDA" w14:textId="3646FDE0" w:rsidR="00644B26" w:rsidRDefault="00644B26" w:rsidP="00656C12">
      <w:pPr>
        <w:pStyle w:val="ListParagraph"/>
        <w:numPr>
          <w:ilvl w:val="0"/>
          <w:numId w:val="57"/>
        </w:numPr>
        <w:jc w:val="both"/>
      </w:pPr>
      <w:r>
        <w:t>Mục đích: giúp chủ quán đăng tải quán ăn của mình lên ứng dụng.</w:t>
      </w:r>
    </w:p>
    <w:p w14:paraId="24E9FB3A" w14:textId="4378614A" w:rsidR="00644B26" w:rsidRDefault="00644B26" w:rsidP="00656C12">
      <w:pPr>
        <w:pStyle w:val="ListParagraph"/>
        <w:numPr>
          <w:ilvl w:val="0"/>
          <w:numId w:val="57"/>
        </w:numPr>
        <w:jc w:val="both"/>
      </w:pPr>
      <w:r>
        <w:t>Mô tả: người dùng sau khi đăng nhập có thể đăng tải thông tin quán ăn bằng cách chọn chức năng đăng tải quán ăn</w:t>
      </w:r>
      <w:r w:rsidR="004264DE">
        <w:t>.</w:t>
      </w:r>
    </w:p>
    <w:p w14:paraId="5EB11363" w14:textId="0A928969" w:rsidR="004264DE" w:rsidRDefault="00CE21F9" w:rsidP="00656C12">
      <w:pPr>
        <w:pStyle w:val="Heading2"/>
        <w:jc w:val="both"/>
      </w:pPr>
      <w:bookmarkStart w:id="127" w:name="_Toc138278247"/>
      <w:r>
        <w:t>Cập nhật</w:t>
      </w:r>
      <w:r w:rsidR="004264DE">
        <w:t xml:space="preserve"> thông tin quán ăn</w:t>
      </w:r>
      <w:bookmarkEnd w:id="127"/>
    </w:p>
    <w:p w14:paraId="491C637F" w14:textId="396B9D2A" w:rsidR="00C37976" w:rsidRDefault="004264DE" w:rsidP="00656C12">
      <w:pPr>
        <w:pStyle w:val="ListParagraph"/>
        <w:numPr>
          <w:ilvl w:val="0"/>
          <w:numId w:val="56"/>
        </w:numPr>
        <w:jc w:val="both"/>
      </w:pPr>
      <w:r>
        <w:t xml:space="preserve">Mục đích: giúp chủ quán </w:t>
      </w:r>
      <w:r w:rsidR="00B36461">
        <w:t>chỉnh sửa</w:t>
      </w:r>
      <w:r>
        <w:t xml:space="preserve"> các thông tin của quán khi có thay đổi (menu, mức giá, địa chỉ,…)</w:t>
      </w:r>
      <w:r w:rsidR="00C37976">
        <w:t>.</w:t>
      </w:r>
    </w:p>
    <w:p w14:paraId="6EF52529" w14:textId="0094965B" w:rsidR="004264DE" w:rsidRDefault="004264DE" w:rsidP="00656C12">
      <w:pPr>
        <w:pStyle w:val="ListParagraph"/>
        <w:numPr>
          <w:ilvl w:val="0"/>
          <w:numId w:val="56"/>
        </w:numPr>
        <w:jc w:val="both"/>
      </w:pPr>
      <w:r>
        <w:t xml:space="preserve">Mô tả: người dùng sau khi đăng nhập, vào quán mình đã đăng tải, chọn </w:t>
      </w:r>
      <w:r w:rsidR="00B36461">
        <w:t>chỉnh</w:t>
      </w:r>
      <w:r>
        <w:t xml:space="preserve"> thông tin quán ăn.</w:t>
      </w:r>
    </w:p>
    <w:p w14:paraId="5FC0EDF5" w14:textId="5353E553" w:rsidR="00CE21F9" w:rsidRDefault="00CE21F9" w:rsidP="00656C12">
      <w:pPr>
        <w:pStyle w:val="Heading2"/>
        <w:jc w:val="both"/>
      </w:pPr>
      <w:bookmarkStart w:id="128" w:name="_Toc138278248"/>
      <w:r>
        <w:t>Cập nhật trạng thái hoạt động hàng ngày</w:t>
      </w:r>
      <w:bookmarkEnd w:id="128"/>
    </w:p>
    <w:p w14:paraId="14773E19" w14:textId="0BF64705" w:rsidR="00CE21F9" w:rsidRDefault="00CE21F9" w:rsidP="00656C12">
      <w:pPr>
        <w:pStyle w:val="ListParagraph"/>
        <w:numPr>
          <w:ilvl w:val="0"/>
          <w:numId w:val="55"/>
        </w:numPr>
        <w:jc w:val="both"/>
      </w:pPr>
      <w:r>
        <w:t>Mục đích: Giúp người bán thông báo cho khách hàng biết tình trạng hoạt động của quán ăn, và khách hàng cũng dễ dàng theo dõi thông tin các quán ăn.</w:t>
      </w:r>
    </w:p>
    <w:p w14:paraId="3D95EFCB" w14:textId="77777777" w:rsidR="00CE21F9" w:rsidRDefault="00CE21F9" w:rsidP="00656C12">
      <w:pPr>
        <w:pStyle w:val="ListParagraph"/>
        <w:numPr>
          <w:ilvl w:val="0"/>
          <w:numId w:val="55"/>
        </w:numPr>
        <w:jc w:val="both"/>
      </w:pPr>
      <w:r>
        <w:t>Mô tả: Người dùng mỗi ngày khi bắt đầu mở cửa và đóng cửa quán ăn sẽ lên ứng dụng để cập nhật trạng thái hoạt động của quán ăn.</w:t>
      </w:r>
    </w:p>
    <w:p w14:paraId="44F70A00" w14:textId="7E69D45E" w:rsidR="00B36461" w:rsidRDefault="00B36461" w:rsidP="00656C12">
      <w:pPr>
        <w:pStyle w:val="Heading2"/>
        <w:jc w:val="both"/>
      </w:pPr>
      <w:bookmarkStart w:id="129" w:name="_Toc138278249"/>
      <w:r>
        <w:t>Xoá quán ăn</w:t>
      </w:r>
      <w:bookmarkEnd w:id="129"/>
    </w:p>
    <w:p w14:paraId="09AB0B08" w14:textId="59ECBED9" w:rsidR="00B36461" w:rsidRDefault="00B36461" w:rsidP="00656C12">
      <w:pPr>
        <w:pStyle w:val="ListParagraph"/>
        <w:numPr>
          <w:ilvl w:val="0"/>
          <w:numId w:val="54"/>
        </w:numPr>
        <w:jc w:val="both"/>
      </w:pPr>
      <w:r>
        <w:t>Mục đích: Người bán chủ động xoá quán ăn trên ứng dụng khi quán của mình không còn hoạt động, hoặc người phát triển ứng dụng sẽ tự xoá quán ăn nếu quán không thoả mãn các tiêu chí để tiếp tục xuất hiện trên ứng dụng.</w:t>
      </w:r>
    </w:p>
    <w:p w14:paraId="60549743" w14:textId="20709ECF" w:rsidR="00B36461" w:rsidRPr="00B36461" w:rsidRDefault="00B36461" w:rsidP="00656C12">
      <w:pPr>
        <w:pStyle w:val="ListParagraph"/>
        <w:numPr>
          <w:ilvl w:val="0"/>
          <w:numId w:val="54"/>
        </w:numPr>
        <w:jc w:val="both"/>
      </w:pPr>
      <w:r>
        <w:t>Mô tả: Người dùng vào quán mình đã đăng tải, chọn chức năng xoá quán ăn. Người phát triển ứng dụng vào xem thông tin quán ăn và chọn chức năng xoá quán ăn.</w:t>
      </w:r>
    </w:p>
    <w:p w14:paraId="6E76C094" w14:textId="467A7C62" w:rsidR="00811E56" w:rsidRDefault="00E95D17" w:rsidP="00656C12">
      <w:pPr>
        <w:pStyle w:val="Heading2"/>
        <w:jc w:val="both"/>
      </w:pPr>
      <w:bookmarkStart w:id="130" w:name="_Toc138278250"/>
      <w:r>
        <w:t>Tìm kiếm quán ăn:</w:t>
      </w:r>
      <w:bookmarkEnd w:id="130"/>
    </w:p>
    <w:p w14:paraId="5CC6EF2A" w14:textId="3F2FF645" w:rsidR="00811E56" w:rsidRDefault="00E95D17" w:rsidP="00656C12">
      <w:pPr>
        <w:pStyle w:val="ListParagraph"/>
        <w:numPr>
          <w:ilvl w:val="0"/>
          <w:numId w:val="53"/>
        </w:numPr>
        <w:jc w:val="both"/>
      </w:pPr>
      <w:r>
        <w:t>Mục đích: Giúp người dùng dễ dàng tìm kiếm các quán ăn theo nhu cầu của mình.</w:t>
      </w:r>
    </w:p>
    <w:p w14:paraId="5CA83798" w14:textId="2308DF8A" w:rsidR="00A7454A" w:rsidRDefault="00E95D17" w:rsidP="00656C12">
      <w:pPr>
        <w:pStyle w:val="ListParagraph"/>
        <w:numPr>
          <w:ilvl w:val="0"/>
          <w:numId w:val="53"/>
        </w:numPr>
        <w:jc w:val="both"/>
      </w:pPr>
      <w:r>
        <w:t xml:space="preserve">Mô tả: Ứng dụng có các tính năng lọc theo địa điểm, món ăn,… </w:t>
      </w:r>
    </w:p>
    <w:p w14:paraId="72F02F1A" w14:textId="2229FDA7" w:rsidR="00E95D17" w:rsidRDefault="00E95D17" w:rsidP="00656C12">
      <w:pPr>
        <w:pStyle w:val="Heading2"/>
        <w:jc w:val="both"/>
      </w:pPr>
      <w:bookmarkStart w:id="131" w:name="_Toc138278251"/>
      <w:r>
        <w:t>Đánh giá, bình luận:</w:t>
      </w:r>
      <w:bookmarkEnd w:id="131"/>
    </w:p>
    <w:p w14:paraId="28544668" w14:textId="062DD0DC" w:rsidR="00E95D17" w:rsidRDefault="00E95D17" w:rsidP="00656C12">
      <w:pPr>
        <w:pStyle w:val="ListParagraph"/>
        <w:numPr>
          <w:ilvl w:val="0"/>
          <w:numId w:val="52"/>
        </w:numPr>
        <w:jc w:val="both"/>
      </w:pPr>
      <w:r>
        <w:t>Mục đích: Giúp người dùng tương tác với cộng đồng.</w:t>
      </w:r>
    </w:p>
    <w:p w14:paraId="1CFF9C5A" w14:textId="21E4D826" w:rsidR="00E95D17" w:rsidRDefault="00E95D17" w:rsidP="00656C12">
      <w:pPr>
        <w:pStyle w:val="ListParagraph"/>
        <w:numPr>
          <w:ilvl w:val="0"/>
          <w:numId w:val="52"/>
        </w:numPr>
        <w:jc w:val="both"/>
      </w:pPr>
      <w:r>
        <w:t>Mô tả: Người dùng có thể chia sẻ đánh giá, bình luận của bản thân về một quán ăn mình đã trải nghiệm.</w:t>
      </w:r>
    </w:p>
    <w:p w14:paraId="68761073" w14:textId="744D2522" w:rsidR="00E95D17" w:rsidRDefault="00147C7E" w:rsidP="00656C12">
      <w:pPr>
        <w:pStyle w:val="Heading2"/>
        <w:jc w:val="both"/>
      </w:pPr>
      <w:bookmarkStart w:id="132" w:name="_Toc138278252"/>
      <w:r>
        <w:t>Tìm vị trí quán ăn</w:t>
      </w:r>
      <w:bookmarkEnd w:id="132"/>
    </w:p>
    <w:p w14:paraId="451813E1" w14:textId="3E624024" w:rsidR="001E69D8" w:rsidRDefault="001E69D8" w:rsidP="00656C12">
      <w:pPr>
        <w:pStyle w:val="ListParagraph"/>
        <w:numPr>
          <w:ilvl w:val="0"/>
          <w:numId w:val="51"/>
        </w:numPr>
        <w:jc w:val="both"/>
      </w:pPr>
      <w:r>
        <w:t>Mục đích: Định vị quán ăn và hỗ trợ người dùng tìm được quán ăn.</w:t>
      </w:r>
    </w:p>
    <w:p w14:paraId="68C2420D" w14:textId="26D4E974" w:rsidR="001E69D8" w:rsidRDefault="001E69D8" w:rsidP="00656C12">
      <w:pPr>
        <w:pStyle w:val="ListParagraph"/>
        <w:numPr>
          <w:ilvl w:val="0"/>
          <w:numId w:val="51"/>
        </w:numPr>
        <w:jc w:val="both"/>
      </w:pPr>
      <w:r>
        <w:t>Mô tả: Người dùng sau khi tìm được quán ăn mong muốn có thể chọn bản đồ để tìm kiếm vị trí tới quán.</w:t>
      </w:r>
    </w:p>
    <w:p w14:paraId="7300B2CE" w14:textId="52A3DAA3" w:rsidR="001E69D8" w:rsidRDefault="004A469A" w:rsidP="00656C12">
      <w:pPr>
        <w:pStyle w:val="Heading2"/>
        <w:jc w:val="both"/>
      </w:pPr>
      <w:bookmarkStart w:id="133" w:name="_Toc138278253"/>
      <w:r>
        <w:t>Xem t</w:t>
      </w:r>
      <w:r w:rsidR="001E69D8">
        <w:t>hông tin quán ăn</w:t>
      </w:r>
      <w:bookmarkEnd w:id="133"/>
    </w:p>
    <w:p w14:paraId="66FEFC7E" w14:textId="7593B38E" w:rsidR="001E69D8" w:rsidRDefault="001E69D8" w:rsidP="00656C12">
      <w:pPr>
        <w:pStyle w:val="ListParagraph"/>
        <w:numPr>
          <w:ilvl w:val="0"/>
          <w:numId w:val="50"/>
        </w:numPr>
        <w:jc w:val="both"/>
      </w:pPr>
      <w:r>
        <w:t>Mục đích: Giúp người dùng xem được thông tin chi tiết quán ăn trước khi chọn đến quán.</w:t>
      </w:r>
    </w:p>
    <w:p w14:paraId="7333D090" w14:textId="6ADC94FE" w:rsidR="001E69D8" w:rsidRDefault="001E69D8" w:rsidP="00656C12">
      <w:pPr>
        <w:pStyle w:val="ListParagraph"/>
        <w:numPr>
          <w:ilvl w:val="0"/>
          <w:numId w:val="50"/>
        </w:numPr>
        <w:jc w:val="both"/>
      </w:pPr>
      <w:r>
        <w:t xml:space="preserve">Mô tả: Sao khi tìm kiếm được quán ăn theo tiêu chí, người dùng chọn quán ăn để xem thông tin chi tiết của </w:t>
      </w:r>
      <w:r>
        <w:lastRenderedPageBreak/>
        <w:t>quán.</w:t>
      </w:r>
    </w:p>
    <w:p w14:paraId="60B82C90" w14:textId="404E5F28" w:rsidR="00485DE7" w:rsidRPr="00485DE7" w:rsidRDefault="001E69D8" w:rsidP="00656C12">
      <w:pPr>
        <w:pStyle w:val="Heading2"/>
        <w:jc w:val="both"/>
      </w:pPr>
      <w:bookmarkStart w:id="134" w:name="_Toc138278254"/>
      <w:r>
        <w:t>Đặt chỗ</w:t>
      </w:r>
      <w:bookmarkEnd w:id="134"/>
    </w:p>
    <w:p w14:paraId="046479C9" w14:textId="5D10A1A0" w:rsidR="001E69D8" w:rsidRDefault="001E69D8" w:rsidP="00656C12">
      <w:pPr>
        <w:pStyle w:val="ListParagraph"/>
        <w:numPr>
          <w:ilvl w:val="0"/>
          <w:numId w:val="49"/>
        </w:numPr>
        <w:jc w:val="both"/>
      </w:pPr>
      <w:r>
        <w:t>Mục đích: Giúp người dùng chuẩn bị tốt hơn cho các trải nghiệm về quán ăn của mình.</w:t>
      </w:r>
    </w:p>
    <w:p w14:paraId="66236D29" w14:textId="0DC366E3" w:rsidR="001E69D8" w:rsidRDefault="001E69D8" w:rsidP="00656C12">
      <w:pPr>
        <w:pStyle w:val="ListParagraph"/>
        <w:numPr>
          <w:ilvl w:val="0"/>
          <w:numId w:val="49"/>
        </w:numPr>
        <w:jc w:val="both"/>
      </w:pPr>
      <w:r>
        <w:t xml:space="preserve">Mô tả: Sau khi chọn được quán ăn, người dùng có thể đặt chỗ trước khi tới quán. </w:t>
      </w:r>
    </w:p>
    <w:p w14:paraId="00B951C2" w14:textId="44EE9F03" w:rsidR="001F254E" w:rsidRDefault="001F254E" w:rsidP="00656C12">
      <w:pPr>
        <w:pStyle w:val="Heading2"/>
        <w:jc w:val="both"/>
      </w:pPr>
      <w:bookmarkStart w:id="135" w:name="_Toc138278255"/>
      <w:r>
        <w:t>Báo lỗi</w:t>
      </w:r>
      <w:bookmarkEnd w:id="135"/>
    </w:p>
    <w:p w14:paraId="58EB61A5" w14:textId="77777777" w:rsidR="00C37976" w:rsidRDefault="001F254E" w:rsidP="00656C12">
      <w:pPr>
        <w:pStyle w:val="ListParagraph"/>
        <w:numPr>
          <w:ilvl w:val="0"/>
          <w:numId w:val="48"/>
        </w:numPr>
        <w:jc w:val="both"/>
      </w:pPr>
      <w:r>
        <w:t>Mục đích: giúp người dùng có một kênh chính thức để báo lỗi tới người quản trị hệ thống</w:t>
      </w:r>
      <w:r w:rsidR="00C37976">
        <w:t>.</w:t>
      </w:r>
    </w:p>
    <w:p w14:paraId="501A3F4E" w14:textId="77777777" w:rsidR="00C37976" w:rsidRDefault="001F254E" w:rsidP="00656C12">
      <w:pPr>
        <w:pStyle w:val="ListParagraph"/>
        <w:numPr>
          <w:ilvl w:val="0"/>
          <w:numId w:val="48"/>
        </w:numPr>
        <w:jc w:val="both"/>
      </w:pPr>
      <w:r>
        <w:t>Mô tả: người dùng chọn chức năng báo lỗi (thông tin đính kèm bao gồm mô tả lỗi + ảnh chụp màn hình nếu có)</w:t>
      </w:r>
      <w:r w:rsidR="00C37976">
        <w:t>.</w:t>
      </w:r>
    </w:p>
    <w:p w14:paraId="65B0ECFA" w14:textId="29FF9A48" w:rsidR="00B36461" w:rsidRDefault="00CE21F9" w:rsidP="00656C12">
      <w:pPr>
        <w:pStyle w:val="Heading2"/>
        <w:jc w:val="both"/>
      </w:pPr>
      <w:bookmarkStart w:id="136" w:name="_Toc138278256"/>
      <w:r>
        <w:t>Khảo sát người bán</w:t>
      </w:r>
      <w:bookmarkEnd w:id="136"/>
    </w:p>
    <w:p w14:paraId="552146CD" w14:textId="710BE690" w:rsidR="00B36461" w:rsidRDefault="00B36461" w:rsidP="00656C12">
      <w:pPr>
        <w:pStyle w:val="ListParagraph"/>
        <w:numPr>
          <w:ilvl w:val="0"/>
          <w:numId w:val="47"/>
        </w:numPr>
        <w:jc w:val="both"/>
      </w:pPr>
      <w:r>
        <w:t>Mục đích: Mỗi cuối tháng người dùng sẽ điền form yêu cầu cung cấp các thông tin cơ bản về việc quán ăn có thay đổi về số lượng món ăn, giá cả, địa chỉ quán,… Đồng thời, chức năng này cũng giúp người phát triển ứng dụng kiểm soát được những quán ăn vẫn còn hoạt động.</w:t>
      </w:r>
    </w:p>
    <w:p w14:paraId="3DEAB268" w14:textId="05D89E2F" w:rsidR="00B36461" w:rsidRDefault="00B36461" w:rsidP="00656C12">
      <w:pPr>
        <w:pStyle w:val="ListParagraph"/>
        <w:numPr>
          <w:ilvl w:val="0"/>
          <w:numId w:val="47"/>
        </w:numPr>
        <w:jc w:val="both"/>
      </w:pPr>
      <w:r>
        <w:t>Mô tả: Cuối mỗi tháng ứng dụng sẽ yêu cầu người dùng điền form cung cấp thông tin, người dùng điền thông tin theo form yêu cầu.</w:t>
      </w:r>
    </w:p>
    <w:p w14:paraId="56D212C5" w14:textId="33C2B804" w:rsidR="00811E56" w:rsidRDefault="00BE567A" w:rsidP="00656C12">
      <w:pPr>
        <w:pStyle w:val="Heading1"/>
        <w:jc w:val="both"/>
      </w:pPr>
      <w:bookmarkStart w:id="137" w:name="_Toc436203405"/>
      <w:bookmarkStart w:id="138" w:name="_Toc452813599"/>
      <w:bookmarkStart w:id="139" w:name="_Toc138278257"/>
      <w:r>
        <w:t>Constraints</w:t>
      </w:r>
      <w:bookmarkEnd w:id="137"/>
      <w:bookmarkEnd w:id="138"/>
      <w:bookmarkEnd w:id="139"/>
      <w:r>
        <w:t xml:space="preserve"> </w:t>
      </w:r>
    </w:p>
    <w:p w14:paraId="5E7D0934" w14:textId="0BD30C43" w:rsidR="00A619F3" w:rsidRPr="00A619F3" w:rsidRDefault="00A619F3" w:rsidP="00656C12">
      <w:pPr>
        <w:pStyle w:val="ListParagraph"/>
        <w:numPr>
          <w:ilvl w:val="0"/>
          <w:numId w:val="46"/>
        </w:numPr>
        <w:jc w:val="both"/>
      </w:pPr>
      <w:r>
        <w:t>Ứng dụng sử dụng API của Google Maps, do đó khi API xảy ra lỗi, nhóm phát triển không tự chủ động sửa chữa, việc sửa lỗi phụ thuộc vào Google.</w:t>
      </w:r>
    </w:p>
    <w:p w14:paraId="766D0E93" w14:textId="77777777" w:rsidR="00811E56" w:rsidRDefault="00BE567A" w:rsidP="00656C12">
      <w:pPr>
        <w:pStyle w:val="Heading1"/>
        <w:jc w:val="both"/>
      </w:pPr>
      <w:bookmarkStart w:id="140" w:name="_Toc436203406"/>
      <w:bookmarkStart w:id="141" w:name="_Toc452813600"/>
      <w:bookmarkStart w:id="142" w:name="_Toc138278258"/>
      <w:r>
        <w:t>Quality Ranges</w:t>
      </w:r>
      <w:bookmarkEnd w:id="140"/>
      <w:bookmarkEnd w:id="141"/>
      <w:bookmarkEnd w:id="142"/>
      <w:r>
        <w:t xml:space="preserve"> </w:t>
      </w:r>
    </w:p>
    <w:p w14:paraId="421DA744" w14:textId="024F2D24" w:rsidR="00E60C53" w:rsidRDefault="00E60C53" w:rsidP="00656C12">
      <w:pPr>
        <w:pStyle w:val="ListParagraph"/>
        <w:numPr>
          <w:ilvl w:val="0"/>
          <w:numId w:val="33"/>
        </w:numPr>
        <w:jc w:val="both"/>
      </w:pPr>
      <w:r w:rsidRPr="00E60C53">
        <w:rPr>
          <w:b/>
          <w:bCs/>
        </w:rPr>
        <w:t>Hiệu suất (Performance):</w:t>
      </w:r>
      <w:r>
        <w:t xml:space="preserve"> Ứng dụng phải hoạt động nhanh và đáp ứng được yêu cầu của người dùng. Thời gian tải </w:t>
      </w:r>
      <w:r w:rsidR="004455EB">
        <w:t>ứng dụng</w:t>
      </w:r>
      <w:r>
        <w:t xml:space="preserve"> không quá </w:t>
      </w:r>
      <w:r w:rsidR="00694AAD">
        <w:t>5</w:t>
      </w:r>
      <w:r>
        <w:t xml:space="preserve"> giây và thời gian phản hồi không quá 3 giây. </w:t>
      </w:r>
    </w:p>
    <w:p w14:paraId="4222831A" w14:textId="791DD572" w:rsidR="00E60C53" w:rsidRDefault="00E60C53" w:rsidP="00656C12">
      <w:pPr>
        <w:pStyle w:val="ListParagraph"/>
        <w:numPr>
          <w:ilvl w:val="0"/>
          <w:numId w:val="33"/>
        </w:numPr>
        <w:jc w:val="both"/>
      </w:pPr>
      <w:r w:rsidRPr="00E60C53">
        <w:rPr>
          <w:b/>
          <w:bCs/>
        </w:rPr>
        <w:t>Độ bền (Robustness):</w:t>
      </w:r>
      <w:r>
        <w:t xml:space="preserve"> Ứng dụng phải hoạt động ổn định trong mọi tình huống. Tính năng của ứng dụng được kiểm tra đầy đủ bằng các trường hợp thử nghiệm khác nhau để đảm bảo tính ổn định của hệ thống. Tỷ lệ lỗi không được quá </w:t>
      </w:r>
      <w:r w:rsidR="004455EB">
        <w:t>3</w:t>
      </w:r>
      <w:r>
        <w:t>% trong một tháng sử dụng.</w:t>
      </w:r>
    </w:p>
    <w:p w14:paraId="1270B385" w14:textId="77777777" w:rsidR="00E60C53" w:rsidRDefault="00E60C53" w:rsidP="00656C12">
      <w:pPr>
        <w:pStyle w:val="ListParagraph"/>
        <w:numPr>
          <w:ilvl w:val="0"/>
          <w:numId w:val="33"/>
        </w:numPr>
        <w:jc w:val="both"/>
      </w:pPr>
      <w:r w:rsidRPr="00E60C53">
        <w:rPr>
          <w:b/>
          <w:bCs/>
        </w:rPr>
        <w:t>Khả năng chịu lỗi (Fault tolerance): Ứng</w:t>
      </w:r>
      <w:r>
        <w:t xml:space="preserve"> dụng cần có khả năng phục hồi nhanh chóng sau khi xảy ra sự cố. Nếu ứng dụng gặp lỗi, nó sẽ tự động khởi động lại hoặc báo lỗi đến người quản trị để xử lý. Thời gian khôi phục từ lỗi không được quá 30 phút.</w:t>
      </w:r>
    </w:p>
    <w:p w14:paraId="0C35A6E7" w14:textId="77777777" w:rsidR="00E60C53" w:rsidRDefault="00E60C53" w:rsidP="00656C12">
      <w:pPr>
        <w:pStyle w:val="ListParagraph"/>
        <w:numPr>
          <w:ilvl w:val="0"/>
          <w:numId w:val="33"/>
        </w:numPr>
        <w:jc w:val="both"/>
      </w:pPr>
      <w:r w:rsidRPr="00E60C53">
        <w:rPr>
          <w:b/>
          <w:bCs/>
        </w:rPr>
        <w:t>Tính sử dụng (Usability):</w:t>
      </w:r>
      <w:r>
        <w:t xml:space="preserve"> Giao diện ứng dụng phải đơn giản, dễ sử dụng và thuận tiện cho người dùng. Độ khó sử dụng của ứng dụng được đánh giá bằng bảng thang điểm từ 1-10, với điểm số tối thiểu là 8/10.</w:t>
      </w:r>
    </w:p>
    <w:p w14:paraId="0AE90F6C" w14:textId="77777777" w:rsidR="00E60C53" w:rsidRDefault="00E60C53" w:rsidP="00656C12">
      <w:pPr>
        <w:pStyle w:val="ListParagraph"/>
        <w:numPr>
          <w:ilvl w:val="0"/>
          <w:numId w:val="33"/>
        </w:numPr>
        <w:jc w:val="both"/>
      </w:pPr>
      <w:r w:rsidRPr="00E60C53">
        <w:rPr>
          <w:b/>
          <w:bCs/>
        </w:rPr>
        <w:t>An toàn (Security):</w:t>
      </w:r>
      <w:r>
        <w:t xml:space="preserve"> Hệ thống phải đảm bảo an toàn thông tin của người dùng. Các thông tin cá nhân của người dùng phải được bảo mật và không bị đánh cắp. Hệ thống cần có các biện pháp bảo mật để phòng ngừa tấn công từ bên ngoài.</w:t>
      </w:r>
    </w:p>
    <w:p w14:paraId="3417EF4A" w14:textId="1014065D" w:rsidR="00E60C53" w:rsidRPr="00E60C53" w:rsidRDefault="00E60C53" w:rsidP="00656C12">
      <w:pPr>
        <w:pStyle w:val="ListParagraph"/>
        <w:numPr>
          <w:ilvl w:val="0"/>
          <w:numId w:val="33"/>
        </w:numPr>
        <w:jc w:val="both"/>
      </w:pPr>
      <w:r w:rsidRPr="00E60C53">
        <w:rPr>
          <w:b/>
          <w:bCs/>
        </w:rPr>
        <w:t>Khả năng bảo trì (Maintainability):</w:t>
      </w:r>
      <w:r>
        <w:t xml:space="preserve"> Ứng dụng cần dễ dàng để bảo trì và nâng cấp khi cần thiết. Các cập nhật và sửa lỗi được phát hành định kỳ, tối đa là 1 lần/tháng. Thời gian bảo trì không được vượt quá 2 giờ.</w:t>
      </w:r>
    </w:p>
    <w:p w14:paraId="1BDD6979" w14:textId="77777777" w:rsidR="00811E56" w:rsidRDefault="00BE567A" w:rsidP="00656C12">
      <w:pPr>
        <w:pStyle w:val="Heading1"/>
        <w:jc w:val="both"/>
      </w:pPr>
      <w:bookmarkStart w:id="143" w:name="_Toc436203407"/>
      <w:bookmarkStart w:id="144" w:name="_Toc452813601"/>
      <w:bookmarkStart w:id="145" w:name="_Toc138278259"/>
      <w:r>
        <w:t>Precedence and Priority</w:t>
      </w:r>
      <w:bookmarkEnd w:id="143"/>
      <w:bookmarkEnd w:id="144"/>
      <w:bookmarkEnd w:id="145"/>
    </w:p>
    <w:p w14:paraId="00F48724" w14:textId="77777777" w:rsidR="00C37976" w:rsidRDefault="00233012" w:rsidP="00656C12">
      <w:pPr>
        <w:pStyle w:val="ListParagraph"/>
        <w:numPr>
          <w:ilvl w:val="0"/>
          <w:numId w:val="45"/>
        </w:numPr>
        <w:jc w:val="both"/>
      </w:pPr>
      <w:r>
        <w:t xml:space="preserve">Ưu tiên cao nhất: </w:t>
      </w:r>
      <w:r w:rsidR="00383993" w:rsidRPr="00383993">
        <w:t xml:space="preserve">Đăng nhập, đăng ký </w:t>
      </w:r>
      <w:r w:rsidR="00383993">
        <w:t xml:space="preserve">, </w:t>
      </w:r>
      <w:r>
        <w:t>Tìm kiếm quán ăn, xem thông tin quán ăn</w:t>
      </w:r>
      <w:r w:rsidR="00850BDE">
        <w:t>,  đăng tải quán ăn</w:t>
      </w:r>
      <w:r w:rsidR="00FA437A">
        <w:t>, xác thực danh tính người dùng, xác thực danh tính quán ăn, cập nhật trạng thái hoạt động hàng ngày của quán</w:t>
      </w:r>
      <w:r w:rsidR="00C37976">
        <w:t>.</w:t>
      </w:r>
    </w:p>
    <w:p w14:paraId="0BA2F28D" w14:textId="3B44D0D6" w:rsidR="00C37976" w:rsidRDefault="00C625AE" w:rsidP="00656C12">
      <w:pPr>
        <w:pStyle w:val="ListParagraph"/>
        <w:numPr>
          <w:ilvl w:val="0"/>
          <w:numId w:val="45"/>
        </w:numPr>
        <w:jc w:val="both"/>
      </w:pPr>
      <w:r>
        <w:t>Ưu tiên trung bình:</w:t>
      </w:r>
      <w:r w:rsidR="00383993">
        <w:t xml:space="preserve"> Đ</w:t>
      </w:r>
      <w:r>
        <w:t>ánh giá, bình luận</w:t>
      </w:r>
      <w:r w:rsidR="00850BDE">
        <w:t>, cập nhật thông tin cá nhân</w:t>
      </w:r>
      <w:r w:rsidR="009E335B" w:rsidRPr="009E335B">
        <w:t>, c</w:t>
      </w:r>
      <w:r w:rsidR="003D4D9A">
        <w:t>hỉnh sửa</w:t>
      </w:r>
      <w:r w:rsidR="009E335B" w:rsidRPr="009E335B">
        <w:t xml:space="preserve"> thông tin quán ăn</w:t>
      </w:r>
      <w:r w:rsidR="00082746">
        <w:t>, đổi mật khẩu</w:t>
      </w:r>
      <w:r w:rsidR="001F254E">
        <w:t>,</w:t>
      </w:r>
      <w:r w:rsidR="001F254E" w:rsidRPr="001F254E">
        <w:t xml:space="preserve"> tìm vị trí quán ăn</w:t>
      </w:r>
      <w:r w:rsidR="00960DD3">
        <w:t>, khảo sát người bán</w:t>
      </w:r>
      <w:r w:rsidR="009E335B">
        <w:t>, xoá quán ăn</w:t>
      </w:r>
      <w:r w:rsidR="00B36461">
        <w:t>, điền form cuối tháng</w:t>
      </w:r>
      <w:r w:rsidR="003D4D9A">
        <w:t>.</w:t>
      </w:r>
    </w:p>
    <w:p w14:paraId="072D5936" w14:textId="77777777" w:rsidR="00C37976" w:rsidRDefault="00C625AE" w:rsidP="00656C12">
      <w:pPr>
        <w:pStyle w:val="ListParagraph"/>
        <w:numPr>
          <w:ilvl w:val="0"/>
          <w:numId w:val="45"/>
        </w:numPr>
        <w:jc w:val="both"/>
      </w:pPr>
      <w:r>
        <w:t>Ưu tiên thấp: Đặt chỗ</w:t>
      </w:r>
      <w:r w:rsidR="00960DD3" w:rsidRPr="00960DD3">
        <w:t>, báo lỗi</w:t>
      </w:r>
      <w:r w:rsidR="00C37976">
        <w:t>.</w:t>
      </w:r>
    </w:p>
    <w:p w14:paraId="39C0C9AD" w14:textId="0C8937C6" w:rsidR="00811E56" w:rsidRDefault="00BE567A" w:rsidP="00656C12">
      <w:pPr>
        <w:pStyle w:val="Heading1"/>
        <w:jc w:val="both"/>
      </w:pPr>
      <w:bookmarkStart w:id="146" w:name="_Toc436203408"/>
      <w:bookmarkStart w:id="147" w:name="_Toc452813602"/>
      <w:bookmarkStart w:id="148" w:name="_Toc138278260"/>
      <w:r>
        <w:t>Other Product Requirements</w:t>
      </w:r>
      <w:bookmarkEnd w:id="146"/>
      <w:bookmarkEnd w:id="147"/>
      <w:bookmarkEnd w:id="148"/>
    </w:p>
    <w:p w14:paraId="5A4D742C" w14:textId="0ADBF7A3" w:rsidR="00811E56" w:rsidRDefault="00BE567A" w:rsidP="00656C12">
      <w:pPr>
        <w:pStyle w:val="Heading2"/>
        <w:jc w:val="both"/>
      </w:pPr>
      <w:bookmarkStart w:id="149" w:name="_Toc425054410"/>
      <w:bookmarkStart w:id="150" w:name="_Toc422186503"/>
      <w:bookmarkStart w:id="151" w:name="_Toc436203409"/>
      <w:bookmarkStart w:id="152" w:name="_Toc452813603"/>
      <w:bookmarkStart w:id="153" w:name="_Toc138278261"/>
      <w:r>
        <w:t>Applicable Standards</w:t>
      </w:r>
      <w:bookmarkEnd w:id="149"/>
      <w:bookmarkEnd w:id="150"/>
      <w:bookmarkEnd w:id="151"/>
      <w:bookmarkEnd w:id="152"/>
      <w:bookmarkEnd w:id="153"/>
    </w:p>
    <w:p w14:paraId="686EAA20" w14:textId="7BA5FAC8" w:rsidR="00811E56" w:rsidRDefault="00D55CD9" w:rsidP="00656C12">
      <w:pPr>
        <w:pStyle w:val="InfoBlue"/>
        <w:jc w:val="both"/>
      </w:pPr>
      <w:r>
        <w:t>Thoả thuận phân phối dành cho nhà phát triển trên Google Play</w:t>
      </w:r>
    </w:p>
    <w:p w14:paraId="0B61D162" w14:textId="04938FBD" w:rsidR="00B430F1" w:rsidRDefault="004F6F77" w:rsidP="00656C12">
      <w:pPr>
        <w:pStyle w:val="BodyText"/>
        <w:numPr>
          <w:ilvl w:val="1"/>
          <w:numId w:val="33"/>
        </w:numPr>
        <w:jc w:val="both"/>
      </w:pPr>
      <w:r>
        <w:t>Thoả thuận về việc cấp phép trên Google Play.</w:t>
      </w:r>
    </w:p>
    <w:p w14:paraId="31F24138" w14:textId="23D7726D" w:rsidR="004F6F77" w:rsidRDefault="004F6F77" w:rsidP="00656C12">
      <w:pPr>
        <w:pStyle w:val="BodyText"/>
        <w:numPr>
          <w:ilvl w:val="1"/>
          <w:numId w:val="33"/>
        </w:numPr>
        <w:jc w:val="both"/>
      </w:pPr>
      <w:r>
        <w:t>Thoả thuận về hoạt động khuyến mãi.</w:t>
      </w:r>
    </w:p>
    <w:p w14:paraId="06D3FF9A" w14:textId="43CAD61C" w:rsidR="004F6F77" w:rsidRDefault="004F6F77" w:rsidP="00656C12">
      <w:pPr>
        <w:pStyle w:val="BodyText"/>
        <w:numPr>
          <w:ilvl w:val="1"/>
          <w:numId w:val="33"/>
        </w:numPr>
        <w:jc w:val="both"/>
      </w:pPr>
      <w:r>
        <w:lastRenderedPageBreak/>
        <w:t>Thoả thuận về vấn đề bảo mật.</w:t>
      </w:r>
    </w:p>
    <w:p w14:paraId="1C214872" w14:textId="4201B6BE" w:rsidR="004F6F77" w:rsidRPr="00D55CD9" w:rsidRDefault="004F6F77" w:rsidP="00656C12">
      <w:pPr>
        <w:pStyle w:val="BodyText"/>
        <w:numPr>
          <w:ilvl w:val="1"/>
          <w:numId w:val="33"/>
        </w:numPr>
        <w:jc w:val="both"/>
      </w:pPr>
      <w:r>
        <w:t>Thoả thuận về pháp lý, bồi thường.</w:t>
      </w:r>
    </w:p>
    <w:p w14:paraId="7CA5EC76" w14:textId="3F11CECA" w:rsidR="00D55CD9" w:rsidRDefault="00D55CD9" w:rsidP="00656C12">
      <w:pPr>
        <w:pStyle w:val="BodyText"/>
        <w:numPr>
          <w:ilvl w:val="0"/>
          <w:numId w:val="33"/>
        </w:numPr>
        <w:jc w:val="both"/>
      </w:pPr>
      <w:r>
        <w:t>Thoả thuận cấp phép chương trình dành cho nhà phát triển Apple</w:t>
      </w:r>
    </w:p>
    <w:p w14:paraId="73E66121" w14:textId="2ADB589D" w:rsidR="004F6F77" w:rsidRDefault="004F6F77" w:rsidP="00656C12">
      <w:pPr>
        <w:pStyle w:val="BodyText"/>
        <w:numPr>
          <w:ilvl w:val="1"/>
          <w:numId w:val="33"/>
        </w:numPr>
        <w:jc w:val="both"/>
      </w:pPr>
      <w:r>
        <w:t>Thoả thuận với nhà pháp triển Apple.</w:t>
      </w:r>
    </w:p>
    <w:p w14:paraId="1B795F30" w14:textId="1906280E" w:rsidR="004F6F77" w:rsidRDefault="004F6F77" w:rsidP="00656C12">
      <w:pPr>
        <w:pStyle w:val="BodyText"/>
        <w:numPr>
          <w:ilvl w:val="1"/>
          <w:numId w:val="33"/>
        </w:numPr>
        <w:jc w:val="both"/>
      </w:pPr>
      <w:r>
        <w:t>Thoả thuận cấp phép chương trình doanh nghiệp.</w:t>
      </w:r>
    </w:p>
    <w:p w14:paraId="2B9DC4AF" w14:textId="3E6C6292" w:rsidR="004F6F77" w:rsidRDefault="004F6F77" w:rsidP="00656C12">
      <w:pPr>
        <w:pStyle w:val="BodyText"/>
        <w:numPr>
          <w:ilvl w:val="1"/>
          <w:numId w:val="33"/>
        </w:numPr>
        <w:jc w:val="both"/>
      </w:pPr>
      <w:r>
        <w:t>Thoả thuận về điều khoản sử dụng</w:t>
      </w:r>
    </w:p>
    <w:p w14:paraId="12B05F93" w14:textId="77777777" w:rsidR="00C37976" w:rsidRDefault="00975E90" w:rsidP="00656C12">
      <w:pPr>
        <w:pStyle w:val="BodyText"/>
        <w:numPr>
          <w:ilvl w:val="0"/>
          <w:numId w:val="33"/>
        </w:numPr>
        <w:jc w:val="both"/>
      </w:pPr>
      <w:r>
        <w:t>Luật sở hữ</w:t>
      </w:r>
      <w:r w:rsidR="000876A1">
        <w:t>u</w:t>
      </w:r>
      <w:r>
        <w:t xml:space="preserve"> trí tuệ </w:t>
      </w:r>
      <w:r w:rsidR="000876A1" w:rsidRPr="000876A1">
        <w:t xml:space="preserve"> (Nghị định số 105/2006/NĐ-CP)</w:t>
      </w:r>
      <w:r w:rsidR="00C37976">
        <w:t>.</w:t>
      </w:r>
    </w:p>
    <w:p w14:paraId="0DD8F318" w14:textId="17A43C77" w:rsidR="000876A1" w:rsidRDefault="000876A1" w:rsidP="00656C12">
      <w:pPr>
        <w:pStyle w:val="BodyText"/>
        <w:numPr>
          <w:ilvl w:val="0"/>
          <w:numId w:val="33"/>
        </w:numPr>
        <w:jc w:val="both"/>
      </w:pPr>
      <w:r w:rsidRPr="000876A1">
        <w:t>Luật quảng cáo số 16/2012/QH13</w:t>
      </w:r>
    </w:p>
    <w:p w14:paraId="7E9845F8" w14:textId="77777777" w:rsidR="00C37976" w:rsidRDefault="000876A1" w:rsidP="00656C12">
      <w:pPr>
        <w:pStyle w:val="BodyText"/>
        <w:numPr>
          <w:ilvl w:val="0"/>
          <w:numId w:val="33"/>
        </w:numPr>
        <w:jc w:val="both"/>
      </w:pPr>
      <w:r w:rsidRPr="000876A1">
        <w:t>Luật Bảo vệ quyền lợi người tiêu dùng số 59/2010/QH12</w:t>
      </w:r>
      <w:r w:rsidR="00C37976">
        <w:t>.</w:t>
      </w:r>
    </w:p>
    <w:p w14:paraId="0F3A54D6" w14:textId="77777777" w:rsidR="00C37976" w:rsidRDefault="000876A1" w:rsidP="00656C12">
      <w:pPr>
        <w:pStyle w:val="BodyText"/>
        <w:numPr>
          <w:ilvl w:val="0"/>
          <w:numId w:val="33"/>
        </w:numPr>
        <w:jc w:val="both"/>
      </w:pPr>
      <w:r w:rsidRPr="000876A1">
        <w:t>Nghị định 15/2018/NĐ-CP hướng dẫn Luật an toàn thực phẩm</w:t>
      </w:r>
      <w:r w:rsidR="00C37976">
        <w:t>.</w:t>
      </w:r>
    </w:p>
    <w:p w14:paraId="16937C55" w14:textId="77777777" w:rsidR="00C37976" w:rsidRDefault="000876A1" w:rsidP="00656C12">
      <w:pPr>
        <w:pStyle w:val="BodyText"/>
        <w:numPr>
          <w:ilvl w:val="0"/>
          <w:numId w:val="33"/>
        </w:numPr>
        <w:jc w:val="both"/>
      </w:pPr>
      <w:r w:rsidRPr="000876A1">
        <w:t>Nghị định số 52/2013/NĐ-CP của Chính phủ về thương mại điện tử</w:t>
      </w:r>
      <w:r w:rsidR="00C37976">
        <w:t>.</w:t>
      </w:r>
    </w:p>
    <w:p w14:paraId="78818E46" w14:textId="29B4C26C" w:rsidR="00811E56" w:rsidRDefault="00BE567A" w:rsidP="00656C12">
      <w:pPr>
        <w:pStyle w:val="Heading2"/>
        <w:jc w:val="both"/>
      </w:pPr>
      <w:bookmarkStart w:id="154" w:name="_Toc425054411"/>
      <w:bookmarkStart w:id="155" w:name="_Toc422186504"/>
      <w:bookmarkStart w:id="156" w:name="_Toc436203410"/>
      <w:bookmarkStart w:id="157" w:name="_Toc452813604"/>
      <w:bookmarkStart w:id="158" w:name="_Toc138278262"/>
      <w:r>
        <w:t>System Requirements</w:t>
      </w:r>
      <w:bookmarkEnd w:id="154"/>
      <w:bookmarkEnd w:id="155"/>
      <w:bookmarkEnd w:id="156"/>
      <w:bookmarkEnd w:id="157"/>
      <w:bookmarkEnd w:id="158"/>
    </w:p>
    <w:p w14:paraId="47D33F00" w14:textId="77777777" w:rsidR="00C37976" w:rsidRDefault="0055174E" w:rsidP="00656C12">
      <w:pPr>
        <w:jc w:val="both"/>
      </w:pPr>
      <w:bookmarkStart w:id="159" w:name="_Toc346297793"/>
      <w:r>
        <w:t>Ứng dụng hoạt động tốt trên thiết bị di động có hệ điều hành Android 10.0 trở lên hoặc iOS 12 trở lên.</w:t>
      </w:r>
      <w:r w:rsidR="00C37976">
        <w:t>.</w:t>
      </w:r>
    </w:p>
    <w:p w14:paraId="2414E7AC" w14:textId="494A70B9" w:rsidR="00811E56" w:rsidRDefault="00BE567A" w:rsidP="00656C12">
      <w:pPr>
        <w:pStyle w:val="Heading2"/>
        <w:widowControl/>
        <w:jc w:val="both"/>
      </w:pPr>
      <w:bookmarkStart w:id="160" w:name="_Toc425054412"/>
      <w:bookmarkStart w:id="161" w:name="_Toc422186505"/>
      <w:bookmarkStart w:id="162" w:name="_Toc436203411"/>
      <w:bookmarkStart w:id="163" w:name="_Toc452813605"/>
      <w:bookmarkStart w:id="164" w:name="_Toc138278263"/>
      <w:r>
        <w:t>Performance Requirements</w:t>
      </w:r>
      <w:bookmarkEnd w:id="159"/>
      <w:bookmarkEnd w:id="160"/>
      <w:bookmarkEnd w:id="161"/>
      <w:bookmarkEnd w:id="162"/>
      <w:bookmarkEnd w:id="163"/>
      <w:bookmarkEnd w:id="164"/>
    </w:p>
    <w:p w14:paraId="510881F5" w14:textId="2054E84C" w:rsidR="00811E56" w:rsidRDefault="004E0E89" w:rsidP="00656C12">
      <w:pPr>
        <w:pStyle w:val="ListParagraph"/>
        <w:numPr>
          <w:ilvl w:val="0"/>
          <w:numId w:val="44"/>
        </w:numPr>
        <w:jc w:val="both"/>
      </w:pPr>
      <w:r>
        <w:t>Ứng dụng cho phép 500 người truy cập cùng một lúc.</w:t>
      </w:r>
    </w:p>
    <w:p w14:paraId="5B504372" w14:textId="44A4B140" w:rsidR="004E0E89" w:rsidRPr="004E0E89" w:rsidRDefault="004E0E89" w:rsidP="00656C12">
      <w:pPr>
        <w:pStyle w:val="ListParagraph"/>
        <w:numPr>
          <w:ilvl w:val="0"/>
          <w:numId w:val="44"/>
        </w:numPr>
        <w:jc w:val="both"/>
      </w:pPr>
      <w:r>
        <w:t>Các thông tin mới được cập nhật liên tục, chậm nhất là 1 phút</w:t>
      </w:r>
      <w:r w:rsidR="00B65670">
        <w:t>.</w:t>
      </w:r>
    </w:p>
    <w:p w14:paraId="4E6E70FD" w14:textId="131CDC1F" w:rsidR="00811E56" w:rsidRDefault="00BE567A" w:rsidP="00656C12">
      <w:pPr>
        <w:pStyle w:val="Heading2"/>
        <w:jc w:val="both"/>
      </w:pPr>
      <w:bookmarkStart w:id="165" w:name="_Toc425054413"/>
      <w:bookmarkStart w:id="166" w:name="_Toc346297794"/>
      <w:bookmarkStart w:id="167" w:name="_Toc422186506"/>
      <w:bookmarkStart w:id="168" w:name="_Toc436203412"/>
      <w:bookmarkStart w:id="169" w:name="_Toc452813606"/>
      <w:bookmarkStart w:id="170" w:name="_Toc138278264"/>
      <w:r>
        <w:t>Environmental Requirements</w:t>
      </w:r>
      <w:bookmarkEnd w:id="165"/>
      <w:bookmarkEnd w:id="166"/>
      <w:bookmarkEnd w:id="167"/>
      <w:bookmarkEnd w:id="168"/>
      <w:bookmarkEnd w:id="169"/>
      <w:bookmarkEnd w:id="170"/>
    </w:p>
    <w:p w14:paraId="655A7191" w14:textId="77777777" w:rsidR="00C37976" w:rsidRDefault="00B65670" w:rsidP="00656C12">
      <w:pPr>
        <w:pStyle w:val="ListParagraph"/>
        <w:numPr>
          <w:ilvl w:val="0"/>
          <w:numId w:val="43"/>
        </w:numPr>
        <w:jc w:val="both"/>
      </w:pPr>
      <w:r>
        <w:t>Thiết bị di động có kết nối internet ổn định</w:t>
      </w:r>
      <w:r w:rsidR="00C37976">
        <w:t>.</w:t>
      </w:r>
    </w:p>
    <w:p w14:paraId="6E15D07F" w14:textId="6A79FFE2" w:rsidR="00B65670" w:rsidRPr="00B65670" w:rsidRDefault="00B65670" w:rsidP="00656C12">
      <w:pPr>
        <w:pStyle w:val="ListParagraph"/>
        <w:numPr>
          <w:ilvl w:val="0"/>
          <w:numId w:val="43"/>
        </w:numPr>
        <w:jc w:val="both"/>
      </w:pPr>
      <w:r>
        <w:t>Người dùng đã từng tiếp xúc với điện thoại thông minh và thực hiện được các thao tác cơ bản</w:t>
      </w:r>
      <w:r w:rsidR="004B09CF">
        <w:t>.</w:t>
      </w:r>
    </w:p>
    <w:p w14:paraId="3556A2E0" w14:textId="7ED6229C" w:rsidR="00811E56" w:rsidRDefault="00BE567A" w:rsidP="00656C12">
      <w:pPr>
        <w:pStyle w:val="Heading1"/>
        <w:jc w:val="both"/>
      </w:pPr>
      <w:bookmarkStart w:id="171" w:name="_Toc436203413"/>
      <w:bookmarkStart w:id="172" w:name="_Toc452813607"/>
      <w:bookmarkStart w:id="173" w:name="_Toc138278265"/>
      <w:r>
        <w:t>Documentation Requirements</w:t>
      </w:r>
      <w:bookmarkEnd w:id="171"/>
      <w:bookmarkEnd w:id="172"/>
      <w:bookmarkEnd w:id="173"/>
    </w:p>
    <w:p w14:paraId="1414196A" w14:textId="42D1DEB8" w:rsidR="00811E56" w:rsidRDefault="00BE567A" w:rsidP="00656C12">
      <w:pPr>
        <w:pStyle w:val="Heading2"/>
        <w:jc w:val="both"/>
      </w:pPr>
      <w:bookmarkStart w:id="174" w:name="_Toc425054415"/>
      <w:bookmarkStart w:id="175" w:name="_Toc422186508"/>
      <w:bookmarkStart w:id="176" w:name="_Toc436203414"/>
      <w:bookmarkStart w:id="177" w:name="_Toc452813608"/>
      <w:bookmarkStart w:id="178" w:name="_Toc138278266"/>
      <w:r>
        <w:t>User Manual</w:t>
      </w:r>
      <w:bookmarkEnd w:id="174"/>
      <w:bookmarkEnd w:id="175"/>
      <w:bookmarkEnd w:id="176"/>
      <w:bookmarkEnd w:id="177"/>
      <w:bookmarkEnd w:id="178"/>
    </w:p>
    <w:p w14:paraId="621FA9EF" w14:textId="25B9C51E" w:rsidR="00811E56" w:rsidRDefault="004B09CF" w:rsidP="00656C12">
      <w:pPr>
        <w:pStyle w:val="ListParagraph"/>
        <w:numPr>
          <w:ilvl w:val="0"/>
          <w:numId w:val="42"/>
        </w:numPr>
        <w:jc w:val="both"/>
      </w:pPr>
      <w:r>
        <w:t>Hướng dẫn sử dụng cho người mới bắt đầu.</w:t>
      </w:r>
    </w:p>
    <w:p w14:paraId="4026D39F" w14:textId="289D17C7" w:rsidR="004B09CF" w:rsidRDefault="004B09CF" w:rsidP="00656C12">
      <w:pPr>
        <w:pStyle w:val="ListParagraph"/>
        <w:numPr>
          <w:ilvl w:val="0"/>
          <w:numId w:val="42"/>
        </w:numPr>
        <w:jc w:val="both"/>
      </w:pPr>
      <w:r>
        <w:t>Hướng dẫn sử dụng cho người tìm kiếm quán ăn.</w:t>
      </w:r>
    </w:p>
    <w:p w14:paraId="553B9739" w14:textId="03ADABF0" w:rsidR="004B09CF" w:rsidRDefault="004B09CF" w:rsidP="00656C12">
      <w:pPr>
        <w:pStyle w:val="ListParagraph"/>
        <w:numPr>
          <w:ilvl w:val="0"/>
          <w:numId w:val="42"/>
        </w:numPr>
        <w:jc w:val="both"/>
      </w:pPr>
      <w:r>
        <w:t>Hướng dẫn sử dụng cho người muốn đăng tải quán ăn.</w:t>
      </w:r>
    </w:p>
    <w:p w14:paraId="61CA9EE6" w14:textId="704659C6" w:rsidR="001A6B23" w:rsidRDefault="001A6B23" w:rsidP="00656C12">
      <w:pPr>
        <w:pStyle w:val="ListParagraph"/>
        <w:numPr>
          <w:ilvl w:val="0"/>
          <w:numId w:val="42"/>
        </w:numPr>
        <w:jc w:val="both"/>
      </w:pPr>
      <w:r>
        <w:t xml:space="preserve">Các hướng dẫn sử dụng này giúp người dùng biết </w:t>
      </w:r>
      <w:r w:rsidR="003E5BD2">
        <w:t>được các thao tác với ứng dụng một cách nhanh nhất, đồng thời giúp giải đáp thắc mắc về một số tính năng trong ứng dụng.</w:t>
      </w:r>
    </w:p>
    <w:p w14:paraId="490BF523" w14:textId="4D677788" w:rsidR="003E5BD2" w:rsidRPr="003E5BD2" w:rsidRDefault="003E5BD2" w:rsidP="00656C12">
      <w:pPr>
        <w:pStyle w:val="ListParagraph"/>
        <w:numPr>
          <w:ilvl w:val="0"/>
          <w:numId w:val="42"/>
        </w:numPr>
        <w:jc w:val="both"/>
      </w:pPr>
      <w:r>
        <w:t>Yêu cầu:</w:t>
      </w:r>
      <w:r w:rsidR="00B746DD">
        <w:t xml:space="preserve"> độ dài khoảng 1 trang A4, mức độ: cơ bản.</w:t>
      </w:r>
    </w:p>
    <w:p w14:paraId="73C71907" w14:textId="01ABF654" w:rsidR="00811E56" w:rsidRDefault="00BE567A" w:rsidP="00656C12">
      <w:pPr>
        <w:pStyle w:val="Heading2"/>
        <w:jc w:val="both"/>
      </w:pPr>
      <w:bookmarkStart w:id="179" w:name="_Toc425054416"/>
      <w:bookmarkStart w:id="180" w:name="_Toc422186509"/>
      <w:bookmarkStart w:id="181" w:name="_Toc436203415"/>
      <w:bookmarkStart w:id="182" w:name="_Toc452813609"/>
      <w:bookmarkStart w:id="183" w:name="_Toc138278267"/>
      <w:r>
        <w:t>Online Help</w:t>
      </w:r>
      <w:bookmarkEnd w:id="179"/>
      <w:bookmarkEnd w:id="180"/>
      <w:bookmarkEnd w:id="181"/>
      <w:bookmarkEnd w:id="182"/>
      <w:bookmarkEnd w:id="183"/>
    </w:p>
    <w:p w14:paraId="38180E44" w14:textId="1D64DCEB" w:rsidR="00811E56" w:rsidRDefault="00B746DD" w:rsidP="00656C12">
      <w:pPr>
        <w:jc w:val="both"/>
      </w:pPr>
      <w:r>
        <w:t>Có đội ngũ chăm sóc khách hàng để xử lý các yêu cầu phát sinh một cách nhanh nhất.</w:t>
      </w:r>
    </w:p>
    <w:p w14:paraId="0DE80FC3" w14:textId="4220872C" w:rsidR="00811E56" w:rsidRDefault="00BE567A" w:rsidP="00656C12">
      <w:pPr>
        <w:pStyle w:val="Heading2"/>
        <w:jc w:val="both"/>
      </w:pPr>
      <w:bookmarkStart w:id="184" w:name="_Toc425054417"/>
      <w:bookmarkStart w:id="185" w:name="_Toc422186510"/>
      <w:bookmarkStart w:id="186" w:name="_Toc436203416"/>
      <w:bookmarkStart w:id="187" w:name="_Toc452813610"/>
      <w:bookmarkStart w:id="188" w:name="_Toc138278268"/>
      <w:r>
        <w:t>Installation Guides, Configuration, and Read Me File</w:t>
      </w:r>
      <w:bookmarkEnd w:id="184"/>
      <w:bookmarkEnd w:id="185"/>
      <w:bookmarkEnd w:id="186"/>
      <w:bookmarkEnd w:id="187"/>
      <w:bookmarkEnd w:id="188"/>
    </w:p>
    <w:p w14:paraId="1AB16324" w14:textId="7E4F6372" w:rsidR="00811E56" w:rsidRDefault="00B746DD" w:rsidP="00656C12">
      <w:pPr>
        <w:jc w:val="both"/>
      </w:pPr>
      <w:r>
        <w:t>Các tài liệu hướng dẫn cài đặt, cấu hình sẽ được cập nhật đầy đủ</w:t>
      </w:r>
      <w:r w:rsidR="00180E6F">
        <w:t xml:space="preserve"> trong chức năng Cài đặt- Trợ giúp.</w:t>
      </w:r>
    </w:p>
    <w:p w14:paraId="22351181" w14:textId="70DBD1D6" w:rsidR="00811E56" w:rsidRDefault="00BE567A" w:rsidP="00656C12">
      <w:pPr>
        <w:pStyle w:val="Heading2"/>
        <w:widowControl/>
        <w:jc w:val="both"/>
      </w:pPr>
      <w:bookmarkStart w:id="189" w:name="_Toc425054418"/>
      <w:bookmarkStart w:id="190" w:name="_Toc422186511"/>
      <w:bookmarkStart w:id="191" w:name="_Toc436203417"/>
      <w:bookmarkStart w:id="192" w:name="_Toc452813611"/>
      <w:bookmarkStart w:id="193" w:name="_Toc138278269"/>
      <w:r>
        <w:t>Labeling and Packaging</w:t>
      </w:r>
      <w:bookmarkEnd w:id="189"/>
      <w:bookmarkEnd w:id="190"/>
      <w:bookmarkEnd w:id="191"/>
      <w:bookmarkEnd w:id="192"/>
      <w:bookmarkEnd w:id="193"/>
    </w:p>
    <w:p w14:paraId="68ED48E5" w14:textId="5297F80E" w:rsidR="00811E56" w:rsidRDefault="00D53167" w:rsidP="00656C12">
      <w:pPr>
        <w:jc w:val="both"/>
      </w:pPr>
      <w:r>
        <w:t>Logo, tên dự án và nhóm phát triển, các giấy phép liên quan sẽ được cập nhật đầy đủ ở phần thông tin của nhà phát triển.</w:t>
      </w:r>
    </w:p>
    <w:p w14:paraId="72125A85" w14:textId="5CC4010C" w:rsidR="00811E56" w:rsidRDefault="00BE567A" w:rsidP="00656C12">
      <w:pPr>
        <w:pStyle w:val="Heading1"/>
        <w:numPr>
          <w:ilvl w:val="0"/>
          <w:numId w:val="0"/>
        </w:numPr>
        <w:jc w:val="both"/>
      </w:pPr>
      <w:bookmarkStart w:id="194" w:name="_Toc436203393"/>
      <w:bookmarkStart w:id="195" w:name="_Toc452813612"/>
      <w:bookmarkStart w:id="196" w:name="_Toc138278270"/>
      <w:r>
        <w:t>A         Feature Attributes</w:t>
      </w:r>
      <w:bookmarkEnd w:id="194"/>
      <w:bookmarkEnd w:id="195"/>
      <w:bookmarkEnd w:id="196"/>
    </w:p>
    <w:p w14:paraId="1BFE0360" w14:textId="1AAE114D" w:rsidR="00811E56" w:rsidRDefault="00BE567A" w:rsidP="00656C12">
      <w:pPr>
        <w:pStyle w:val="Heading2"/>
        <w:widowControl/>
        <w:numPr>
          <w:ilvl w:val="0"/>
          <w:numId w:val="0"/>
        </w:numPr>
        <w:jc w:val="both"/>
      </w:pPr>
      <w:bookmarkStart w:id="197" w:name="_Toc425054398"/>
      <w:bookmarkStart w:id="198" w:name="_Toc343955082"/>
      <w:bookmarkStart w:id="199" w:name="_Toc346297784"/>
      <w:bookmarkStart w:id="200" w:name="_Toc422186491"/>
      <w:bookmarkStart w:id="201" w:name="_Toc436203394"/>
      <w:bookmarkStart w:id="202" w:name="_Toc452813613"/>
      <w:bookmarkStart w:id="203" w:name="_Toc138278271"/>
      <w:r>
        <w:t>A.1</w:t>
      </w:r>
      <w:r>
        <w:tab/>
        <w:t>Status</w:t>
      </w:r>
      <w:bookmarkEnd w:id="197"/>
      <w:bookmarkEnd w:id="198"/>
      <w:bookmarkEnd w:id="199"/>
      <w:bookmarkEnd w:id="200"/>
      <w:bookmarkEnd w:id="201"/>
      <w:bookmarkEnd w:id="202"/>
      <w:bookmarkEnd w:id="203"/>
    </w:p>
    <w:p w14:paraId="7AD42EC5" w14:textId="2B141B43" w:rsidR="00811E56" w:rsidRDefault="00811E56" w:rsidP="00656C12">
      <w:pPr>
        <w:pStyle w:val="InfoBlue"/>
        <w:jc w:val="both"/>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811E56" w14:paraId="579B4214" w14:textId="77777777">
        <w:trPr>
          <w:cantSplit/>
        </w:trPr>
        <w:tc>
          <w:tcPr>
            <w:tcW w:w="1410" w:type="dxa"/>
            <w:tcBorders>
              <w:bottom w:val="single" w:sz="12" w:space="0" w:color="000000"/>
            </w:tcBorders>
          </w:tcPr>
          <w:p w14:paraId="391344E9" w14:textId="77777777" w:rsidR="00811E56" w:rsidRDefault="00BE567A" w:rsidP="00656C12">
            <w:pPr>
              <w:pStyle w:val="BodyText"/>
              <w:ind w:left="72"/>
              <w:jc w:val="both"/>
            </w:pPr>
            <w:r>
              <w:lastRenderedPageBreak/>
              <w:t>Proposed</w:t>
            </w:r>
          </w:p>
        </w:tc>
        <w:tc>
          <w:tcPr>
            <w:tcW w:w="5808" w:type="dxa"/>
            <w:tcBorders>
              <w:bottom w:val="single" w:sz="12" w:space="0" w:color="000000"/>
            </w:tcBorders>
          </w:tcPr>
          <w:p w14:paraId="1BCD3864" w14:textId="29A6289F" w:rsidR="00E6716B" w:rsidRDefault="00E6716B" w:rsidP="00656C12">
            <w:pPr>
              <w:pStyle w:val="InfoBlue"/>
              <w:jc w:val="both"/>
            </w:pPr>
            <w:r>
              <w:t>Xác minh danh tính bằng CCCD, sinh trắc học</w:t>
            </w:r>
            <w:r w:rsidR="00CB25A0">
              <w:t>.</w:t>
            </w:r>
          </w:p>
          <w:p w14:paraId="1E78B9C2" w14:textId="77777777" w:rsidR="00E6716B" w:rsidRDefault="00CB25A0" w:rsidP="00656C12">
            <w:pPr>
              <w:pStyle w:val="InfoBlue"/>
              <w:jc w:val="both"/>
            </w:pPr>
            <w:r>
              <w:t>Có thêm chương trình ưu đãi cho khách hàng, quán ăn.</w:t>
            </w:r>
          </w:p>
          <w:p w14:paraId="33477689" w14:textId="1BEC1E1A" w:rsidR="00CB25A0" w:rsidRPr="00CB25A0" w:rsidRDefault="00CB25A0" w:rsidP="00656C12">
            <w:pPr>
              <w:pStyle w:val="InfoBlue"/>
              <w:jc w:val="both"/>
            </w:pPr>
            <w:r>
              <w:t>Chức năng đặt bàn.</w:t>
            </w:r>
          </w:p>
        </w:tc>
      </w:tr>
      <w:tr w:rsidR="00811E56" w14:paraId="0051B07E" w14:textId="77777777">
        <w:trPr>
          <w:cantSplit/>
        </w:trPr>
        <w:tc>
          <w:tcPr>
            <w:tcW w:w="1410" w:type="dxa"/>
            <w:tcBorders>
              <w:top w:val="nil"/>
            </w:tcBorders>
          </w:tcPr>
          <w:p w14:paraId="7A42F113" w14:textId="77777777" w:rsidR="00811E56" w:rsidRDefault="00BE567A" w:rsidP="00656C12">
            <w:pPr>
              <w:pStyle w:val="BodyText"/>
              <w:ind w:left="72"/>
              <w:jc w:val="both"/>
            </w:pPr>
            <w:r>
              <w:t>Approved</w:t>
            </w:r>
          </w:p>
        </w:tc>
        <w:tc>
          <w:tcPr>
            <w:tcW w:w="5808" w:type="dxa"/>
            <w:tcBorders>
              <w:top w:val="nil"/>
            </w:tcBorders>
          </w:tcPr>
          <w:p w14:paraId="7A0D95E3" w14:textId="77777777" w:rsidR="00C37976" w:rsidRDefault="00763E98" w:rsidP="00656C12">
            <w:pPr>
              <w:pStyle w:val="InfoBlue"/>
              <w:jc w:val="both"/>
            </w:pPr>
            <w:r w:rsidRPr="00763E98">
              <w:t xml:space="preserve">Đăng nhập, đăng ký </w:t>
            </w:r>
            <w:r w:rsidR="00C37976">
              <w:t>.</w:t>
            </w:r>
          </w:p>
          <w:p w14:paraId="72FC44E1" w14:textId="77777777" w:rsidR="00C37976" w:rsidRDefault="00763E98" w:rsidP="00656C12">
            <w:pPr>
              <w:pStyle w:val="InfoBlue"/>
              <w:jc w:val="both"/>
            </w:pPr>
            <w:r w:rsidRPr="00763E98">
              <w:t>Tìm kiếm quán ăn</w:t>
            </w:r>
            <w:r w:rsidR="00C37976">
              <w:t>.</w:t>
            </w:r>
          </w:p>
          <w:p w14:paraId="2DC166DE" w14:textId="77777777" w:rsidR="00C37976" w:rsidRDefault="00763E98" w:rsidP="00656C12">
            <w:pPr>
              <w:pStyle w:val="InfoBlue"/>
              <w:jc w:val="both"/>
            </w:pPr>
            <w:r>
              <w:t>X</w:t>
            </w:r>
            <w:r w:rsidRPr="00763E98">
              <w:t>em thông tin quán ăn</w:t>
            </w:r>
            <w:r w:rsidR="00C37976">
              <w:t>.</w:t>
            </w:r>
          </w:p>
          <w:p w14:paraId="400C2932" w14:textId="77777777" w:rsidR="00C37976" w:rsidRDefault="00763E98" w:rsidP="00656C12">
            <w:pPr>
              <w:pStyle w:val="InfoBlue"/>
              <w:jc w:val="both"/>
            </w:pPr>
            <w:r>
              <w:t>Đ</w:t>
            </w:r>
            <w:r w:rsidRPr="00763E98">
              <w:t>ăng tải quán ăn</w:t>
            </w:r>
            <w:r w:rsidR="00C37976">
              <w:t>.</w:t>
            </w:r>
          </w:p>
          <w:p w14:paraId="752750BF" w14:textId="7272FACB" w:rsidR="00211C7D" w:rsidRPr="00211C7D" w:rsidRDefault="00763E98" w:rsidP="00656C12">
            <w:pPr>
              <w:pStyle w:val="InfoBlue"/>
              <w:jc w:val="both"/>
            </w:pPr>
            <w:r>
              <w:t>C</w:t>
            </w:r>
            <w:r w:rsidRPr="00763E98">
              <w:t>ập nhật thông tin quán ăn.</w:t>
            </w:r>
          </w:p>
        </w:tc>
      </w:tr>
      <w:tr w:rsidR="00811E56" w14:paraId="0C42DC43" w14:textId="77777777">
        <w:trPr>
          <w:cantSplit/>
        </w:trPr>
        <w:tc>
          <w:tcPr>
            <w:tcW w:w="1410" w:type="dxa"/>
          </w:tcPr>
          <w:p w14:paraId="58EC840D" w14:textId="77777777" w:rsidR="00811E56" w:rsidRDefault="00BE567A" w:rsidP="00656C12">
            <w:pPr>
              <w:pStyle w:val="BodyText"/>
              <w:ind w:left="72"/>
              <w:jc w:val="both"/>
            </w:pPr>
            <w:r>
              <w:t>Incorporated</w:t>
            </w:r>
          </w:p>
        </w:tc>
        <w:tc>
          <w:tcPr>
            <w:tcW w:w="5808" w:type="dxa"/>
          </w:tcPr>
          <w:p w14:paraId="0492BBFF" w14:textId="2E40FCA4" w:rsidR="00811E56" w:rsidRDefault="00811E56" w:rsidP="00656C12">
            <w:pPr>
              <w:pStyle w:val="InfoBlue"/>
              <w:jc w:val="both"/>
            </w:pPr>
          </w:p>
        </w:tc>
      </w:tr>
    </w:tbl>
    <w:p w14:paraId="268649C2" w14:textId="68A67D79" w:rsidR="00811E56" w:rsidRDefault="00BE567A" w:rsidP="00656C12">
      <w:pPr>
        <w:pStyle w:val="Heading2"/>
        <w:widowControl/>
        <w:numPr>
          <w:ilvl w:val="0"/>
          <w:numId w:val="0"/>
        </w:numPr>
        <w:jc w:val="both"/>
      </w:pPr>
      <w:bookmarkStart w:id="204" w:name="_Toc425054399"/>
      <w:bookmarkStart w:id="205" w:name="_Toc343955070"/>
      <w:bookmarkStart w:id="206" w:name="_Toc346297785"/>
      <w:bookmarkStart w:id="207" w:name="_Toc422186492"/>
      <w:bookmarkStart w:id="208" w:name="_Toc436203395"/>
      <w:bookmarkStart w:id="209" w:name="_Toc452813614"/>
      <w:bookmarkStart w:id="210" w:name="_Toc138278272"/>
      <w:r>
        <w:t>A.2</w:t>
      </w:r>
      <w:r>
        <w:tab/>
        <w:t>Benefit</w:t>
      </w:r>
      <w:bookmarkEnd w:id="204"/>
      <w:bookmarkEnd w:id="205"/>
      <w:bookmarkEnd w:id="206"/>
      <w:bookmarkEnd w:id="207"/>
      <w:bookmarkEnd w:id="208"/>
      <w:bookmarkEnd w:id="209"/>
      <w:bookmarkEnd w:id="210"/>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811E56" w14:paraId="39CD0CA9" w14:textId="77777777">
        <w:trPr>
          <w:cantSplit/>
        </w:trPr>
        <w:tc>
          <w:tcPr>
            <w:tcW w:w="1177" w:type="dxa"/>
            <w:tcBorders>
              <w:bottom w:val="single" w:sz="12" w:space="0" w:color="000000"/>
            </w:tcBorders>
          </w:tcPr>
          <w:p w14:paraId="08C86FD2" w14:textId="77777777" w:rsidR="00811E56" w:rsidRDefault="00BE567A" w:rsidP="00656C12">
            <w:pPr>
              <w:pStyle w:val="BodyText"/>
              <w:keepNext/>
              <w:ind w:left="72"/>
              <w:jc w:val="both"/>
            </w:pPr>
            <w:r>
              <w:t>Critical</w:t>
            </w:r>
          </w:p>
        </w:tc>
        <w:tc>
          <w:tcPr>
            <w:tcW w:w="6041" w:type="dxa"/>
            <w:tcBorders>
              <w:bottom w:val="single" w:sz="12" w:space="0" w:color="000000"/>
            </w:tcBorders>
          </w:tcPr>
          <w:p w14:paraId="76D7D5ED" w14:textId="1567110F" w:rsidR="00811E56" w:rsidRDefault="006212FE" w:rsidP="00656C12">
            <w:pPr>
              <w:pStyle w:val="InfoBlue"/>
              <w:jc w:val="both"/>
            </w:pPr>
            <w:r>
              <w:t>Quản lý tài khoản cá nhân</w:t>
            </w:r>
            <w:r w:rsidR="00211C7D">
              <w:t>.</w:t>
            </w:r>
          </w:p>
          <w:p w14:paraId="1DFE377F" w14:textId="77777777" w:rsidR="006212FE" w:rsidRDefault="006212FE" w:rsidP="00656C12">
            <w:pPr>
              <w:pStyle w:val="InfoBlue"/>
              <w:jc w:val="both"/>
            </w:pPr>
            <w:r>
              <w:t>Quản lý thông tin quán ăn</w:t>
            </w:r>
            <w:r w:rsidR="00211C7D">
              <w:t>.</w:t>
            </w:r>
          </w:p>
          <w:p w14:paraId="0C7684B0" w14:textId="1AE6A6C2" w:rsidR="00211C7D" w:rsidRPr="00211C7D" w:rsidRDefault="00211C7D" w:rsidP="00656C12">
            <w:pPr>
              <w:pStyle w:val="InfoBlue"/>
              <w:jc w:val="both"/>
            </w:pPr>
            <w:r>
              <w:t>Tìm vị trí quán ăn</w:t>
            </w:r>
            <w:r w:rsidR="00C37976">
              <w:t>.</w:t>
            </w:r>
          </w:p>
        </w:tc>
      </w:tr>
      <w:tr w:rsidR="00811E56" w14:paraId="20351EDE" w14:textId="77777777">
        <w:trPr>
          <w:cantSplit/>
        </w:trPr>
        <w:tc>
          <w:tcPr>
            <w:tcW w:w="1177" w:type="dxa"/>
            <w:tcBorders>
              <w:top w:val="nil"/>
            </w:tcBorders>
          </w:tcPr>
          <w:p w14:paraId="0A6B7621" w14:textId="77777777" w:rsidR="00811E56" w:rsidRDefault="00BE567A" w:rsidP="00656C12">
            <w:pPr>
              <w:pStyle w:val="BodyText"/>
              <w:keepNext/>
              <w:ind w:left="72"/>
              <w:jc w:val="both"/>
            </w:pPr>
            <w:r>
              <w:t>Important</w:t>
            </w:r>
          </w:p>
        </w:tc>
        <w:tc>
          <w:tcPr>
            <w:tcW w:w="6041" w:type="dxa"/>
            <w:tcBorders>
              <w:top w:val="nil"/>
            </w:tcBorders>
          </w:tcPr>
          <w:p w14:paraId="31AF3E48" w14:textId="77777777" w:rsidR="00C37976" w:rsidRDefault="00211C7D" w:rsidP="00656C12">
            <w:pPr>
              <w:pStyle w:val="InfoBlue"/>
              <w:jc w:val="both"/>
            </w:pPr>
            <w:r>
              <w:t>Đánh giá, nhận xét quán ăn</w:t>
            </w:r>
            <w:r w:rsidR="00C37976">
              <w:t>.</w:t>
            </w:r>
          </w:p>
          <w:p w14:paraId="579F9572" w14:textId="651354F6" w:rsidR="00EC0AE4" w:rsidRPr="00EC0AE4" w:rsidRDefault="00EC0AE4" w:rsidP="00656C12">
            <w:pPr>
              <w:pStyle w:val="InfoBlue"/>
              <w:jc w:val="both"/>
            </w:pPr>
            <w:r>
              <w:t>Xác nhận danh tính thông qua SMS, mật khẩu</w:t>
            </w:r>
          </w:p>
        </w:tc>
      </w:tr>
      <w:tr w:rsidR="00811E56" w14:paraId="609D6C68" w14:textId="77777777">
        <w:trPr>
          <w:cantSplit/>
        </w:trPr>
        <w:tc>
          <w:tcPr>
            <w:tcW w:w="1177" w:type="dxa"/>
          </w:tcPr>
          <w:p w14:paraId="30EDE611" w14:textId="77777777" w:rsidR="00811E56" w:rsidRDefault="00BE567A" w:rsidP="00656C12">
            <w:pPr>
              <w:pStyle w:val="BodyText"/>
              <w:ind w:left="72"/>
              <w:jc w:val="both"/>
            </w:pPr>
            <w:r>
              <w:t>Useful</w:t>
            </w:r>
          </w:p>
        </w:tc>
        <w:tc>
          <w:tcPr>
            <w:tcW w:w="6041" w:type="dxa"/>
          </w:tcPr>
          <w:p w14:paraId="319FF597" w14:textId="62893DD9" w:rsidR="00811E56" w:rsidRDefault="00811E56" w:rsidP="00656C12">
            <w:pPr>
              <w:pStyle w:val="InfoBlue"/>
              <w:jc w:val="both"/>
            </w:pPr>
          </w:p>
        </w:tc>
      </w:tr>
    </w:tbl>
    <w:p w14:paraId="1254C7B9" w14:textId="77777777" w:rsidR="00811E56" w:rsidRDefault="00811E56" w:rsidP="00656C12">
      <w:pPr>
        <w:pStyle w:val="Paragraph4"/>
        <w:ind w:left="0"/>
      </w:pPr>
    </w:p>
    <w:p w14:paraId="597EB3EF" w14:textId="77777777" w:rsidR="00811E56" w:rsidRDefault="00BE567A" w:rsidP="00656C12">
      <w:pPr>
        <w:pStyle w:val="Heading2"/>
        <w:widowControl/>
        <w:numPr>
          <w:ilvl w:val="0"/>
          <w:numId w:val="0"/>
        </w:numPr>
        <w:jc w:val="both"/>
      </w:pPr>
      <w:bookmarkStart w:id="211" w:name="_Toc425054400"/>
      <w:bookmarkStart w:id="212" w:name="_Toc343955074"/>
      <w:bookmarkStart w:id="213" w:name="_Toc346297786"/>
      <w:bookmarkStart w:id="214" w:name="_Toc422186493"/>
      <w:bookmarkStart w:id="215" w:name="_Toc436203396"/>
      <w:bookmarkStart w:id="216" w:name="_Toc452813615"/>
      <w:bookmarkStart w:id="217" w:name="_Toc138278273"/>
      <w:r>
        <w:t>A.3</w:t>
      </w:r>
      <w:r>
        <w:tab/>
        <w:t>Effort</w:t>
      </w:r>
      <w:bookmarkEnd w:id="211"/>
      <w:bookmarkEnd w:id="212"/>
      <w:bookmarkEnd w:id="213"/>
      <w:bookmarkEnd w:id="214"/>
      <w:bookmarkEnd w:id="215"/>
      <w:bookmarkEnd w:id="216"/>
      <w:bookmarkEnd w:id="217"/>
    </w:p>
    <w:p w14:paraId="46F49D07" w14:textId="33493603" w:rsidR="009B4F9E" w:rsidRDefault="00EC0AE4" w:rsidP="00656C12">
      <w:pPr>
        <w:pStyle w:val="ListParagraph"/>
        <w:numPr>
          <w:ilvl w:val="0"/>
          <w:numId w:val="40"/>
        </w:numPr>
        <w:jc w:val="both"/>
      </w:pPr>
      <w:r>
        <w:t xml:space="preserve">Mỗi tính năng cần khoảng 24 </w:t>
      </w:r>
      <w:r w:rsidR="009B4F9E">
        <w:t>–</w:t>
      </w:r>
      <w:r>
        <w:t xml:space="preserve"> </w:t>
      </w:r>
      <w:r w:rsidR="009B4F9E">
        <w:t>48 giờ cài đặt, tuỳ theo quy mô của tính năng.</w:t>
      </w:r>
    </w:p>
    <w:p w14:paraId="041F38B4" w14:textId="742B4C13" w:rsidR="009B4F9E" w:rsidRPr="009B4F9E" w:rsidRDefault="009B4F9E" w:rsidP="00656C12">
      <w:pPr>
        <w:pStyle w:val="ListParagraph"/>
        <w:numPr>
          <w:ilvl w:val="0"/>
          <w:numId w:val="40"/>
        </w:numPr>
        <w:jc w:val="both"/>
      </w:pPr>
      <w:r>
        <w:t>Mỗi tính năng có thể bao gồm 1000-1500 dòng code tất cả.</w:t>
      </w:r>
    </w:p>
    <w:p w14:paraId="14BF49BF" w14:textId="7D609744" w:rsidR="00811E56" w:rsidRDefault="00BE567A" w:rsidP="00656C12">
      <w:pPr>
        <w:pStyle w:val="Heading2"/>
        <w:widowControl/>
        <w:numPr>
          <w:ilvl w:val="0"/>
          <w:numId w:val="0"/>
        </w:numPr>
        <w:jc w:val="both"/>
      </w:pPr>
      <w:bookmarkStart w:id="218" w:name="_Toc425054401"/>
      <w:bookmarkStart w:id="219" w:name="_Toc422186494"/>
      <w:bookmarkStart w:id="220" w:name="_Toc436203397"/>
      <w:bookmarkStart w:id="221" w:name="_Toc452813616"/>
      <w:bookmarkStart w:id="222" w:name="_Toc138278274"/>
      <w:r>
        <w:t>A.4</w:t>
      </w:r>
      <w:r>
        <w:tab/>
        <w:t>Risk</w:t>
      </w:r>
      <w:bookmarkEnd w:id="218"/>
      <w:bookmarkEnd w:id="219"/>
      <w:bookmarkEnd w:id="220"/>
      <w:bookmarkEnd w:id="221"/>
      <w:bookmarkEnd w:id="222"/>
    </w:p>
    <w:p w14:paraId="097CDFF5" w14:textId="120D4977" w:rsidR="00811E56" w:rsidRDefault="008F65AF" w:rsidP="00656C12">
      <w:pPr>
        <w:pStyle w:val="ListParagraph"/>
        <w:numPr>
          <w:ilvl w:val="0"/>
          <w:numId w:val="41"/>
        </w:numPr>
        <w:jc w:val="both"/>
      </w:pPr>
      <w:r>
        <w:t>Tính năng cài đặt gặp nhiều khó khăn hơn dự kiến, yêu cầu thêm thời gian để nghiên cứu.</w:t>
      </w:r>
    </w:p>
    <w:p w14:paraId="5A1CBEBD" w14:textId="7D3AD90C" w:rsidR="001B1179" w:rsidRDefault="001B1179" w:rsidP="00656C12">
      <w:pPr>
        <w:pStyle w:val="ListParagraph"/>
        <w:numPr>
          <w:ilvl w:val="0"/>
          <w:numId w:val="41"/>
        </w:numPr>
        <w:jc w:val="both"/>
      </w:pPr>
      <w:r>
        <w:t>Một số tính năng có thể sử dụng lại từ dự án cũ, tuy nhiên độ tương thích không cao.</w:t>
      </w:r>
    </w:p>
    <w:p w14:paraId="61A42FC3" w14:textId="49C78583" w:rsidR="006C052C" w:rsidRDefault="006C052C" w:rsidP="00656C12">
      <w:pPr>
        <w:pStyle w:val="ListParagraph"/>
        <w:numPr>
          <w:ilvl w:val="0"/>
          <w:numId w:val="41"/>
        </w:numPr>
        <w:jc w:val="both"/>
      </w:pPr>
      <w:r>
        <w:t>Tính năng cần cài đặt có sẵn bởi một bên thứ 3, nhưng đột nhiên bên thứ 3 không cung cấp nữa.</w:t>
      </w:r>
    </w:p>
    <w:p w14:paraId="3C74DB9C" w14:textId="433A2BD0" w:rsidR="006C052C" w:rsidRPr="006C052C" w:rsidRDefault="007B150F" w:rsidP="00656C12">
      <w:pPr>
        <w:pStyle w:val="ListParagraph"/>
        <w:numPr>
          <w:ilvl w:val="0"/>
          <w:numId w:val="41"/>
        </w:numPr>
        <w:jc w:val="both"/>
      </w:pPr>
      <w:r>
        <w:t>Yêu cầu khách hàng thay đổi, làm lại hoặc bổ sung thêm các tính năng mới.</w:t>
      </w:r>
    </w:p>
    <w:p w14:paraId="16A87CFE" w14:textId="19736623" w:rsidR="00811E56" w:rsidRDefault="00BE567A" w:rsidP="00656C12">
      <w:pPr>
        <w:pStyle w:val="Heading2"/>
        <w:widowControl/>
        <w:numPr>
          <w:ilvl w:val="0"/>
          <w:numId w:val="0"/>
        </w:numPr>
        <w:jc w:val="both"/>
      </w:pPr>
      <w:bookmarkStart w:id="223" w:name="_Toc425054402"/>
      <w:bookmarkStart w:id="224" w:name="_Toc422186495"/>
      <w:bookmarkStart w:id="225" w:name="_Toc436203398"/>
      <w:bookmarkStart w:id="226" w:name="_Toc452813617"/>
      <w:bookmarkStart w:id="227" w:name="_Toc138278275"/>
      <w:r>
        <w:t>A.5</w:t>
      </w:r>
      <w:r>
        <w:tab/>
        <w:t>Stability</w:t>
      </w:r>
      <w:bookmarkEnd w:id="223"/>
      <w:bookmarkEnd w:id="224"/>
      <w:bookmarkEnd w:id="225"/>
      <w:bookmarkEnd w:id="226"/>
      <w:bookmarkEnd w:id="227"/>
    </w:p>
    <w:p w14:paraId="58CFDE95" w14:textId="0DFEB4E5" w:rsidR="00811E56" w:rsidRDefault="00456840" w:rsidP="00656C12">
      <w:pPr>
        <w:pStyle w:val="InfoBlue"/>
        <w:jc w:val="both"/>
      </w:pPr>
      <w:r>
        <w:t>Các tính năng ít thay đổi:</w:t>
      </w:r>
    </w:p>
    <w:p w14:paraId="646723E6" w14:textId="7FB9C5F8" w:rsidR="00C37976" w:rsidRDefault="00456840" w:rsidP="00656C12">
      <w:pPr>
        <w:pStyle w:val="InfoBlue"/>
        <w:numPr>
          <w:ilvl w:val="0"/>
          <w:numId w:val="33"/>
        </w:numPr>
        <w:jc w:val="both"/>
      </w:pPr>
      <w:r>
        <w:t>Quản lý tài khoản cá nhân</w:t>
      </w:r>
      <w:r w:rsidR="00C37976">
        <w:t>.</w:t>
      </w:r>
    </w:p>
    <w:p w14:paraId="40D8204D" w14:textId="77777777" w:rsidR="00C37976" w:rsidRDefault="00B63AE3" w:rsidP="00656C12">
      <w:pPr>
        <w:pStyle w:val="BodyText"/>
        <w:numPr>
          <w:ilvl w:val="0"/>
          <w:numId w:val="33"/>
        </w:numPr>
        <w:jc w:val="both"/>
      </w:pPr>
      <w:r>
        <w:t>Tìm kiếm quán ăn</w:t>
      </w:r>
      <w:r w:rsidR="00C37976">
        <w:t>.</w:t>
      </w:r>
    </w:p>
    <w:p w14:paraId="2774CCF4" w14:textId="73027890" w:rsidR="00B63AE3" w:rsidRDefault="00B63AE3" w:rsidP="00656C12">
      <w:pPr>
        <w:pStyle w:val="InfoBlue"/>
        <w:jc w:val="both"/>
      </w:pPr>
      <w:r>
        <w:t>Các tính năng dễ xảy ra thay đổi</w:t>
      </w:r>
    </w:p>
    <w:p w14:paraId="04D0A165" w14:textId="77777777" w:rsidR="00C37976" w:rsidRDefault="00A36675" w:rsidP="00656C12">
      <w:pPr>
        <w:pStyle w:val="InfoBlue"/>
        <w:jc w:val="both"/>
      </w:pPr>
      <w:r>
        <w:t>Xem thông tin quán ăn</w:t>
      </w:r>
      <w:r w:rsidR="00C37976">
        <w:t>.</w:t>
      </w:r>
    </w:p>
    <w:p w14:paraId="658A8217" w14:textId="44622921" w:rsidR="00A36675" w:rsidRDefault="00031C30" w:rsidP="00656C12">
      <w:pPr>
        <w:pStyle w:val="BodyText"/>
        <w:numPr>
          <w:ilvl w:val="0"/>
          <w:numId w:val="33"/>
        </w:numPr>
        <w:jc w:val="both"/>
      </w:pPr>
      <w:r>
        <w:t>Đánh giá, nhận xét</w:t>
      </w:r>
    </w:p>
    <w:p w14:paraId="7E557C2E" w14:textId="19FC4A83" w:rsidR="00031C30" w:rsidRDefault="00031C30" w:rsidP="00656C12">
      <w:pPr>
        <w:pStyle w:val="BodyText"/>
        <w:numPr>
          <w:ilvl w:val="0"/>
          <w:numId w:val="33"/>
        </w:numPr>
        <w:jc w:val="both"/>
      </w:pPr>
      <w:r>
        <w:t>Cập nhật thông tin quán ăn</w:t>
      </w:r>
    </w:p>
    <w:p w14:paraId="2312EE1E" w14:textId="169A1D7D" w:rsidR="00031C30" w:rsidRPr="00A36675" w:rsidRDefault="00CD09D4" w:rsidP="00656C12">
      <w:pPr>
        <w:pStyle w:val="BodyText"/>
        <w:numPr>
          <w:ilvl w:val="0"/>
          <w:numId w:val="33"/>
        </w:numPr>
        <w:jc w:val="both"/>
      </w:pPr>
      <w:r>
        <w:t>Đăng tải quán ăn</w:t>
      </w:r>
    </w:p>
    <w:p w14:paraId="399AF0D1" w14:textId="3AE3E7E3" w:rsidR="00811E56" w:rsidRDefault="00BE567A" w:rsidP="00656C12">
      <w:pPr>
        <w:pStyle w:val="Heading2"/>
        <w:widowControl/>
        <w:numPr>
          <w:ilvl w:val="0"/>
          <w:numId w:val="0"/>
        </w:numPr>
        <w:jc w:val="both"/>
      </w:pPr>
      <w:bookmarkStart w:id="228" w:name="_Toc425054403"/>
      <w:bookmarkStart w:id="229" w:name="_Toc343955086"/>
      <w:bookmarkStart w:id="230" w:name="_Toc346297788"/>
      <w:bookmarkStart w:id="231" w:name="_Toc422186496"/>
      <w:bookmarkStart w:id="232" w:name="_Toc436203399"/>
      <w:bookmarkStart w:id="233" w:name="_Toc452813618"/>
      <w:bookmarkStart w:id="234" w:name="_Toc138278276"/>
      <w:r>
        <w:lastRenderedPageBreak/>
        <w:t>A.6</w:t>
      </w:r>
      <w:r>
        <w:tab/>
        <w:t>Target Release</w:t>
      </w:r>
      <w:bookmarkEnd w:id="228"/>
      <w:bookmarkEnd w:id="229"/>
      <w:bookmarkEnd w:id="230"/>
      <w:bookmarkEnd w:id="231"/>
      <w:bookmarkEnd w:id="232"/>
      <w:bookmarkEnd w:id="233"/>
      <w:bookmarkEnd w:id="234"/>
    </w:p>
    <w:p w14:paraId="081550FB" w14:textId="1A7B4813" w:rsidR="00811E56" w:rsidRDefault="001801BA" w:rsidP="00656C12">
      <w:pPr>
        <w:pStyle w:val="InfoBlue"/>
        <w:jc w:val="both"/>
      </w:pPr>
      <w:r>
        <w:t>Phiên bản 0.1</w:t>
      </w:r>
    </w:p>
    <w:p w14:paraId="48E97777" w14:textId="08E3B980" w:rsidR="001801BA" w:rsidRDefault="001801BA" w:rsidP="00656C12">
      <w:pPr>
        <w:pStyle w:val="InfoBlue"/>
        <w:numPr>
          <w:ilvl w:val="0"/>
          <w:numId w:val="33"/>
        </w:numPr>
        <w:jc w:val="both"/>
      </w:pPr>
      <w:r>
        <w:t>Quản lý thông tin cá nhân</w:t>
      </w:r>
      <w:r w:rsidR="00890CEB">
        <w:t>.</w:t>
      </w:r>
    </w:p>
    <w:p w14:paraId="66537657" w14:textId="60400DC2" w:rsidR="001801BA" w:rsidRDefault="001801BA" w:rsidP="00656C12">
      <w:pPr>
        <w:pStyle w:val="BodyText"/>
        <w:numPr>
          <w:ilvl w:val="0"/>
          <w:numId w:val="33"/>
        </w:numPr>
        <w:jc w:val="both"/>
      </w:pPr>
      <w:r>
        <w:t>Tạo tài khoản</w:t>
      </w:r>
      <w:r w:rsidR="00890CEB">
        <w:t>.</w:t>
      </w:r>
    </w:p>
    <w:p w14:paraId="1BF2B53A" w14:textId="145CC71C" w:rsidR="001801BA" w:rsidRDefault="001801BA" w:rsidP="00656C12">
      <w:pPr>
        <w:pStyle w:val="BodyText"/>
        <w:numPr>
          <w:ilvl w:val="0"/>
          <w:numId w:val="33"/>
        </w:numPr>
        <w:jc w:val="both"/>
      </w:pPr>
      <w:r>
        <w:t>Đăng tải quán ăn</w:t>
      </w:r>
      <w:r w:rsidR="00890CEB">
        <w:t>.</w:t>
      </w:r>
    </w:p>
    <w:p w14:paraId="42AF1437" w14:textId="2C1C99AB" w:rsidR="00D07DC2" w:rsidRDefault="00D07DC2" w:rsidP="00656C12">
      <w:pPr>
        <w:pStyle w:val="BodyText"/>
        <w:numPr>
          <w:ilvl w:val="0"/>
          <w:numId w:val="33"/>
        </w:numPr>
        <w:jc w:val="both"/>
      </w:pPr>
      <w:r>
        <w:t>Tìm kiếm quán ăn</w:t>
      </w:r>
      <w:r w:rsidR="00890CEB">
        <w:t>.</w:t>
      </w:r>
    </w:p>
    <w:p w14:paraId="058F8369" w14:textId="0A515E77" w:rsidR="001801BA" w:rsidRDefault="001801BA" w:rsidP="00656C12">
      <w:pPr>
        <w:pStyle w:val="InfoBlue"/>
        <w:jc w:val="both"/>
      </w:pPr>
      <w:r>
        <w:t>Phiên bản 0.2</w:t>
      </w:r>
    </w:p>
    <w:p w14:paraId="4BA9C812" w14:textId="332726D3" w:rsidR="001801BA" w:rsidRDefault="00D07DC2" w:rsidP="00656C12">
      <w:pPr>
        <w:pStyle w:val="InfoBlue"/>
        <w:numPr>
          <w:ilvl w:val="0"/>
          <w:numId w:val="33"/>
        </w:numPr>
        <w:jc w:val="both"/>
      </w:pPr>
      <w:r>
        <w:t>Cập nhật thông tin quán ăn</w:t>
      </w:r>
      <w:r w:rsidR="00890CEB">
        <w:t>.</w:t>
      </w:r>
    </w:p>
    <w:p w14:paraId="67E4A39E" w14:textId="0B84FF27" w:rsidR="00D07DC2" w:rsidRDefault="00D07DC2" w:rsidP="00656C12">
      <w:pPr>
        <w:pStyle w:val="BodyText"/>
        <w:numPr>
          <w:ilvl w:val="0"/>
          <w:numId w:val="33"/>
        </w:numPr>
        <w:jc w:val="both"/>
      </w:pPr>
      <w:r>
        <w:t>Đánh giá, bình luận</w:t>
      </w:r>
      <w:r w:rsidR="00890CEB">
        <w:t>.</w:t>
      </w:r>
    </w:p>
    <w:p w14:paraId="16FC19DD" w14:textId="2F026FBA" w:rsidR="00890CEB" w:rsidRDefault="00890CEB" w:rsidP="00656C12">
      <w:pPr>
        <w:pStyle w:val="BodyText"/>
        <w:numPr>
          <w:ilvl w:val="0"/>
          <w:numId w:val="33"/>
        </w:numPr>
        <w:jc w:val="both"/>
      </w:pPr>
      <w:r>
        <w:t>Tìm kiếm nâng cao quán ăn.</w:t>
      </w:r>
    </w:p>
    <w:p w14:paraId="71EB984B" w14:textId="1ACC69C5" w:rsidR="00890CEB" w:rsidRDefault="00890CEB" w:rsidP="00656C12">
      <w:pPr>
        <w:pStyle w:val="BodyText"/>
        <w:numPr>
          <w:ilvl w:val="0"/>
          <w:numId w:val="33"/>
        </w:numPr>
        <w:jc w:val="both"/>
      </w:pPr>
      <w:r>
        <w:t>Xem thông tin chi tiết quán ăn.</w:t>
      </w:r>
    </w:p>
    <w:p w14:paraId="64E5322D" w14:textId="1CD26E82" w:rsidR="00E443BC" w:rsidRDefault="00E443BC" w:rsidP="00656C12">
      <w:pPr>
        <w:pStyle w:val="InfoBlue"/>
        <w:jc w:val="both"/>
      </w:pPr>
      <w:r>
        <w:t>Phiên bản 0.3</w:t>
      </w:r>
    </w:p>
    <w:p w14:paraId="4FCC6901" w14:textId="5DF90717" w:rsidR="00E443BC" w:rsidRPr="00E443BC" w:rsidRDefault="00E443BC" w:rsidP="00656C12">
      <w:pPr>
        <w:pStyle w:val="InfoBlue"/>
        <w:numPr>
          <w:ilvl w:val="0"/>
          <w:numId w:val="33"/>
        </w:numPr>
        <w:jc w:val="both"/>
      </w:pPr>
      <w:r>
        <w:t>Xác thực người dùng: sms, mật khẩu</w:t>
      </w:r>
      <w:r w:rsidR="00C37976">
        <w:t>.</w:t>
      </w:r>
    </w:p>
    <w:p w14:paraId="05F1FB53" w14:textId="3BE5FD68" w:rsidR="00D07DC2" w:rsidRPr="00D07DC2" w:rsidRDefault="00D07DC2" w:rsidP="00656C12">
      <w:pPr>
        <w:pStyle w:val="BodyText"/>
        <w:jc w:val="both"/>
      </w:pPr>
    </w:p>
    <w:p w14:paraId="34D05280" w14:textId="5DD0221C" w:rsidR="00811E56" w:rsidRDefault="00BE567A" w:rsidP="00656C12">
      <w:pPr>
        <w:pStyle w:val="Heading2"/>
        <w:widowControl/>
        <w:numPr>
          <w:ilvl w:val="0"/>
          <w:numId w:val="0"/>
        </w:numPr>
        <w:jc w:val="both"/>
      </w:pPr>
      <w:bookmarkStart w:id="235" w:name="_Toc425054404"/>
      <w:bookmarkStart w:id="236" w:name="_Toc422186497"/>
      <w:bookmarkStart w:id="237" w:name="_Toc436203400"/>
      <w:bookmarkStart w:id="238" w:name="_Toc452813619"/>
      <w:bookmarkStart w:id="239" w:name="_Toc138278277"/>
      <w:r>
        <w:t>A.7</w:t>
      </w:r>
      <w:r>
        <w:tab/>
        <w:t>Assigned To</w:t>
      </w:r>
      <w:bookmarkEnd w:id="235"/>
      <w:bookmarkEnd w:id="236"/>
      <w:bookmarkEnd w:id="237"/>
      <w:bookmarkEnd w:id="238"/>
      <w:bookmarkEnd w:id="239"/>
    </w:p>
    <w:p w14:paraId="723836ED" w14:textId="25C1B035" w:rsidR="00C154A3" w:rsidRDefault="00BE567A" w:rsidP="00656C12">
      <w:pPr>
        <w:pStyle w:val="Heading2"/>
        <w:widowControl/>
        <w:numPr>
          <w:ilvl w:val="0"/>
          <w:numId w:val="0"/>
        </w:numPr>
        <w:jc w:val="both"/>
      </w:pPr>
      <w:bookmarkStart w:id="240" w:name="_Toc425054405"/>
      <w:bookmarkStart w:id="241" w:name="_Toc343955094"/>
      <w:bookmarkStart w:id="242" w:name="_Toc346297789"/>
      <w:bookmarkStart w:id="243" w:name="_Toc422186498"/>
      <w:bookmarkStart w:id="244" w:name="_Toc436203401"/>
      <w:bookmarkStart w:id="245" w:name="_Toc452813620"/>
      <w:bookmarkStart w:id="246" w:name="_Toc138278278"/>
      <w:r>
        <w:t>A.8</w:t>
      </w:r>
      <w:r>
        <w:tab/>
        <w:t>Reason</w:t>
      </w:r>
      <w:bookmarkEnd w:id="240"/>
      <w:bookmarkEnd w:id="241"/>
      <w:bookmarkEnd w:id="242"/>
      <w:bookmarkEnd w:id="243"/>
      <w:bookmarkEnd w:id="244"/>
      <w:bookmarkEnd w:id="245"/>
      <w:bookmarkEnd w:id="246"/>
    </w:p>
    <w:sectPr w:rsidR="00C154A3">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E1C5D" w14:textId="77777777" w:rsidR="00A638C0" w:rsidRDefault="00A638C0">
      <w:pPr>
        <w:spacing w:line="240" w:lineRule="auto"/>
      </w:pPr>
      <w:r>
        <w:separator/>
      </w:r>
    </w:p>
  </w:endnote>
  <w:endnote w:type="continuationSeparator" w:id="0">
    <w:p w14:paraId="6DA175F6" w14:textId="77777777" w:rsidR="00A638C0" w:rsidRDefault="00A638C0">
      <w:pPr>
        <w:spacing w:line="240" w:lineRule="auto"/>
      </w:pPr>
      <w:r>
        <w:continuationSeparator/>
      </w:r>
    </w:p>
  </w:endnote>
  <w:endnote w:type="continuationNotice" w:id="1">
    <w:p w14:paraId="7519FA06" w14:textId="77777777" w:rsidR="00A638C0" w:rsidRDefault="00A638C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11E56" w14:paraId="2797C281" w14:textId="77777777">
      <w:tc>
        <w:tcPr>
          <w:tcW w:w="3162" w:type="dxa"/>
          <w:tcBorders>
            <w:top w:val="nil"/>
            <w:left w:val="nil"/>
            <w:bottom w:val="nil"/>
            <w:right w:val="nil"/>
          </w:tcBorders>
        </w:tcPr>
        <w:p w14:paraId="42983280" w14:textId="77777777" w:rsidR="00811E56" w:rsidRDefault="00BE567A">
          <w:pPr>
            <w:ind w:right="360"/>
          </w:pPr>
          <w:r>
            <w:t>Confidential</w:t>
          </w:r>
        </w:p>
      </w:tc>
      <w:tc>
        <w:tcPr>
          <w:tcW w:w="3162" w:type="dxa"/>
          <w:tcBorders>
            <w:top w:val="nil"/>
            <w:left w:val="nil"/>
            <w:bottom w:val="nil"/>
            <w:right w:val="nil"/>
          </w:tcBorders>
        </w:tcPr>
        <w:p w14:paraId="63D63FD3" w14:textId="209F096F" w:rsidR="00811E56" w:rsidRDefault="0035077E">
          <w:pPr>
            <w:jc w:val="center"/>
          </w:pPr>
          <w:r>
            <w:rPr>
              <w:rFonts w:ascii="Symbol" w:eastAsia="Symbol" w:hAnsi="Symbol" w:cs="Symbol"/>
            </w:rPr>
            <w:t>Ó</w:t>
          </w:r>
          <w:fldSimple w:instr="DOCPROPERTY &quot;Company&quot;  \* MERGEFORMAT">
            <w:r w:rsidR="00277E51">
              <w:t>Nhóm 11 - Next Gen</w:t>
            </w:r>
          </w:fldSimple>
          <w:r w:rsidR="00BE567A">
            <w:t xml:space="preserve">, </w:t>
          </w:r>
          <w:r w:rsidR="00BE567A">
            <w:fldChar w:fldCharType="begin"/>
          </w:r>
          <w:r w:rsidR="00BE567A">
            <w:instrText xml:space="preserve"> DATE \@ "yyyy" </w:instrText>
          </w:r>
          <w:r w:rsidR="00BE567A">
            <w:fldChar w:fldCharType="separate"/>
          </w:r>
          <w:r w:rsidR="00F00391">
            <w:rPr>
              <w:noProof/>
            </w:rPr>
            <w:t>2023</w:t>
          </w:r>
          <w:r w:rsidR="00BE567A">
            <w:fldChar w:fldCharType="end"/>
          </w:r>
        </w:p>
      </w:tc>
      <w:tc>
        <w:tcPr>
          <w:tcW w:w="3162" w:type="dxa"/>
          <w:tcBorders>
            <w:top w:val="nil"/>
            <w:left w:val="nil"/>
            <w:bottom w:val="nil"/>
            <w:right w:val="nil"/>
          </w:tcBorders>
        </w:tcPr>
        <w:p w14:paraId="2D5B6E00" w14:textId="77777777" w:rsidR="00811E56" w:rsidRDefault="00BE567A">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tc>
    </w:tr>
  </w:tbl>
  <w:p w14:paraId="040D93CD" w14:textId="77777777" w:rsidR="00811E56" w:rsidRDefault="00811E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D0A33" w14:textId="77777777" w:rsidR="00A638C0" w:rsidRDefault="00A638C0">
      <w:pPr>
        <w:spacing w:line="240" w:lineRule="auto"/>
      </w:pPr>
      <w:r>
        <w:separator/>
      </w:r>
    </w:p>
  </w:footnote>
  <w:footnote w:type="continuationSeparator" w:id="0">
    <w:p w14:paraId="517334F0" w14:textId="77777777" w:rsidR="00A638C0" w:rsidRDefault="00A638C0">
      <w:pPr>
        <w:spacing w:line="240" w:lineRule="auto"/>
      </w:pPr>
      <w:r>
        <w:continuationSeparator/>
      </w:r>
    </w:p>
  </w:footnote>
  <w:footnote w:type="continuationNotice" w:id="1">
    <w:p w14:paraId="09680B0B" w14:textId="77777777" w:rsidR="00A638C0" w:rsidRDefault="00A638C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11E56" w14:paraId="22C6374E" w14:textId="77777777">
      <w:tc>
        <w:tcPr>
          <w:tcW w:w="6379" w:type="dxa"/>
        </w:tcPr>
        <w:p w14:paraId="74F64A6B" w14:textId="1B76218F" w:rsidR="00811E56" w:rsidRDefault="00BE567A">
          <w:r>
            <w:rPr>
              <w:b/>
            </w:rPr>
            <w:fldChar w:fldCharType="begin"/>
          </w:r>
          <w:r>
            <w:rPr>
              <w:b/>
            </w:rPr>
            <w:instrText xml:space="preserve"> SUBJECT  \* MERGEFORMAT </w:instrText>
          </w:r>
          <w:r>
            <w:rPr>
              <w:b/>
            </w:rPr>
            <w:fldChar w:fldCharType="separate"/>
          </w:r>
          <w:r w:rsidR="00E2105B" w:rsidRPr="00E2105B">
            <w:t>Food Guide</w:t>
          </w:r>
          <w:r>
            <w:rPr>
              <w:b/>
            </w:rPr>
            <w:fldChar w:fldCharType="end"/>
          </w:r>
        </w:p>
      </w:tc>
      <w:tc>
        <w:tcPr>
          <w:tcW w:w="3179" w:type="dxa"/>
        </w:tcPr>
        <w:p w14:paraId="2791E335" w14:textId="77777777" w:rsidR="00811E56" w:rsidRDefault="00BE567A">
          <w:pPr>
            <w:tabs>
              <w:tab w:val="left" w:pos="1135"/>
            </w:tabs>
            <w:spacing w:before="40"/>
            <w:ind w:right="68"/>
          </w:pPr>
          <w:r>
            <w:t xml:space="preserve">  Version:           &lt;1.0&gt;</w:t>
          </w:r>
        </w:p>
      </w:tc>
    </w:tr>
    <w:tr w:rsidR="00811E56" w14:paraId="268A28DF" w14:textId="77777777">
      <w:tc>
        <w:tcPr>
          <w:tcW w:w="6379" w:type="dxa"/>
        </w:tcPr>
        <w:p w14:paraId="29447704" w14:textId="77777777" w:rsidR="00811E56" w:rsidRDefault="00000000">
          <w:fldSimple w:instr="TITLE  \* MERGEFORMAT">
            <w:r w:rsidR="00C154A3">
              <w:t>Vision</w:t>
            </w:r>
          </w:fldSimple>
        </w:p>
      </w:tc>
      <w:tc>
        <w:tcPr>
          <w:tcW w:w="3179" w:type="dxa"/>
        </w:tcPr>
        <w:p w14:paraId="42969976" w14:textId="3A07E8F7" w:rsidR="00811E56" w:rsidRDefault="00BE567A">
          <w:r>
            <w:t xml:space="preserve">  Date:  </w:t>
          </w:r>
          <w:r w:rsidR="003807F9" w:rsidRPr="003807F9">
            <w:t>1</w:t>
          </w:r>
          <w:r w:rsidR="00E938B5">
            <w:t>3</w:t>
          </w:r>
          <w:r w:rsidR="003807F9" w:rsidRPr="003807F9">
            <w:t>/</w:t>
          </w:r>
          <w:r w:rsidR="00E938B5">
            <w:t>May</w:t>
          </w:r>
          <w:r w:rsidR="003807F9" w:rsidRPr="003807F9">
            <w:t>/2023</w:t>
          </w:r>
        </w:p>
      </w:tc>
    </w:tr>
    <w:tr w:rsidR="00811E56" w14:paraId="723B22B1" w14:textId="77777777">
      <w:tc>
        <w:tcPr>
          <w:tcW w:w="9558" w:type="dxa"/>
          <w:gridSpan w:val="2"/>
        </w:tcPr>
        <w:p w14:paraId="1D4EC729" w14:textId="77777777" w:rsidR="00811E56" w:rsidRDefault="00BE567A">
          <w:r>
            <w:t>&lt;document identifier&gt;</w:t>
          </w:r>
        </w:p>
      </w:tc>
    </w:tr>
  </w:tbl>
  <w:p w14:paraId="61AEE659" w14:textId="77777777" w:rsidR="00811E56" w:rsidRDefault="00811E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979E8"/>
    <w:multiLevelType w:val="hybridMultilevel"/>
    <w:tmpl w:val="28DE2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4567606"/>
    <w:multiLevelType w:val="hybridMultilevel"/>
    <w:tmpl w:val="3A16E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DA0DBB"/>
    <w:multiLevelType w:val="hybridMultilevel"/>
    <w:tmpl w:val="C3D07F0E"/>
    <w:lvl w:ilvl="0" w:tplc="D7D0D66E">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9C21B3E"/>
    <w:multiLevelType w:val="hybridMultilevel"/>
    <w:tmpl w:val="B870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FB5518B"/>
    <w:multiLevelType w:val="hybridMultilevel"/>
    <w:tmpl w:val="ED5EB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1C1F9C"/>
    <w:multiLevelType w:val="hybridMultilevel"/>
    <w:tmpl w:val="C4707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15094E"/>
    <w:multiLevelType w:val="hybridMultilevel"/>
    <w:tmpl w:val="6262A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B672E0"/>
    <w:multiLevelType w:val="multilevel"/>
    <w:tmpl w:val="B686C83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E322046"/>
    <w:multiLevelType w:val="hybridMultilevel"/>
    <w:tmpl w:val="CB286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2CA4865"/>
    <w:multiLevelType w:val="hybridMultilevel"/>
    <w:tmpl w:val="FE128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5D9262F"/>
    <w:multiLevelType w:val="hybridMultilevel"/>
    <w:tmpl w:val="0AE084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291B3235"/>
    <w:multiLevelType w:val="hybridMultilevel"/>
    <w:tmpl w:val="D71E1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9D211FA"/>
    <w:multiLevelType w:val="hybridMultilevel"/>
    <w:tmpl w:val="CAACA77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214D5B"/>
    <w:multiLevelType w:val="hybridMultilevel"/>
    <w:tmpl w:val="DB60A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4D5429"/>
    <w:multiLevelType w:val="hybridMultilevel"/>
    <w:tmpl w:val="AB24362E"/>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322148A7"/>
    <w:multiLevelType w:val="hybridMultilevel"/>
    <w:tmpl w:val="8B420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24A731E"/>
    <w:multiLevelType w:val="hybridMultilevel"/>
    <w:tmpl w:val="0F2EC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37562088"/>
    <w:multiLevelType w:val="hybridMultilevel"/>
    <w:tmpl w:val="6BEE2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4308CF"/>
    <w:multiLevelType w:val="hybridMultilevel"/>
    <w:tmpl w:val="5898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3DCC7715"/>
    <w:multiLevelType w:val="hybridMultilevel"/>
    <w:tmpl w:val="7624D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07E7331"/>
    <w:multiLevelType w:val="hybridMultilevel"/>
    <w:tmpl w:val="FE7A3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444B3481"/>
    <w:multiLevelType w:val="hybridMultilevel"/>
    <w:tmpl w:val="FD5C7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6D77AE0"/>
    <w:multiLevelType w:val="hybridMultilevel"/>
    <w:tmpl w:val="47001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4E210688"/>
    <w:multiLevelType w:val="hybridMultilevel"/>
    <w:tmpl w:val="68CCE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52B81E84"/>
    <w:multiLevelType w:val="hybridMultilevel"/>
    <w:tmpl w:val="B714F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5B3E186C"/>
    <w:multiLevelType w:val="hybridMultilevel"/>
    <w:tmpl w:val="3B86E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1C80AC3"/>
    <w:multiLevelType w:val="hybridMultilevel"/>
    <w:tmpl w:val="F4A0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15:restartNumberingAfterBreak="0">
    <w:nsid w:val="668F58AC"/>
    <w:multiLevelType w:val="hybridMultilevel"/>
    <w:tmpl w:val="29749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ACD11C6"/>
    <w:multiLevelType w:val="hybridMultilevel"/>
    <w:tmpl w:val="3670F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3" w15:restartNumberingAfterBreak="0">
    <w:nsid w:val="73902E2A"/>
    <w:multiLevelType w:val="hybridMultilevel"/>
    <w:tmpl w:val="318C17C4"/>
    <w:lvl w:ilvl="0" w:tplc="37F4F4A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6" w15:restartNumberingAfterBreak="0">
    <w:nsid w:val="791A3B82"/>
    <w:multiLevelType w:val="hybridMultilevel"/>
    <w:tmpl w:val="70060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9657BC4"/>
    <w:multiLevelType w:val="hybridMultilevel"/>
    <w:tmpl w:val="6B307A9A"/>
    <w:lvl w:ilvl="0" w:tplc="2F30AD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9" w15:restartNumberingAfterBreak="0">
    <w:nsid w:val="7C0A54F5"/>
    <w:multiLevelType w:val="hybridMultilevel"/>
    <w:tmpl w:val="E1DC5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52573962">
    <w:abstractNumId w:val="0"/>
  </w:num>
  <w:num w:numId="2" w16cid:durableId="177046598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692685127">
    <w:abstractNumId w:val="4"/>
  </w:num>
  <w:num w:numId="4" w16cid:durableId="552621534">
    <w:abstractNumId w:val="30"/>
  </w:num>
  <w:num w:numId="5" w16cid:durableId="2068531067">
    <w:abstractNumId w:val="58"/>
  </w:num>
  <w:num w:numId="6" w16cid:durableId="2013873095">
    <w:abstractNumId w:val="44"/>
  </w:num>
  <w:num w:numId="7" w16cid:durableId="1821071996">
    <w:abstractNumId w:val="42"/>
  </w:num>
  <w:num w:numId="8" w16cid:durableId="2367450">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512688401">
    <w:abstractNumId w:val="2"/>
  </w:num>
  <w:num w:numId="10" w16cid:durableId="441455695">
    <w:abstractNumId w:val="55"/>
  </w:num>
  <w:num w:numId="11" w16cid:durableId="1465854238">
    <w:abstractNumId w:val="8"/>
  </w:num>
  <w:num w:numId="12" w16cid:durableId="676881354">
    <w:abstractNumId w:val="31"/>
  </w:num>
  <w:num w:numId="13" w16cid:durableId="2020892465">
    <w:abstractNumId w:val="29"/>
  </w:num>
  <w:num w:numId="14" w16cid:durableId="840122473">
    <w:abstractNumId w:val="54"/>
  </w:num>
  <w:num w:numId="15" w16cid:durableId="1124541792">
    <w:abstractNumId w:val="26"/>
  </w:num>
  <w:num w:numId="16" w16cid:durableId="340739100">
    <w:abstractNumId w:val="13"/>
  </w:num>
  <w:num w:numId="17" w16cid:durableId="948202142">
    <w:abstractNumId w:val="52"/>
  </w:num>
  <w:num w:numId="18" w16cid:durableId="1897008670">
    <w:abstractNumId w:val="40"/>
  </w:num>
  <w:num w:numId="19" w16cid:durableId="887379564">
    <w:abstractNumId w:val="15"/>
  </w:num>
  <w:num w:numId="20" w16cid:durableId="605387162">
    <w:abstractNumId w:val="37"/>
  </w:num>
  <w:num w:numId="21" w16cid:durableId="1259673478">
    <w:abstractNumId w:val="25"/>
  </w:num>
  <w:num w:numId="22" w16cid:durableId="328867619">
    <w:abstractNumId w:val="51"/>
  </w:num>
  <w:num w:numId="23" w16cid:durableId="863057914">
    <w:abstractNumId w:val="20"/>
  </w:num>
  <w:num w:numId="24" w16cid:durableId="1075667376">
    <w:abstractNumId w:val="18"/>
  </w:num>
  <w:num w:numId="25" w16cid:durableId="1941332198">
    <w:abstractNumId w:val="17"/>
  </w:num>
  <w:num w:numId="26" w16cid:durableId="864825969">
    <w:abstractNumId w:val="45"/>
  </w:num>
  <w:num w:numId="27" w16cid:durableId="1499611440">
    <w:abstractNumId w:val="48"/>
  </w:num>
  <w:num w:numId="28" w16cid:durableId="236748015">
    <w:abstractNumId w:val="60"/>
  </w:num>
  <w:num w:numId="29" w16cid:durableId="989794908">
    <w:abstractNumId w:val="34"/>
  </w:num>
  <w:num w:numId="30" w16cid:durableId="1290744618">
    <w:abstractNumId w:val="12"/>
  </w:num>
  <w:num w:numId="31" w16cid:durableId="922882085">
    <w:abstractNumId w:val="57"/>
  </w:num>
  <w:num w:numId="32" w16cid:durableId="1763797781">
    <w:abstractNumId w:val="24"/>
  </w:num>
  <w:num w:numId="33" w16cid:durableId="1342584512">
    <w:abstractNumId w:val="53"/>
  </w:num>
  <w:num w:numId="34" w16cid:durableId="237907209">
    <w:abstractNumId w:val="11"/>
  </w:num>
  <w:num w:numId="35" w16cid:durableId="346562574">
    <w:abstractNumId w:val="22"/>
  </w:num>
  <w:num w:numId="36" w16cid:durableId="28068697">
    <w:abstractNumId w:val="6"/>
  </w:num>
  <w:num w:numId="37" w16cid:durableId="564920576">
    <w:abstractNumId w:val="3"/>
  </w:num>
  <w:num w:numId="38" w16cid:durableId="86196038">
    <w:abstractNumId w:val="23"/>
  </w:num>
  <w:num w:numId="39" w16cid:durableId="1610039020">
    <w:abstractNumId w:val="19"/>
  </w:num>
  <w:num w:numId="40" w16cid:durableId="319578506">
    <w:abstractNumId w:val="39"/>
  </w:num>
  <w:num w:numId="41" w16cid:durableId="1638876588">
    <w:abstractNumId w:val="14"/>
  </w:num>
  <w:num w:numId="42" w16cid:durableId="879630154">
    <w:abstractNumId w:val="27"/>
  </w:num>
  <w:num w:numId="43" w16cid:durableId="1250039531">
    <w:abstractNumId w:val="56"/>
  </w:num>
  <w:num w:numId="44" w16cid:durableId="884635309">
    <w:abstractNumId w:val="21"/>
  </w:num>
  <w:num w:numId="45" w16cid:durableId="430902241">
    <w:abstractNumId w:val="46"/>
  </w:num>
  <w:num w:numId="46" w16cid:durableId="480197036">
    <w:abstractNumId w:val="35"/>
  </w:num>
  <w:num w:numId="47" w16cid:durableId="1505048633">
    <w:abstractNumId w:val="9"/>
  </w:num>
  <w:num w:numId="48" w16cid:durableId="52394014">
    <w:abstractNumId w:val="49"/>
  </w:num>
  <w:num w:numId="49" w16cid:durableId="1804958260">
    <w:abstractNumId w:val="47"/>
  </w:num>
  <w:num w:numId="50" w16cid:durableId="1788114858">
    <w:abstractNumId w:val="5"/>
  </w:num>
  <w:num w:numId="51" w16cid:durableId="1456211726">
    <w:abstractNumId w:val="38"/>
  </w:num>
  <w:num w:numId="52" w16cid:durableId="1310399917">
    <w:abstractNumId w:val="33"/>
  </w:num>
  <w:num w:numId="53" w16cid:durableId="465512971">
    <w:abstractNumId w:val="28"/>
  </w:num>
  <w:num w:numId="54" w16cid:durableId="39061946">
    <w:abstractNumId w:val="41"/>
  </w:num>
  <w:num w:numId="55" w16cid:durableId="734469329">
    <w:abstractNumId w:val="16"/>
  </w:num>
  <w:num w:numId="56" w16cid:durableId="632903155">
    <w:abstractNumId w:val="10"/>
  </w:num>
  <w:num w:numId="57" w16cid:durableId="2017295476">
    <w:abstractNumId w:val="32"/>
  </w:num>
  <w:num w:numId="58" w16cid:durableId="165755919">
    <w:abstractNumId w:val="43"/>
  </w:num>
  <w:num w:numId="59" w16cid:durableId="619382666">
    <w:abstractNumId w:val="59"/>
  </w:num>
  <w:num w:numId="60" w16cid:durableId="1391884782">
    <w:abstractNumId w:val="50"/>
  </w:num>
  <w:num w:numId="61" w16cid:durableId="1726220021">
    <w:abstractNumId w:val="7"/>
  </w:num>
  <w:num w:numId="62" w16cid:durableId="17878896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4A3"/>
    <w:rsid w:val="000123AE"/>
    <w:rsid w:val="00031C30"/>
    <w:rsid w:val="0007429F"/>
    <w:rsid w:val="00080784"/>
    <w:rsid w:val="00082746"/>
    <w:rsid w:val="000876A1"/>
    <w:rsid w:val="00097485"/>
    <w:rsid w:val="000B37FA"/>
    <w:rsid w:val="000D69B4"/>
    <w:rsid w:val="000F4666"/>
    <w:rsid w:val="00123E0F"/>
    <w:rsid w:val="00147C7E"/>
    <w:rsid w:val="00156F0B"/>
    <w:rsid w:val="00165C54"/>
    <w:rsid w:val="001801BA"/>
    <w:rsid w:val="00180E6F"/>
    <w:rsid w:val="00184114"/>
    <w:rsid w:val="00186596"/>
    <w:rsid w:val="00186D12"/>
    <w:rsid w:val="00190216"/>
    <w:rsid w:val="00193D7C"/>
    <w:rsid w:val="001A6B23"/>
    <w:rsid w:val="001A7D16"/>
    <w:rsid w:val="001B1179"/>
    <w:rsid w:val="001B65CE"/>
    <w:rsid w:val="001C224F"/>
    <w:rsid w:val="001E312A"/>
    <w:rsid w:val="001E69D8"/>
    <w:rsid w:val="001F0C74"/>
    <w:rsid w:val="001F254E"/>
    <w:rsid w:val="00201BF9"/>
    <w:rsid w:val="00210B49"/>
    <w:rsid w:val="00211C7D"/>
    <w:rsid w:val="002226EA"/>
    <w:rsid w:val="0022325F"/>
    <w:rsid w:val="00233012"/>
    <w:rsid w:val="00236BA4"/>
    <w:rsid w:val="002373D7"/>
    <w:rsid w:val="002502BF"/>
    <w:rsid w:val="002539E2"/>
    <w:rsid w:val="00277E51"/>
    <w:rsid w:val="00291814"/>
    <w:rsid w:val="002C72E2"/>
    <w:rsid w:val="002E5F5E"/>
    <w:rsid w:val="002F4044"/>
    <w:rsid w:val="00312523"/>
    <w:rsid w:val="003134F5"/>
    <w:rsid w:val="00327421"/>
    <w:rsid w:val="003475F6"/>
    <w:rsid w:val="00347C4D"/>
    <w:rsid w:val="0035077E"/>
    <w:rsid w:val="00360A1D"/>
    <w:rsid w:val="00365D89"/>
    <w:rsid w:val="00374710"/>
    <w:rsid w:val="00375938"/>
    <w:rsid w:val="003807F9"/>
    <w:rsid w:val="00383993"/>
    <w:rsid w:val="00383A73"/>
    <w:rsid w:val="003A4352"/>
    <w:rsid w:val="003A4B43"/>
    <w:rsid w:val="003C2FAD"/>
    <w:rsid w:val="003C392D"/>
    <w:rsid w:val="003D4D9A"/>
    <w:rsid w:val="003E5BD2"/>
    <w:rsid w:val="003E6535"/>
    <w:rsid w:val="003F1D75"/>
    <w:rsid w:val="004024AF"/>
    <w:rsid w:val="00414EF6"/>
    <w:rsid w:val="00424B70"/>
    <w:rsid w:val="004264DE"/>
    <w:rsid w:val="00431B04"/>
    <w:rsid w:val="0043736B"/>
    <w:rsid w:val="004374A3"/>
    <w:rsid w:val="004455EB"/>
    <w:rsid w:val="00456840"/>
    <w:rsid w:val="00474EAD"/>
    <w:rsid w:val="004840CC"/>
    <w:rsid w:val="00485DE7"/>
    <w:rsid w:val="00494857"/>
    <w:rsid w:val="004A13E8"/>
    <w:rsid w:val="004A469A"/>
    <w:rsid w:val="004A4EF1"/>
    <w:rsid w:val="004B09CF"/>
    <w:rsid w:val="004B7D99"/>
    <w:rsid w:val="004C2633"/>
    <w:rsid w:val="004E0E89"/>
    <w:rsid w:val="004F0634"/>
    <w:rsid w:val="004F6F77"/>
    <w:rsid w:val="00520AFB"/>
    <w:rsid w:val="00525080"/>
    <w:rsid w:val="0055174E"/>
    <w:rsid w:val="00567031"/>
    <w:rsid w:val="0057206A"/>
    <w:rsid w:val="00592C75"/>
    <w:rsid w:val="005A17CC"/>
    <w:rsid w:val="005A59BE"/>
    <w:rsid w:val="005C0C21"/>
    <w:rsid w:val="005C7CB8"/>
    <w:rsid w:val="005E3914"/>
    <w:rsid w:val="00614D75"/>
    <w:rsid w:val="006156E8"/>
    <w:rsid w:val="006212FE"/>
    <w:rsid w:val="006227D1"/>
    <w:rsid w:val="00637DF6"/>
    <w:rsid w:val="00644B26"/>
    <w:rsid w:val="00656C12"/>
    <w:rsid w:val="006743C0"/>
    <w:rsid w:val="0068717A"/>
    <w:rsid w:val="0069403E"/>
    <w:rsid w:val="00694A52"/>
    <w:rsid w:val="00694AAD"/>
    <w:rsid w:val="006B5FA4"/>
    <w:rsid w:val="006C052C"/>
    <w:rsid w:val="006D0A12"/>
    <w:rsid w:val="0070344D"/>
    <w:rsid w:val="00715AFB"/>
    <w:rsid w:val="007217C9"/>
    <w:rsid w:val="007260F6"/>
    <w:rsid w:val="0073244D"/>
    <w:rsid w:val="0073626D"/>
    <w:rsid w:val="00763E98"/>
    <w:rsid w:val="00785539"/>
    <w:rsid w:val="00790C97"/>
    <w:rsid w:val="007A1CFD"/>
    <w:rsid w:val="007A21EF"/>
    <w:rsid w:val="007B150F"/>
    <w:rsid w:val="007B58E5"/>
    <w:rsid w:val="007D4B56"/>
    <w:rsid w:val="007D6849"/>
    <w:rsid w:val="00811E56"/>
    <w:rsid w:val="00812056"/>
    <w:rsid w:val="00824B78"/>
    <w:rsid w:val="00840F00"/>
    <w:rsid w:val="00844C7A"/>
    <w:rsid w:val="00850BDE"/>
    <w:rsid w:val="008570BF"/>
    <w:rsid w:val="00870D0E"/>
    <w:rsid w:val="00874739"/>
    <w:rsid w:val="00886098"/>
    <w:rsid w:val="00890CEB"/>
    <w:rsid w:val="008B14B7"/>
    <w:rsid w:val="008B22B1"/>
    <w:rsid w:val="008B2B9D"/>
    <w:rsid w:val="008B56D7"/>
    <w:rsid w:val="008B5D70"/>
    <w:rsid w:val="008E679C"/>
    <w:rsid w:val="008F4510"/>
    <w:rsid w:val="008F65AF"/>
    <w:rsid w:val="009116A0"/>
    <w:rsid w:val="00955685"/>
    <w:rsid w:val="00960DD3"/>
    <w:rsid w:val="00963706"/>
    <w:rsid w:val="00964AA9"/>
    <w:rsid w:val="00975E90"/>
    <w:rsid w:val="0098700E"/>
    <w:rsid w:val="009B4F9E"/>
    <w:rsid w:val="009B696E"/>
    <w:rsid w:val="009E335B"/>
    <w:rsid w:val="009F2863"/>
    <w:rsid w:val="009F7411"/>
    <w:rsid w:val="00A16CD7"/>
    <w:rsid w:val="00A2328B"/>
    <w:rsid w:val="00A313AF"/>
    <w:rsid w:val="00A35762"/>
    <w:rsid w:val="00A36675"/>
    <w:rsid w:val="00A475C1"/>
    <w:rsid w:val="00A52610"/>
    <w:rsid w:val="00A619F3"/>
    <w:rsid w:val="00A638C0"/>
    <w:rsid w:val="00A7454A"/>
    <w:rsid w:val="00A85011"/>
    <w:rsid w:val="00A872B8"/>
    <w:rsid w:val="00AC756C"/>
    <w:rsid w:val="00AE074E"/>
    <w:rsid w:val="00B36461"/>
    <w:rsid w:val="00B42F5A"/>
    <w:rsid w:val="00B430F1"/>
    <w:rsid w:val="00B63AE3"/>
    <w:rsid w:val="00B65670"/>
    <w:rsid w:val="00B70D8A"/>
    <w:rsid w:val="00B746DD"/>
    <w:rsid w:val="00B93DE9"/>
    <w:rsid w:val="00BA0FB4"/>
    <w:rsid w:val="00BD4394"/>
    <w:rsid w:val="00BE567A"/>
    <w:rsid w:val="00BE7F0F"/>
    <w:rsid w:val="00C0444D"/>
    <w:rsid w:val="00C10E32"/>
    <w:rsid w:val="00C154A3"/>
    <w:rsid w:val="00C21088"/>
    <w:rsid w:val="00C24EE5"/>
    <w:rsid w:val="00C3362E"/>
    <w:rsid w:val="00C343FB"/>
    <w:rsid w:val="00C37976"/>
    <w:rsid w:val="00C43F1C"/>
    <w:rsid w:val="00C555BD"/>
    <w:rsid w:val="00C625AE"/>
    <w:rsid w:val="00C65865"/>
    <w:rsid w:val="00C834A6"/>
    <w:rsid w:val="00C936E1"/>
    <w:rsid w:val="00CA20F8"/>
    <w:rsid w:val="00CB25A0"/>
    <w:rsid w:val="00CC0767"/>
    <w:rsid w:val="00CD09D4"/>
    <w:rsid w:val="00CE21F9"/>
    <w:rsid w:val="00CE292F"/>
    <w:rsid w:val="00CE7F33"/>
    <w:rsid w:val="00D0381A"/>
    <w:rsid w:val="00D07DC2"/>
    <w:rsid w:val="00D33256"/>
    <w:rsid w:val="00D53167"/>
    <w:rsid w:val="00D55CD9"/>
    <w:rsid w:val="00D84103"/>
    <w:rsid w:val="00D92C10"/>
    <w:rsid w:val="00D95B51"/>
    <w:rsid w:val="00DA5D9B"/>
    <w:rsid w:val="00DA628D"/>
    <w:rsid w:val="00DB3FDD"/>
    <w:rsid w:val="00DF1B18"/>
    <w:rsid w:val="00E154FA"/>
    <w:rsid w:val="00E2105B"/>
    <w:rsid w:val="00E2317F"/>
    <w:rsid w:val="00E32B87"/>
    <w:rsid w:val="00E443BC"/>
    <w:rsid w:val="00E52C24"/>
    <w:rsid w:val="00E60C53"/>
    <w:rsid w:val="00E67143"/>
    <w:rsid w:val="00E6716B"/>
    <w:rsid w:val="00E705A8"/>
    <w:rsid w:val="00E83736"/>
    <w:rsid w:val="00E938B5"/>
    <w:rsid w:val="00E95D17"/>
    <w:rsid w:val="00EB3018"/>
    <w:rsid w:val="00EB7247"/>
    <w:rsid w:val="00EC0AE4"/>
    <w:rsid w:val="00ED540B"/>
    <w:rsid w:val="00EF1A79"/>
    <w:rsid w:val="00F00391"/>
    <w:rsid w:val="00F11D79"/>
    <w:rsid w:val="00F27C91"/>
    <w:rsid w:val="00F354CB"/>
    <w:rsid w:val="00F60EB9"/>
    <w:rsid w:val="00F701B6"/>
    <w:rsid w:val="00F72B15"/>
    <w:rsid w:val="00F7428B"/>
    <w:rsid w:val="00F77067"/>
    <w:rsid w:val="00FA17FD"/>
    <w:rsid w:val="00FA437A"/>
    <w:rsid w:val="00FB5A8C"/>
    <w:rsid w:val="00FC1025"/>
    <w:rsid w:val="00FC2B93"/>
    <w:rsid w:val="00FE4709"/>
    <w:rsid w:val="00FF23BD"/>
    <w:rsid w:val="2296CFE4"/>
    <w:rsid w:val="5715EC27"/>
    <w:rsid w:val="5A6524A6"/>
    <w:rsid w:val="6F25E8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90BDB4"/>
  <w15:chartTrackingRefBased/>
  <w15:docId w15:val="{53B5E4E6-EFC0-4AEC-8BFF-037983D35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080"/>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DF1B18"/>
    <w:pPr>
      <w:tabs>
        <w:tab w:val="left" w:pos="540"/>
        <w:tab w:val="left" w:pos="1260"/>
      </w:tabs>
      <w:spacing w:after="120"/>
      <w:ind w:left="360"/>
    </w:pPr>
    <w:rPr>
      <w:iCs/>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FA17FD"/>
    <w:pPr>
      <w:ind w:left="720"/>
      <w:contextualSpacing/>
    </w:pPr>
  </w:style>
  <w:style w:type="character" w:customStyle="1" w:styleId="fontstyle01">
    <w:name w:val="fontstyle01"/>
    <w:basedOn w:val="DefaultParagraphFont"/>
    <w:rsid w:val="001E312A"/>
    <w:rPr>
      <w:rFonts w:ascii="TimesNewRomanPSMT" w:hAnsi="TimesNewRomanPSMT" w:hint="default"/>
      <w:b w:val="0"/>
      <w:bCs w:val="0"/>
      <w:i w:val="0"/>
      <w:iCs w:val="0"/>
      <w:color w:val="000000"/>
      <w:sz w:val="20"/>
      <w:szCs w:val="20"/>
    </w:rPr>
  </w:style>
  <w:style w:type="character" w:customStyle="1" w:styleId="BodyTextChar">
    <w:name w:val="Body Text Char"/>
    <w:basedOn w:val="DefaultParagraphFont"/>
    <w:link w:val="BodyText"/>
    <w:semiHidden/>
    <w:rsid w:val="004C2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50026">
      <w:bodyDiv w:val="1"/>
      <w:marLeft w:val="0"/>
      <w:marRight w:val="0"/>
      <w:marTop w:val="0"/>
      <w:marBottom w:val="0"/>
      <w:divBdr>
        <w:top w:val="none" w:sz="0" w:space="0" w:color="auto"/>
        <w:left w:val="none" w:sz="0" w:space="0" w:color="auto"/>
        <w:bottom w:val="none" w:sz="0" w:space="0" w:color="auto"/>
        <w:right w:val="none" w:sz="0" w:space="0" w:color="auto"/>
      </w:divBdr>
    </w:div>
    <w:div w:id="175923145">
      <w:bodyDiv w:val="1"/>
      <w:marLeft w:val="0"/>
      <w:marRight w:val="0"/>
      <w:marTop w:val="0"/>
      <w:marBottom w:val="0"/>
      <w:divBdr>
        <w:top w:val="none" w:sz="0" w:space="0" w:color="auto"/>
        <w:left w:val="none" w:sz="0" w:space="0" w:color="auto"/>
        <w:bottom w:val="none" w:sz="0" w:space="0" w:color="auto"/>
        <w:right w:val="none" w:sz="0" w:space="0" w:color="auto"/>
      </w:divBdr>
    </w:div>
    <w:div w:id="255288764">
      <w:bodyDiv w:val="1"/>
      <w:marLeft w:val="0"/>
      <w:marRight w:val="0"/>
      <w:marTop w:val="0"/>
      <w:marBottom w:val="0"/>
      <w:divBdr>
        <w:top w:val="none" w:sz="0" w:space="0" w:color="auto"/>
        <w:left w:val="none" w:sz="0" w:space="0" w:color="auto"/>
        <w:bottom w:val="none" w:sz="0" w:space="0" w:color="auto"/>
        <w:right w:val="none" w:sz="0" w:space="0" w:color="auto"/>
      </w:divBdr>
    </w:div>
    <w:div w:id="488710984">
      <w:bodyDiv w:val="1"/>
      <w:marLeft w:val="0"/>
      <w:marRight w:val="0"/>
      <w:marTop w:val="0"/>
      <w:marBottom w:val="0"/>
      <w:divBdr>
        <w:top w:val="none" w:sz="0" w:space="0" w:color="auto"/>
        <w:left w:val="none" w:sz="0" w:space="0" w:color="auto"/>
        <w:bottom w:val="none" w:sz="0" w:space="0" w:color="auto"/>
        <w:right w:val="none" w:sz="0" w:space="0" w:color="auto"/>
      </w:divBdr>
    </w:div>
    <w:div w:id="557207123">
      <w:bodyDiv w:val="1"/>
      <w:marLeft w:val="0"/>
      <w:marRight w:val="0"/>
      <w:marTop w:val="0"/>
      <w:marBottom w:val="0"/>
      <w:divBdr>
        <w:top w:val="none" w:sz="0" w:space="0" w:color="auto"/>
        <w:left w:val="none" w:sz="0" w:space="0" w:color="auto"/>
        <w:bottom w:val="none" w:sz="0" w:space="0" w:color="auto"/>
        <w:right w:val="none" w:sz="0" w:space="0" w:color="auto"/>
      </w:divBdr>
    </w:div>
    <w:div w:id="691960009">
      <w:bodyDiv w:val="1"/>
      <w:marLeft w:val="0"/>
      <w:marRight w:val="0"/>
      <w:marTop w:val="0"/>
      <w:marBottom w:val="0"/>
      <w:divBdr>
        <w:top w:val="none" w:sz="0" w:space="0" w:color="auto"/>
        <w:left w:val="none" w:sz="0" w:space="0" w:color="auto"/>
        <w:bottom w:val="none" w:sz="0" w:space="0" w:color="auto"/>
        <w:right w:val="none" w:sz="0" w:space="0" w:color="auto"/>
      </w:divBdr>
    </w:div>
    <w:div w:id="708065568">
      <w:bodyDiv w:val="1"/>
      <w:marLeft w:val="0"/>
      <w:marRight w:val="0"/>
      <w:marTop w:val="0"/>
      <w:marBottom w:val="0"/>
      <w:divBdr>
        <w:top w:val="none" w:sz="0" w:space="0" w:color="auto"/>
        <w:left w:val="none" w:sz="0" w:space="0" w:color="auto"/>
        <w:bottom w:val="none" w:sz="0" w:space="0" w:color="auto"/>
        <w:right w:val="none" w:sz="0" w:space="0" w:color="auto"/>
      </w:divBdr>
    </w:div>
    <w:div w:id="748845463">
      <w:bodyDiv w:val="1"/>
      <w:marLeft w:val="0"/>
      <w:marRight w:val="0"/>
      <w:marTop w:val="0"/>
      <w:marBottom w:val="0"/>
      <w:divBdr>
        <w:top w:val="none" w:sz="0" w:space="0" w:color="auto"/>
        <w:left w:val="none" w:sz="0" w:space="0" w:color="auto"/>
        <w:bottom w:val="none" w:sz="0" w:space="0" w:color="auto"/>
        <w:right w:val="none" w:sz="0" w:space="0" w:color="auto"/>
      </w:divBdr>
    </w:div>
    <w:div w:id="1424376855">
      <w:bodyDiv w:val="1"/>
      <w:marLeft w:val="0"/>
      <w:marRight w:val="0"/>
      <w:marTop w:val="0"/>
      <w:marBottom w:val="0"/>
      <w:divBdr>
        <w:top w:val="none" w:sz="0" w:space="0" w:color="auto"/>
        <w:left w:val="none" w:sz="0" w:space="0" w:color="auto"/>
        <w:bottom w:val="none" w:sz="0" w:space="0" w:color="auto"/>
        <w:right w:val="none" w:sz="0" w:space="0" w:color="auto"/>
      </w:divBdr>
    </w:div>
    <w:div w:id="1427578974">
      <w:bodyDiv w:val="1"/>
      <w:marLeft w:val="0"/>
      <w:marRight w:val="0"/>
      <w:marTop w:val="0"/>
      <w:marBottom w:val="0"/>
      <w:divBdr>
        <w:top w:val="none" w:sz="0" w:space="0" w:color="auto"/>
        <w:left w:val="none" w:sz="0" w:space="0" w:color="auto"/>
        <w:bottom w:val="none" w:sz="0" w:space="0" w:color="auto"/>
        <w:right w:val="none" w:sz="0" w:space="0" w:color="auto"/>
      </w:divBdr>
    </w:div>
    <w:div w:id="1530794771">
      <w:bodyDiv w:val="1"/>
      <w:marLeft w:val="0"/>
      <w:marRight w:val="0"/>
      <w:marTop w:val="0"/>
      <w:marBottom w:val="0"/>
      <w:divBdr>
        <w:top w:val="none" w:sz="0" w:space="0" w:color="auto"/>
        <w:left w:val="none" w:sz="0" w:space="0" w:color="auto"/>
        <w:bottom w:val="none" w:sz="0" w:space="0" w:color="auto"/>
        <w:right w:val="none" w:sz="0" w:space="0" w:color="auto"/>
      </w:divBdr>
    </w:div>
    <w:div w:id="1770660648">
      <w:bodyDiv w:val="1"/>
      <w:marLeft w:val="0"/>
      <w:marRight w:val="0"/>
      <w:marTop w:val="0"/>
      <w:marBottom w:val="0"/>
      <w:divBdr>
        <w:top w:val="none" w:sz="0" w:space="0" w:color="auto"/>
        <w:left w:val="none" w:sz="0" w:space="0" w:color="auto"/>
        <w:bottom w:val="none" w:sz="0" w:space="0" w:color="auto"/>
        <w:right w:val="none" w:sz="0" w:space="0" w:color="auto"/>
      </w:divBdr>
    </w:div>
    <w:div w:id="1865828242">
      <w:bodyDiv w:val="1"/>
      <w:marLeft w:val="0"/>
      <w:marRight w:val="0"/>
      <w:marTop w:val="0"/>
      <w:marBottom w:val="0"/>
      <w:divBdr>
        <w:top w:val="none" w:sz="0" w:space="0" w:color="auto"/>
        <w:left w:val="none" w:sz="0" w:space="0" w:color="auto"/>
        <w:bottom w:val="none" w:sz="0" w:space="0" w:color="auto"/>
        <w:right w:val="none" w:sz="0" w:space="0" w:color="auto"/>
      </w:divBdr>
    </w:div>
    <w:div w:id="196877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n\Download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ACC85-9240-4F7D-96BF-D51D88276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rup_vision.dot</Template>
  <TotalTime>13</TotalTime>
  <Pages>16</Pages>
  <Words>4628</Words>
  <Characters>26381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Vision</vt:lpstr>
    </vt:vector>
  </TitlesOfParts>
  <Company>Nhóm 11 - Next Gen</Company>
  <LinksUpToDate>false</LinksUpToDate>
  <CharactersWithSpaces>30948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Food Guide</dc:subject>
  <dc:creator>Ngô Quang Hưng</dc:creator>
  <cp:keywords/>
  <dc:description/>
  <cp:lastModifiedBy>LÂM QUANG DUY</cp:lastModifiedBy>
  <cp:revision>198</cp:revision>
  <cp:lastPrinted>2001-03-15T07:26:00Z</cp:lastPrinted>
  <dcterms:created xsi:type="dcterms:W3CDTF">2023-05-04T17:20:00Z</dcterms:created>
  <dcterms:modified xsi:type="dcterms:W3CDTF">2023-06-27T05:25:00Z</dcterms:modified>
</cp:coreProperties>
</file>