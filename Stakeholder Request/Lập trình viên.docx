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542E" w14:textId="3531CE9A" w:rsidR="00955ADC" w:rsidRDefault="00000000">
      <w:pPr>
        <w:pStyle w:val="Title"/>
        <w:jc w:val="right"/>
      </w:pPr>
      <w:fldSimple w:instr="SUBJECT  \* MERGEFORMAT">
        <w:r w:rsidR="0012651C">
          <w:t>Food Guide</w:t>
        </w:r>
      </w:fldSimple>
    </w:p>
    <w:p w14:paraId="7C1057C0" w14:textId="77777777" w:rsidR="00955ADC" w:rsidRDefault="00000000">
      <w:pPr>
        <w:pStyle w:val="Title"/>
        <w:jc w:val="right"/>
      </w:pPr>
      <w:fldSimple w:instr="title  \* Mergeformat">
        <w:r w:rsidR="00075BE0">
          <w:t>Stakeholder Requests</w:t>
        </w:r>
      </w:fldSimple>
    </w:p>
    <w:p w14:paraId="1A03684C" w14:textId="77777777" w:rsidR="00955ADC" w:rsidRDefault="00955ADC">
      <w:pPr>
        <w:pStyle w:val="Title"/>
        <w:jc w:val="right"/>
      </w:pPr>
    </w:p>
    <w:p w14:paraId="0FC4F5B7" w14:textId="77777777" w:rsidR="00955ADC" w:rsidRDefault="00000000">
      <w:pPr>
        <w:pStyle w:val="Title"/>
        <w:jc w:val="right"/>
        <w:rPr>
          <w:sz w:val="28"/>
        </w:rPr>
      </w:pPr>
      <w:r>
        <w:rPr>
          <w:sz w:val="28"/>
        </w:rPr>
        <w:t>Version &lt;1.0&gt;</w:t>
      </w:r>
    </w:p>
    <w:p w14:paraId="1213399C" w14:textId="77777777" w:rsidR="00955ADC" w:rsidRDefault="00955ADC">
      <w:pPr>
        <w:pStyle w:val="Title"/>
        <w:rPr>
          <w:sz w:val="28"/>
        </w:rPr>
      </w:pPr>
    </w:p>
    <w:p w14:paraId="0695DE22" w14:textId="77777777" w:rsidR="00955ADC" w:rsidRDefault="00955ADC"/>
    <w:p w14:paraId="2A09921E" w14:textId="77777777" w:rsidR="00955ADC" w:rsidRDefault="00955ADC">
      <w:pPr>
        <w:sectPr w:rsidR="00955ADC">
          <w:headerReference w:type="default" r:id="rId8"/>
          <w:footerReference w:type="even" r:id="rId9"/>
          <w:endnotePr>
            <w:numFmt w:val="decimal"/>
          </w:endnotePr>
          <w:pgSz w:w="12240" w:h="15840"/>
          <w:pgMar w:top="1440" w:right="1440" w:bottom="1440" w:left="1440" w:header="720" w:footer="720" w:gutter="0"/>
          <w:cols w:space="720"/>
          <w:vAlign w:val="center"/>
        </w:sectPr>
      </w:pPr>
    </w:p>
    <w:p w14:paraId="4C37600A" w14:textId="77777777" w:rsidR="00955ADC"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5ADC" w14:paraId="0439C159" w14:textId="77777777">
        <w:tc>
          <w:tcPr>
            <w:tcW w:w="2304" w:type="dxa"/>
          </w:tcPr>
          <w:p w14:paraId="036C42FE" w14:textId="77777777" w:rsidR="00955ADC" w:rsidRDefault="00000000">
            <w:pPr>
              <w:pStyle w:val="Tabletext"/>
              <w:jc w:val="center"/>
              <w:rPr>
                <w:b/>
              </w:rPr>
            </w:pPr>
            <w:r>
              <w:rPr>
                <w:b/>
              </w:rPr>
              <w:t>Date</w:t>
            </w:r>
          </w:p>
        </w:tc>
        <w:tc>
          <w:tcPr>
            <w:tcW w:w="1152" w:type="dxa"/>
          </w:tcPr>
          <w:p w14:paraId="6B52B834" w14:textId="77777777" w:rsidR="00955ADC" w:rsidRDefault="00000000">
            <w:pPr>
              <w:pStyle w:val="Tabletext"/>
              <w:jc w:val="center"/>
              <w:rPr>
                <w:b/>
              </w:rPr>
            </w:pPr>
            <w:r>
              <w:rPr>
                <w:b/>
              </w:rPr>
              <w:t>Version</w:t>
            </w:r>
          </w:p>
        </w:tc>
        <w:tc>
          <w:tcPr>
            <w:tcW w:w="3744" w:type="dxa"/>
          </w:tcPr>
          <w:p w14:paraId="5F7189FE" w14:textId="77777777" w:rsidR="00955ADC" w:rsidRDefault="00000000">
            <w:pPr>
              <w:pStyle w:val="Tabletext"/>
              <w:jc w:val="center"/>
              <w:rPr>
                <w:b/>
              </w:rPr>
            </w:pPr>
            <w:r>
              <w:rPr>
                <w:b/>
              </w:rPr>
              <w:t>Description</w:t>
            </w:r>
          </w:p>
        </w:tc>
        <w:tc>
          <w:tcPr>
            <w:tcW w:w="2304" w:type="dxa"/>
          </w:tcPr>
          <w:p w14:paraId="21C7ACB8" w14:textId="77777777" w:rsidR="00955ADC" w:rsidRDefault="00000000">
            <w:pPr>
              <w:pStyle w:val="Tabletext"/>
              <w:jc w:val="center"/>
              <w:rPr>
                <w:b/>
              </w:rPr>
            </w:pPr>
            <w:r>
              <w:rPr>
                <w:b/>
              </w:rPr>
              <w:t>Author</w:t>
            </w:r>
          </w:p>
        </w:tc>
      </w:tr>
      <w:tr w:rsidR="00955ADC" w14:paraId="6A13AD22" w14:textId="77777777">
        <w:tc>
          <w:tcPr>
            <w:tcW w:w="2304" w:type="dxa"/>
          </w:tcPr>
          <w:p w14:paraId="36BB3725" w14:textId="43775258" w:rsidR="00955ADC" w:rsidRDefault="0012651C">
            <w:pPr>
              <w:pStyle w:val="Tabletext"/>
            </w:pPr>
            <w:r w:rsidRPr="0012651C">
              <w:t>03/Apr/23</w:t>
            </w:r>
          </w:p>
        </w:tc>
        <w:tc>
          <w:tcPr>
            <w:tcW w:w="1152" w:type="dxa"/>
          </w:tcPr>
          <w:p w14:paraId="473F48AE" w14:textId="1FF8DB7E" w:rsidR="00955ADC" w:rsidRDefault="0012651C">
            <w:pPr>
              <w:pStyle w:val="Tabletext"/>
            </w:pPr>
            <w:r>
              <w:t>1.0</w:t>
            </w:r>
          </w:p>
        </w:tc>
        <w:tc>
          <w:tcPr>
            <w:tcW w:w="3744" w:type="dxa"/>
          </w:tcPr>
          <w:p w14:paraId="61D40490" w14:textId="64398AEF" w:rsidR="00955ADC" w:rsidRDefault="0012651C">
            <w:pPr>
              <w:pStyle w:val="Tabletext"/>
            </w:pPr>
            <w:r>
              <w:t>Hoàn thiện nội dung các phần</w:t>
            </w:r>
          </w:p>
        </w:tc>
        <w:tc>
          <w:tcPr>
            <w:tcW w:w="2304" w:type="dxa"/>
          </w:tcPr>
          <w:p w14:paraId="1DC001D9" w14:textId="56514BE9" w:rsidR="00955ADC" w:rsidRDefault="0012651C">
            <w:pPr>
              <w:pStyle w:val="Tabletext"/>
            </w:pPr>
            <w:r>
              <w:t>Ngô Quang Hưng</w:t>
            </w:r>
          </w:p>
        </w:tc>
      </w:tr>
      <w:tr w:rsidR="00955ADC" w14:paraId="6CDC5AE3" w14:textId="77777777">
        <w:tc>
          <w:tcPr>
            <w:tcW w:w="2304" w:type="dxa"/>
          </w:tcPr>
          <w:p w14:paraId="0FE5E040" w14:textId="77777777" w:rsidR="00955ADC" w:rsidRDefault="00955ADC">
            <w:pPr>
              <w:pStyle w:val="Tabletext"/>
            </w:pPr>
          </w:p>
        </w:tc>
        <w:tc>
          <w:tcPr>
            <w:tcW w:w="1152" w:type="dxa"/>
          </w:tcPr>
          <w:p w14:paraId="00D8A423" w14:textId="77777777" w:rsidR="00955ADC" w:rsidRDefault="00955ADC">
            <w:pPr>
              <w:pStyle w:val="Tabletext"/>
            </w:pPr>
          </w:p>
        </w:tc>
        <w:tc>
          <w:tcPr>
            <w:tcW w:w="3744" w:type="dxa"/>
          </w:tcPr>
          <w:p w14:paraId="121D7EA0" w14:textId="77777777" w:rsidR="00955ADC" w:rsidRDefault="00955ADC">
            <w:pPr>
              <w:pStyle w:val="Tabletext"/>
            </w:pPr>
          </w:p>
        </w:tc>
        <w:tc>
          <w:tcPr>
            <w:tcW w:w="2304" w:type="dxa"/>
          </w:tcPr>
          <w:p w14:paraId="108F848A" w14:textId="77777777" w:rsidR="00955ADC" w:rsidRDefault="00955ADC">
            <w:pPr>
              <w:pStyle w:val="Tabletext"/>
            </w:pPr>
          </w:p>
        </w:tc>
      </w:tr>
      <w:tr w:rsidR="00955ADC" w14:paraId="7559ABA2" w14:textId="77777777">
        <w:tc>
          <w:tcPr>
            <w:tcW w:w="2304" w:type="dxa"/>
          </w:tcPr>
          <w:p w14:paraId="5C97BA3A" w14:textId="77777777" w:rsidR="00955ADC" w:rsidRDefault="00955ADC">
            <w:pPr>
              <w:pStyle w:val="Tabletext"/>
            </w:pPr>
          </w:p>
        </w:tc>
        <w:tc>
          <w:tcPr>
            <w:tcW w:w="1152" w:type="dxa"/>
          </w:tcPr>
          <w:p w14:paraId="43D019C3" w14:textId="77777777" w:rsidR="00955ADC" w:rsidRDefault="00955ADC">
            <w:pPr>
              <w:pStyle w:val="Tabletext"/>
            </w:pPr>
          </w:p>
        </w:tc>
        <w:tc>
          <w:tcPr>
            <w:tcW w:w="3744" w:type="dxa"/>
          </w:tcPr>
          <w:p w14:paraId="21792DC0" w14:textId="77777777" w:rsidR="00955ADC" w:rsidRDefault="00955ADC">
            <w:pPr>
              <w:pStyle w:val="Tabletext"/>
            </w:pPr>
          </w:p>
        </w:tc>
        <w:tc>
          <w:tcPr>
            <w:tcW w:w="2304" w:type="dxa"/>
          </w:tcPr>
          <w:p w14:paraId="40DCE568" w14:textId="77777777" w:rsidR="00955ADC" w:rsidRDefault="00955ADC">
            <w:pPr>
              <w:pStyle w:val="Tabletext"/>
            </w:pPr>
          </w:p>
        </w:tc>
      </w:tr>
      <w:tr w:rsidR="00955ADC" w14:paraId="746127A7" w14:textId="77777777">
        <w:tc>
          <w:tcPr>
            <w:tcW w:w="2304" w:type="dxa"/>
          </w:tcPr>
          <w:p w14:paraId="0C1A526D" w14:textId="77777777" w:rsidR="00955ADC" w:rsidRDefault="00955ADC">
            <w:pPr>
              <w:pStyle w:val="Tabletext"/>
            </w:pPr>
          </w:p>
        </w:tc>
        <w:tc>
          <w:tcPr>
            <w:tcW w:w="1152" w:type="dxa"/>
          </w:tcPr>
          <w:p w14:paraId="68D8DAB7" w14:textId="77777777" w:rsidR="00955ADC" w:rsidRDefault="00955ADC">
            <w:pPr>
              <w:pStyle w:val="Tabletext"/>
            </w:pPr>
          </w:p>
        </w:tc>
        <w:tc>
          <w:tcPr>
            <w:tcW w:w="3744" w:type="dxa"/>
          </w:tcPr>
          <w:p w14:paraId="624B8462" w14:textId="77777777" w:rsidR="00955ADC" w:rsidRDefault="00955ADC">
            <w:pPr>
              <w:pStyle w:val="Tabletext"/>
            </w:pPr>
          </w:p>
        </w:tc>
        <w:tc>
          <w:tcPr>
            <w:tcW w:w="2304" w:type="dxa"/>
          </w:tcPr>
          <w:p w14:paraId="06227EA5" w14:textId="77777777" w:rsidR="00955ADC" w:rsidRDefault="00955ADC">
            <w:pPr>
              <w:pStyle w:val="Tabletext"/>
            </w:pPr>
          </w:p>
        </w:tc>
      </w:tr>
    </w:tbl>
    <w:p w14:paraId="4E3B15D9" w14:textId="77777777" w:rsidR="00955ADC" w:rsidRDefault="00955ADC"/>
    <w:p w14:paraId="4BC1FA20" w14:textId="77777777" w:rsidR="00955ADC" w:rsidRDefault="00000000">
      <w:pPr>
        <w:pStyle w:val="Title"/>
      </w:pPr>
      <w:r>
        <w:br w:type="page"/>
      </w:r>
      <w:r>
        <w:lastRenderedPageBreak/>
        <w:t>Table of Contents</w:t>
      </w:r>
    </w:p>
    <w:p w14:paraId="56CDF2FA" w14:textId="5CA77F9F" w:rsidR="000741E6" w:rsidRDefault="00000000">
      <w:pPr>
        <w:pStyle w:val="TOC1"/>
        <w:tabs>
          <w:tab w:val="left" w:pos="432"/>
        </w:tabs>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"1-3" </w:instrText>
      </w:r>
      <w:r>
        <w:rPr>
          <w:b/>
        </w:rPr>
        <w:fldChar w:fldCharType="separate"/>
      </w:r>
      <w:r w:rsidR="000741E6">
        <w:rPr>
          <w:noProof/>
        </w:rPr>
        <w:t>1.</w:t>
      </w:r>
      <w:r w:rsidR="000741E6">
        <w:rPr>
          <w:rFonts w:asciiTheme="minorHAnsi" w:eastAsiaTheme="minorEastAsia" w:hAnsiTheme="minorHAnsi" w:cstheme="minorBidi"/>
          <w:noProof/>
          <w:kern w:val="2"/>
          <w:sz w:val="22"/>
          <w:szCs w:val="22"/>
          <w14:ligatures w14:val="standardContextual"/>
        </w:rPr>
        <w:tab/>
      </w:r>
      <w:r w:rsidR="000741E6">
        <w:rPr>
          <w:noProof/>
        </w:rPr>
        <w:t>Introduction</w:t>
      </w:r>
      <w:r w:rsidR="000741E6">
        <w:rPr>
          <w:noProof/>
        </w:rPr>
        <w:tab/>
      </w:r>
      <w:r w:rsidR="000741E6">
        <w:rPr>
          <w:noProof/>
        </w:rPr>
        <w:fldChar w:fldCharType="begin"/>
      </w:r>
      <w:r w:rsidR="000741E6">
        <w:rPr>
          <w:noProof/>
        </w:rPr>
        <w:instrText xml:space="preserve"> PAGEREF _Toc138280157 \h </w:instrText>
      </w:r>
      <w:r w:rsidR="000741E6">
        <w:rPr>
          <w:noProof/>
        </w:rPr>
      </w:r>
      <w:r w:rsidR="000741E6">
        <w:rPr>
          <w:noProof/>
        </w:rPr>
        <w:fldChar w:fldCharType="separate"/>
      </w:r>
      <w:r w:rsidR="000741E6">
        <w:rPr>
          <w:noProof/>
        </w:rPr>
        <w:t>4</w:t>
      </w:r>
      <w:r w:rsidR="000741E6">
        <w:rPr>
          <w:noProof/>
        </w:rPr>
        <w:fldChar w:fldCharType="end"/>
      </w:r>
    </w:p>
    <w:p w14:paraId="35EF5675" w14:textId="753F6724" w:rsidR="000741E6" w:rsidRDefault="000741E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_Toc138280158 \h </w:instrText>
      </w:r>
      <w:r>
        <w:rPr>
          <w:noProof/>
        </w:rPr>
      </w:r>
      <w:r>
        <w:rPr>
          <w:noProof/>
        </w:rPr>
        <w:fldChar w:fldCharType="separate"/>
      </w:r>
      <w:r>
        <w:rPr>
          <w:noProof/>
        </w:rPr>
        <w:t>4</w:t>
      </w:r>
      <w:r>
        <w:rPr>
          <w:noProof/>
        </w:rPr>
        <w:fldChar w:fldCharType="end"/>
      </w:r>
    </w:p>
    <w:p w14:paraId="39D4A716" w14:textId="3DB364CE" w:rsidR="000741E6" w:rsidRDefault="000741E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_Toc138280159 \h </w:instrText>
      </w:r>
      <w:r>
        <w:rPr>
          <w:noProof/>
        </w:rPr>
      </w:r>
      <w:r>
        <w:rPr>
          <w:noProof/>
        </w:rPr>
        <w:fldChar w:fldCharType="separate"/>
      </w:r>
      <w:r>
        <w:rPr>
          <w:noProof/>
        </w:rPr>
        <w:t>4</w:t>
      </w:r>
      <w:r>
        <w:rPr>
          <w:noProof/>
        </w:rPr>
        <w:fldChar w:fldCharType="end"/>
      </w:r>
    </w:p>
    <w:p w14:paraId="2E1AD601" w14:textId="55A5C30B" w:rsidR="000741E6" w:rsidRDefault="000741E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_Toc138280160 \h </w:instrText>
      </w:r>
      <w:r>
        <w:rPr>
          <w:noProof/>
        </w:rPr>
      </w:r>
      <w:r>
        <w:rPr>
          <w:noProof/>
        </w:rPr>
        <w:fldChar w:fldCharType="separate"/>
      </w:r>
      <w:r>
        <w:rPr>
          <w:noProof/>
        </w:rPr>
        <w:t>4</w:t>
      </w:r>
      <w:r>
        <w:rPr>
          <w:noProof/>
        </w:rPr>
        <w:fldChar w:fldCharType="end"/>
      </w:r>
    </w:p>
    <w:p w14:paraId="5690A420" w14:textId="3C5A4478" w:rsidR="000741E6" w:rsidRDefault="000741E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_Toc138280161 \h </w:instrText>
      </w:r>
      <w:r>
        <w:rPr>
          <w:noProof/>
        </w:rPr>
      </w:r>
      <w:r>
        <w:rPr>
          <w:noProof/>
        </w:rPr>
        <w:fldChar w:fldCharType="separate"/>
      </w:r>
      <w:r>
        <w:rPr>
          <w:noProof/>
        </w:rPr>
        <w:t>4</w:t>
      </w:r>
      <w:r>
        <w:rPr>
          <w:noProof/>
        </w:rPr>
        <w:fldChar w:fldCharType="end"/>
      </w:r>
    </w:p>
    <w:p w14:paraId="05F54F92" w14:textId="2B9974DF" w:rsidR="000741E6" w:rsidRDefault="000741E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_Toc138280162 \h </w:instrText>
      </w:r>
      <w:r>
        <w:rPr>
          <w:noProof/>
        </w:rPr>
      </w:r>
      <w:r>
        <w:rPr>
          <w:noProof/>
        </w:rPr>
        <w:fldChar w:fldCharType="separate"/>
      </w:r>
      <w:r>
        <w:rPr>
          <w:noProof/>
        </w:rPr>
        <w:t>4</w:t>
      </w:r>
      <w:r>
        <w:rPr>
          <w:noProof/>
        </w:rPr>
        <w:fldChar w:fldCharType="end"/>
      </w:r>
    </w:p>
    <w:p w14:paraId="2EFA55C1" w14:textId="29C9A4A6"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Establish Stakeholder or User Profile</w:t>
      </w:r>
      <w:r>
        <w:rPr>
          <w:noProof/>
        </w:rPr>
        <w:tab/>
      </w:r>
      <w:r>
        <w:rPr>
          <w:noProof/>
        </w:rPr>
        <w:fldChar w:fldCharType="begin"/>
      </w:r>
      <w:r>
        <w:rPr>
          <w:noProof/>
        </w:rPr>
        <w:instrText xml:space="preserve"> PAGEREF _Toc138280163 \h </w:instrText>
      </w:r>
      <w:r>
        <w:rPr>
          <w:noProof/>
        </w:rPr>
      </w:r>
      <w:r>
        <w:rPr>
          <w:noProof/>
        </w:rPr>
        <w:fldChar w:fldCharType="separate"/>
      </w:r>
      <w:r>
        <w:rPr>
          <w:noProof/>
        </w:rPr>
        <w:t>4</w:t>
      </w:r>
      <w:r>
        <w:rPr>
          <w:noProof/>
        </w:rPr>
        <w:fldChar w:fldCharType="end"/>
      </w:r>
    </w:p>
    <w:p w14:paraId="54B88C0D" w14:textId="208C38ED"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Assessing the Problem</w:t>
      </w:r>
      <w:r>
        <w:rPr>
          <w:noProof/>
        </w:rPr>
        <w:tab/>
      </w:r>
      <w:r>
        <w:rPr>
          <w:noProof/>
        </w:rPr>
        <w:fldChar w:fldCharType="begin"/>
      </w:r>
      <w:r>
        <w:rPr>
          <w:noProof/>
        </w:rPr>
        <w:instrText xml:space="preserve"> PAGEREF _Toc138280164 \h </w:instrText>
      </w:r>
      <w:r>
        <w:rPr>
          <w:noProof/>
        </w:rPr>
      </w:r>
      <w:r>
        <w:rPr>
          <w:noProof/>
        </w:rPr>
        <w:fldChar w:fldCharType="separate"/>
      </w:r>
      <w:r>
        <w:rPr>
          <w:noProof/>
        </w:rPr>
        <w:t>4</w:t>
      </w:r>
      <w:r>
        <w:rPr>
          <w:noProof/>
        </w:rPr>
        <w:fldChar w:fldCharType="end"/>
      </w:r>
    </w:p>
    <w:p w14:paraId="46E1BEBE" w14:textId="3C137942"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Understanding the User Environment</w:t>
      </w:r>
      <w:r>
        <w:rPr>
          <w:noProof/>
        </w:rPr>
        <w:tab/>
      </w:r>
      <w:r>
        <w:rPr>
          <w:noProof/>
        </w:rPr>
        <w:fldChar w:fldCharType="begin"/>
      </w:r>
      <w:r>
        <w:rPr>
          <w:noProof/>
        </w:rPr>
        <w:instrText xml:space="preserve"> PAGEREF _Toc138280165 \h </w:instrText>
      </w:r>
      <w:r>
        <w:rPr>
          <w:noProof/>
        </w:rPr>
      </w:r>
      <w:r>
        <w:rPr>
          <w:noProof/>
        </w:rPr>
        <w:fldChar w:fldCharType="separate"/>
      </w:r>
      <w:r>
        <w:rPr>
          <w:noProof/>
        </w:rPr>
        <w:t>5</w:t>
      </w:r>
      <w:r>
        <w:rPr>
          <w:noProof/>
        </w:rPr>
        <w:fldChar w:fldCharType="end"/>
      </w:r>
    </w:p>
    <w:p w14:paraId="5D5F47B4" w14:textId="37F899FE"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Recap for Understanding</w:t>
      </w:r>
      <w:r>
        <w:rPr>
          <w:noProof/>
        </w:rPr>
        <w:tab/>
      </w:r>
      <w:r>
        <w:rPr>
          <w:noProof/>
        </w:rPr>
        <w:fldChar w:fldCharType="begin"/>
      </w:r>
      <w:r>
        <w:rPr>
          <w:noProof/>
        </w:rPr>
        <w:instrText xml:space="preserve"> PAGEREF _Toc138280166 \h </w:instrText>
      </w:r>
      <w:r>
        <w:rPr>
          <w:noProof/>
        </w:rPr>
      </w:r>
      <w:r>
        <w:rPr>
          <w:noProof/>
        </w:rPr>
        <w:fldChar w:fldCharType="separate"/>
      </w:r>
      <w:r>
        <w:rPr>
          <w:noProof/>
        </w:rPr>
        <w:t>5</w:t>
      </w:r>
      <w:r>
        <w:rPr>
          <w:noProof/>
        </w:rPr>
        <w:fldChar w:fldCharType="end"/>
      </w:r>
    </w:p>
    <w:p w14:paraId="2B4EA593" w14:textId="4F82D3FB"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Analyst’s Inputs on Stakeholder’s Problem (validate or invalidate assumptions)</w:t>
      </w:r>
      <w:r>
        <w:rPr>
          <w:noProof/>
        </w:rPr>
        <w:tab/>
      </w:r>
      <w:r>
        <w:rPr>
          <w:noProof/>
        </w:rPr>
        <w:fldChar w:fldCharType="begin"/>
      </w:r>
      <w:r>
        <w:rPr>
          <w:noProof/>
        </w:rPr>
        <w:instrText xml:space="preserve"> PAGEREF _Toc138280167 \h </w:instrText>
      </w:r>
      <w:r>
        <w:rPr>
          <w:noProof/>
        </w:rPr>
      </w:r>
      <w:r>
        <w:rPr>
          <w:noProof/>
        </w:rPr>
        <w:fldChar w:fldCharType="separate"/>
      </w:r>
      <w:r>
        <w:rPr>
          <w:noProof/>
        </w:rPr>
        <w:t>5</w:t>
      </w:r>
      <w:r>
        <w:rPr>
          <w:noProof/>
        </w:rPr>
        <w:fldChar w:fldCharType="end"/>
      </w:r>
    </w:p>
    <w:p w14:paraId="0332C26F" w14:textId="426C5241"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Assessing Your Solution (if applicable)</w:t>
      </w:r>
      <w:r>
        <w:rPr>
          <w:noProof/>
        </w:rPr>
        <w:tab/>
      </w:r>
      <w:r>
        <w:rPr>
          <w:noProof/>
        </w:rPr>
        <w:fldChar w:fldCharType="begin"/>
      </w:r>
      <w:r>
        <w:rPr>
          <w:noProof/>
        </w:rPr>
        <w:instrText xml:space="preserve"> PAGEREF _Toc138280168 \h </w:instrText>
      </w:r>
      <w:r>
        <w:rPr>
          <w:noProof/>
        </w:rPr>
      </w:r>
      <w:r>
        <w:rPr>
          <w:noProof/>
        </w:rPr>
        <w:fldChar w:fldCharType="separate"/>
      </w:r>
      <w:r>
        <w:rPr>
          <w:noProof/>
        </w:rPr>
        <w:t>6</w:t>
      </w:r>
      <w:r>
        <w:rPr>
          <w:noProof/>
        </w:rPr>
        <w:fldChar w:fldCharType="end"/>
      </w:r>
    </w:p>
    <w:p w14:paraId="4D59E17C" w14:textId="74693743"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Assessing the Opportunity</w:t>
      </w:r>
      <w:r>
        <w:rPr>
          <w:noProof/>
        </w:rPr>
        <w:tab/>
      </w:r>
      <w:r>
        <w:rPr>
          <w:noProof/>
        </w:rPr>
        <w:fldChar w:fldCharType="begin"/>
      </w:r>
      <w:r>
        <w:rPr>
          <w:noProof/>
        </w:rPr>
        <w:instrText xml:space="preserve"> PAGEREF _Toc138280169 \h </w:instrText>
      </w:r>
      <w:r>
        <w:rPr>
          <w:noProof/>
        </w:rPr>
      </w:r>
      <w:r>
        <w:rPr>
          <w:noProof/>
        </w:rPr>
        <w:fldChar w:fldCharType="separate"/>
      </w:r>
      <w:r>
        <w:rPr>
          <w:noProof/>
        </w:rPr>
        <w:t>6</w:t>
      </w:r>
      <w:r>
        <w:rPr>
          <w:noProof/>
        </w:rPr>
        <w:fldChar w:fldCharType="end"/>
      </w:r>
    </w:p>
    <w:p w14:paraId="0C2C1EA1" w14:textId="3B50F488" w:rsidR="000741E6" w:rsidRDefault="000741E6">
      <w:pPr>
        <w:pStyle w:val="TOC1"/>
        <w:tabs>
          <w:tab w:val="left" w:pos="432"/>
        </w:tabs>
        <w:rPr>
          <w:rFonts w:asciiTheme="minorHAnsi" w:eastAsiaTheme="minorEastAsia" w:hAnsiTheme="minorHAnsi" w:cstheme="minorBidi"/>
          <w:noProof/>
          <w:kern w:val="2"/>
          <w:sz w:val="22"/>
          <w:szCs w:val="22"/>
          <w14:ligatures w14:val="standardContextual"/>
        </w:rPr>
      </w:pPr>
      <w:r>
        <w:rPr>
          <w:noProof/>
        </w:rPr>
        <w:t>9.</w:t>
      </w:r>
      <w:r>
        <w:rPr>
          <w:rFonts w:asciiTheme="minorHAnsi" w:eastAsiaTheme="minorEastAsia" w:hAnsiTheme="minorHAnsi" w:cstheme="minorBidi"/>
          <w:noProof/>
          <w:kern w:val="2"/>
          <w:sz w:val="22"/>
          <w:szCs w:val="22"/>
          <w14:ligatures w14:val="standardContextual"/>
        </w:rPr>
        <w:tab/>
      </w:r>
      <w:r>
        <w:rPr>
          <w:noProof/>
        </w:rPr>
        <w:t>Assessing Reliability, Performance, and Support Needs</w:t>
      </w:r>
      <w:r>
        <w:rPr>
          <w:noProof/>
        </w:rPr>
        <w:tab/>
      </w:r>
      <w:r>
        <w:rPr>
          <w:noProof/>
        </w:rPr>
        <w:fldChar w:fldCharType="begin"/>
      </w:r>
      <w:r>
        <w:rPr>
          <w:noProof/>
        </w:rPr>
        <w:instrText xml:space="preserve"> PAGEREF _Toc138280170 \h </w:instrText>
      </w:r>
      <w:r>
        <w:rPr>
          <w:noProof/>
        </w:rPr>
      </w:r>
      <w:r>
        <w:rPr>
          <w:noProof/>
        </w:rPr>
        <w:fldChar w:fldCharType="separate"/>
      </w:r>
      <w:r>
        <w:rPr>
          <w:noProof/>
        </w:rPr>
        <w:t>7</w:t>
      </w:r>
      <w:r>
        <w:rPr>
          <w:noProof/>
        </w:rPr>
        <w:fldChar w:fldCharType="end"/>
      </w:r>
    </w:p>
    <w:p w14:paraId="139FC309" w14:textId="4F5D6FA5" w:rsidR="000741E6" w:rsidRDefault="000741E6">
      <w:pPr>
        <w:pStyle w:val="TOC2"/>
        <w:tabs>
          <w:tab w:val="left" w:pos="1000"/>
        </w:tabs>
        <w:rPr>
          <w:rFonts w:asciiTheme="minorHAnsi" w:eastAsiaTheme="minorEastAsia" w:hAnsiTheme="minorHAnsi" w:cstheme="minorBidi"/>
          <w:noProof/>
          <w:kern w:val="2"/>
          <w:sz w:val="22"/>
          <w:szCs w:val="22"/>
          <w14:ligatures w14:val="standardContextual"/>
        </w:rPr>
      </w:pPr>
      <w:r>
        <w:rPr>
          <w:noProof/>
        </w:rPr>
        <w:t>9.1</w:t>
      </w:r>
      <w:r>
        <w:rPr>
          <w:rFonts w:asciiTheme="minorHAnsi" w:eastAsiaTheme="minorEastAsia" w:hAnsiTheme="minorHAnsi" w:cstheme="minorBidi"/>
          <w:noProof/>
          <w:kern w:val="2"/>
          <w:sz w:val="22"/>
          <w:szCs w:val="22"/>
          <w14:ligatures w14:val="standardContextual"/>
        </w:rPr>
        <w:tab/>
      </w:r>
      <w:r>
        <w:rPr>
          <w:noProof/>
        </w:rPr>
        <w:t>Other Requirements</w:t>
      </w:r>
      <w:r>
        <w:rPr>
          <w:noProof/>
        </w:rPr>
        <w:tab/>
      </w:r>
      <w:r>
        <w:rPr>
          <w:noProof/>
        </w:rPr>
        <w:fldChar w:fldCharType="begin"/>
      </w:r>
      <w:r>
        <w:rPr>
          <w:noProof/>
        </w:rPr>
        <w:instrText xml:space="preserve"> PAGEREF _Toc138280171 \h </w:instrText>
      </w:r>
      <w:r>
        <w:rPr>
          <w:noProof/>
        </w:rPr>
      </w:r>
      <w:r>
        <w:rPr>
          <w:noProof/>
        </w:rPr>
        <w:fldChar w:fldCharType="separate"/>
      </w:r>
      <w:r>
        <w:rPr>
          <w:noProof/>
        </w:rPr>
        <w:t>7</w:t>
      </w:r>
      <w:r>
        <w:rPr>
          <w:noProof/>
        </w:rPr>
        <w:fldChar w:fldCharType="end"/>
      </w:r>
    </w:p>
    <w:p w14:paraId="7309DAC0" w14:textId="63AF4F6D" w:rsidR="000741E6" w:rsidRDefault="000741E6">
      <w:pPr>
        <w:pStyle w:val="TOC1"/>
        <w:tabs>
          <w:tab w:val="left" w:pos="864"/>
        </w:tabs>
        <w:rPr>
          <w:rFonts w:asciiTheme="minorHAnsi" w:eastAsiaTheme="minorEastAsia" w:hAnsiTheme="minorHAnsi" w:cstheme="minorBidi"/>
          <w:noProof/>
          <w:kern w:val="2"/>
          <w:sz w:val="22"/>
          <w:szCs w:val="22"/>
          <w14:ligatures w14:val="standardContextual"/>
        </w:rPr>
      </w:pPr>
      <w:r>
        <w:rPr>
          <w:noProof/>
        </w:rPr>
        <w:t>10.</w:t>
      </w:r>
      <w:r>
        <w:rPr>
          <w:rFonts w:asciiTheme="minorHAnsi" w:eastAsiaTheme="minorEastAsia" w:hAnsiTheme="minorHAnsi" w:cstheme="minorBidi"/>
          <w:noProof/>
          <w:kern w:val="2"/>
          <w:sz w:val="22"/>
          <w:szCs w:val="22"/>
          <w14:ligatures w14:val="standardContextual"/>
        </w:rPr>
        <w:tab/>
      </w:r>
      <w:r>
        <w:rPr>
          <w:noProof/>
        </w:rPr>
        <w:t>Wrap-Up</w:t>
      </w:r>
      <w:r>
        <w:rPr>
          <w:noProof/>
        </w:rPr>
        <w:tab/>
      </w:r>
      <w:r>
        <w:rPr>
          <w:noProof/>
        </w:rPr>
        <w:fldChar w:fldCharType="begin"/>
      </w:r>
      <w:r>
        <w:rPr>
          <w:noProof/>
        </w:rPr>
        <w:instrText xml:space="preserve"> PAGEREF _Toc138280172 \h </w:instrText>
      </w:r>
      <w:r>
        <w:rPr>
          <w:noProof/>
        </w:rPr>
      </w:r>
      <w:r>
        <w:rPr>
          <w:noProof/>
        </w:rPr>
        <w:fldChar w:fldCharType="separate"/>
      </w:r>
      <w:r>
        <w:rPr>
          <w:noProof/>
        </w:rPr>
        <w:t>7</w:t>
      </w:r>
      <w:r>
        <w:rPr>
          <w:noProof/>
        </w:rPr>
        <w:fldChar w:fldCharType="end"/>
      </w:r>
    </w:p>
    <w:p w14:paraId="5C19F794" w14:textId="726EA759" w:rsidR="000741E6" w:rsidRDefault="000741E6">
      <w:pPr>
        <w:pStyle w:val="TOC1"/>
        <w:tabs>
          <w:tab w:val="left" w:pos="864"/>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Analyst’s Summary</w:t>
      </w:r>
      <w:r>
        <w:rPr>
          <w:noProof/>
        </w:rPr>
        <w:tab/>
      </w:r>
      <w:r>
        <w:rPr>
          <w:noProof/>
        </w:rPr>
        <w:fldChar w:fldCharType="begin"/>
      </w:r>
      <w:r>
        <w:rPr>
          <w:noProof/>
        </w:rPr>
        <w:instrText xml:space="preserve"> PAGEREF _Toc138280173 \h </w:instrText>
      </w:r>
      <w:r>
        <w:rPr>
          <w:noProof/>
        </w:rPr>
      </w:r>
      <w:r>
        <w:rPr>
          <w:noProof/>
        </w:rPr>
        <w:fldChar w:fldCharType="separate"/>
      </w:r>
      <w:r>
        <w:rPr>
          <w:noProof/>
        </w:rPr>
        <w:t>7</w:t>
      </w:r>
      <w:r>
        <w:rPr>
          <w:noProof/>
        </w:rPr>
        <w:fldChar w:fldCharType="end"/>
      </w:r>
    </w:p>
    <w:p w14:paraId="5251D581" w14:textId="6B3BBE1B" w:rsidR="00955ADC" w:rsidRDefault="00000000">
      <w:pPr>
        <w:pStyle w:val="Title"/>
      </w:pPr>
      <w:r>
        <w:rPr>
          <w:rFonts w:ascii="Times New Roman" w:hAnsi="Times New Roman"/>
          <w:b w:val="0"/>
          <w:sz w:val="20"/>
        </w:rPr>
        <w:fldChar w:fldCharType="end"/>
      </w:r>
      <w:r>
        <w:br w:type="page"/>
      </w:r>
      <w:fldSimple w:instr="title  \* Mergeformat">
        <w:r w:rsidR="00075BE0">
          <w:t>Stakeholder Requests</w:t>
        </w:r>
      </w:fldSimple>
    </w:p>
    <w:p w14:paraId="28788956" w14:textId="77777777" w:rsidR="00955ADC" w:rsidRDefault="00000000">
      <w:pPr>
        <w:pStyle w:val="Heading1"/>
      </w:pPr>
      <w:bookmarkStart w:id="0" w:name="_Toc456598586"/>
      <w:bookmarkStart w:id="1" w:name="_Toc456600917"/>
      <w:bookmarkStart w:id="2" w:name="_Toc431207015"/>
      <w:bookmarkStart w:id="3" w:name="_Toc138280157"/>
      <w:r>
        <w:t>Introduction</w:t>
      </w:r>
      <w:bookmarkEnd w:id="0"/>
      <w:bookmarkEnd w:id="1"/>
      <w:bookmarkEnd w:id="3"/>
    </w:p>
    <w:p w14:paraId="19D208E2" w14:textId="7B644FB7" w:rsidR="00955ADC" w:rsidRPr="0012651C" w:rsidRDefault="0012651C" w:rsidP="001B6273">
      <w:bookmarkStart w:id="4" w:name="_Toc456598587"/>
      <w:bookmarkStart w:id="5" w:name="_Toc456600918"/>
      <w:r w:rsidRPr="0012651C">
        <w:t>Phần mở đầu của tài liệu này cung cấp các thông tin về mục đích, phạm vi sử dụng, định nghĩa, tài liệu tham khảo và giới thiệu nội dung chính của các phần bên dưới</w:t>
      </w:r>
      <w:r w:rsidR="00E43287">
        <w:t>.</w:t>
      </w:r>
    </w:p>
    <w:p w14:paraId="29AB8A4A" w14:textId="77777777" w:rsidR="00955ADC" w:rsidRDefault="00000000">
      <w:pPr>
        <w:pStyle w:val="Heading2"/>
      </w:pPr>
      <w:bookmarkStart w:id="6" w:name="_Toc138280158"/>
      <w:r>
        <w:t>Purpose</w:t>
      </w:r>
      <w:bookmarkEnd w:id="4"/>
      <w:bookmarkEnd w:id="5"/>
      <w:bookmarkEnd w:id="6"/>
    </w:p>
    <w:p w14:paraId="34E4F799" w14:textId="255B4855" w:rsidR="00955ADC" w:rsidRDefault="0012651C" w:rsidP="001B6273">
      <w:r>
        <w:t>Mục đích của tài liệu này là giúp nắm bắt, theo dõi toàn bộ yêu cầu được đưa ra từ bên liên quan, và cách giải quyết các yêu cầu của ứng dụng Food Guide</w:t>
      </w:r>
      <w:r w:rsidR="00E43287">
        <w:t>.</w:t>
      </w:r>
    </w:p>
    <w:p w14:paraId="3AD7476B" w14:textId="77777777" w:rsidR="00955ADC" w:rsidRDefault="00000000">
      <w:pPr>
        <w:pStyle w:val="Heading2"/>
      </w:pPr>
      <w:bookmarkStart w:id="7" w:name="_Toc456598588"/>
      <w:bookmarkStart w:id="8" w:name="_Toc456600919"/>
      <w:bookmarkStart w:id="9" w:name="_Toc138280159"/>
      <w:r>
        <w:t>Scope</w:t>
      </w:r>
      <w:bookmarkEnd w:id="7"/>
      <w:bookmarkEnd w:id="8"/>
      <w:bookmarkEnd w:id="9"/>
    </w:p>
    <w:p w14:paraId="2DDBAF2F" w14:textId="39F29DE6" w:rsidR="0012651C" w:rsidRDefault="0012651C">
      <w:pPr>
        <w:pStyle w:val="ListParagraph"/>
        <w:numPr>
          <w:ilvl w:val="0"/>
          <w:numId w:val="3"/>
        </w:numPr>
      </w:pPr>
      <w:r>
        <w:t>Tài liệu được sử dụng trong phạm vi môn học Phân tích và Quản lý yêu cầu phần mềm, cụ thể là ứng dụng Food Guide của nhóm 11 – Next Gen</w:t>
      </w:r>
      <w:r w:rsidR="00E43287">
        <w:t>.</w:t>
      </w:r>
    </w:p>
    <w:p w14:paraId="30C424A9" w14:textId="2BA06329" w:rsidR="0012651C" w:rsidRPr="0012651C" w:rsidRDefault="0012651C">
      <w:pPr>
        <w:pStyle w:val="ListParagraph"/>
        <w:numPr>
          <w:ilvl w:val="0"/>
          <w:numId w:val="3"/>
        </w:numPr>
      </w:pPr>
      <w:r>
        <w:t>Các thông tin về bên liên quan, yêu cầu của dự án trong tài liệu này dựa trên kết quả của quá trình thảo luận của các nhà phát triển</w:t>
      </w:r>
      <w:r w:rsidR="00E43287">
        <w:t>.</w:t>
      </w:r>
    </w:p>
    <w:p w14:paraId="6D99B77D" w14:textId="0F815795" w:rsidR="00955ADC" w:rsidRDefault="00000000" w:rsidP="0012651C">
      <w:pPr>
        <w:pStyle w:val="Heading2"/>
      </w:pPr>
      <w:bookmarkStart w:id="10" w:name="_Toc456598589"/>
      <w:bookmarkStart w:id="11" w:name="_Toc456600920"/>
      <w:bookmarkStart w:id="12" w:name="_Toc138280160"/>
      <w:r>
        <w:t>Definitions, Acronyms, and Abbreviations</w:t>
      </w:r>
      <w:bookmarkEnd w:id="10"/>
      <w:bookmarkEnd w:id="11"/>
      <w:bookmarkEnd w:id="12"/>
    </w:p>
    <w:p w14:paraId="3D21363D" w14:textId="77777777" w:rsidR="00955ADC" w:rsidRDefault="00000000">
      <w:pPr>
        <w:pStyle w:val="Heading2"/>
      </w:pPr>
      <w:bookmarkStart w:id="13" w:name="_Toc456598590"/>
      <w:bookmarkStart w:id="14" w:name="_Toc456600921"/>
      <w:bookmarkStart w:id="15" w:name="_Toc138280161"/>
      <w:r>
        <w:t>References</w:t>
      </w:r>
      <w:bookmarkEnd w:id="13"/>
      <w:bookmarkEnd w:id="14"/>
      <w:bookmarkEnd w:id="15"/>
    </w:p>
    <w:p w14:paraId="3E2A9781" w14:textId="4308F73B" w:rsidR="00955ADC" w:rsidRDefault="0012651C" w:rsidP="001B6273">
      <w:r>
        <w:t>Tài liệu liên quan bao gồm: tài liệu brainstorming cho vai trò Lập trình viên của nhóm 11 – Next gen</w:t>
      </w:r>
      <w:r w:rsidR="00E43287">
        <w:t>.</w:t>
      </w:r>
    </w:p>
    <w:p w14:paraId="0303056F" w14:textId="77777777" w:rsidR="00955ADC" w:rsidRDefault="00000000">
      <w:pPr>
        <w:pStyle w:val="Heading2"/>
      </w:pPr>
      <w:bookmarkStart w:id="16" w:name="_Toc456598591"/>
      <w:bookmarkStart w:id="17" w:name="_Toc456600922"/>
      <w:bookmarkStart w:id="18" w:name="_Toc138280162"/>
      <w:r>
        <w:t>Overview</w:t>
      </w:r>
      <w:bookmarkEnd w:id="16"/>
      <w:bookmarkEnd w:id="17"/>
      <w:bookmarkEnd w:id="18"/>
    </w:p>
    <w:p w14:paraId="25F43770" w14:textId="7D1C0FA1" w:rsidR="00955ADC" w:rsidRDefault="0012651C" w:rsidP="001B6273">
      <w:r>
        <w:t>Tài liệu này gồm các nội dung sau:</w:t>
      </w:r>
    </w:p>
    <w:p w14:paraId="1B767688" w14:textId="4A017C62" w:rsidR="0012651C" w:rsidRDefault="0012651C">
      <w:pPr>
        <w:pStyle w:val="ListParagraph"/>
        <w:numPr>
          <w:ilvl w:val="0"/>
          <w:numId w:val="4"/>
        </w:numPr>
      </w:pPr>
      <w:r>
        <w:t>Giới thiệu tổng quan</w:t>
      </w:r>
      <w:r w:rsidR="00E43287">
        <w:t>.</w:t>
      </w:r>
    </w:p>
    <w:p w14:paraId="263A4015" w14:textId="360D8F4C" w:rsidR="0012651C" w:rsidRDefault="0012651C">
      <w:pPr>
        <w:pStyle w:val="ListParagraph"/>
        <w:numPr>
          <w:ilvl w:val="0"/>
          <w:numId w:val="4"/>
        </w:numPr>
      </w:pPr>
      <w:r>
        <w:t>Thông tin chi tiết về bên liên quan</w:t>
      </w:r>
      <w:r w:rsidR="00E43287">
        <w:t>.</w:t>
      </w:r>
    </w:p>
    <w:p w14:paraId="1B1028C7" w14:textId="413F2C54" w:rsidR="0012651C" w:rsidRDefault="0012651C">
      <w:pPr>
        <w:pStyle w:val="ListParagraph"/>
        <w:numPr>
          <w:ilvl w:val="0"/>
          <w:numId w:val="4"/>
        </w:numPr>
      </w:pPr>
      <w:r>
        <w:t>Đánh giá, đề xuất giải pháp cho vấn đề</w:t>
      </w:r>
      <w:r w:rsidR="00E43287">
        <w:t>.</w:t>
      </w:r>
    </w:p>
    <w:p w14:paraId="3B442711" w14:textId="2F946490" w:rsidR="0012651C" w:rsidRDefault="0012651C">
      <w:pPr>
        <w:pStyle w:val="ListParagraph"/>
        <w:numPr>
          <w:ilvl w:val="0"/>
          <w:numId w:val="4"/>
        </w:numPr>
      </w:pPr>
      <w:r>
        <w:t>Cung cấp thông tin về môi trường người dùng</w:t>
      </w:r>
      <w:r w:rsidR="00E43287">
        <w:t>.</w:t>
      </w:r>
    </w:p>
    <w:p w14:paraId="3A91D9A6" w14:textId="6AE2BE2E" w:rsidR="0012651C" w:rsidRDefault="0012651C">
      <w:pPr>
        <w:pStyle w:val="ListParagraph"/>
        <w:numPr>
          <w:ilvl w:val="0"/>
          <w:numId w:val="4"/>
        </w:numPr>
      </w:pPr>
      <w:r>
        <w:t>Tóm tắt vấn đề và các yêu cầu của bên liên quan</w:t>
      </w:r>
      <w:r w:rsidR="00E43287">
        <w:t>.</w:t>
      </w:r>
    </w:p>
    <w:p w14:paraId="09718C0A" w14:textId="17A6CAB2" w:rsidR="0012651C" w:rsidRDefault="0012651C">
      <w:pPr>
        <w:pStyle w:val="ListParagraph"/>
        <w:numPr>
          <w:ilvl w:val="0"/>
          <w:numId w:val="4"/>
        </w:numPr>
      </w:pPr>
      <w:r>
        <w:t>Phân tích vấn đề của bên liên quan</w:t>
      </w:r>
      <w:r w:rsidR="00E43287">
        <w:t>.</w:t>
      </w:r>
    </w:p>
    <w:p w14:paraId="5A4B608E" w14:textId="74BADC5D" w:rsidR="0012651C" w:rsidRDefault="0012651C">
      <w:pPr>
        <w:pStyle w:val="ListParagraph"/>
        <w:numPr>
          <w:ilvl w:val="0"/>
          <w:numId w:val="4"/>
        </w:numPr>
      </w:pPr>
      <w:r>
        <w:t>Đánh giá về giải pháp mà khách hàng đưa ra</w:t>
      </w:r>
      <w:r w:rsidR="00E43287">
        <w:t>.</w:t>
      </w:r>
    </w:p>
    <w:p w14:paraId="042C0EC4" w14:textId="3FA4C37C" w:rsidR="0012651C" w:rsidRDefault="0012651C">
      <w:pPr>
        <w:pStyle w:val="ListParagraph"/>
        <w:numPr>
          <w:ilvl w:val="0"/>
          <w:numId w:val="4"/>
        </w:numPr>
      </w:pPr>
      <w:r>
        <w:t>Đánh giá cơ hội phát triển của dự án</w:t>
      </w:r>
      <w:r w:rsidR="00E43287">
        <w:t>.</w:t>
      </w:r>
    </w:p>
    <w:p w14:paraId="10712CA6" w14:textId="2EEC54DF" w:rsidR="0012651C" w:rsidRDefault="0012651C">
      <w:pPr>
        <w:pStyle w:val="ListParagraph"/>
        <w:numPr>
          <w:ilvl w:val="0"/>
          <w:numId w:val="4"/>
        </w:numPr>
      </w:pPr>
      <w:r>
        <w:t>Đánh giá độ tin cậy, hiệu năng, nhu cầu hỗ trợ của dự án</w:t>
      </w:r>
      <w:r w:rsidR="00E43287">
        <w:t>.</w:t>
      </w:r>
    </w:p>
    <w:p w14:paraId="572A4810" w14:textId="3B80CD46" w:rsidR="0012651C" w:rsidRDefault="0012651C">
      <w:pPr>
        <w:pStyle w:val="ListParagraph"/>
        <w:numPr>
          <w:ilvl w:val="0"/>
          <w:numId w:val="4"/>
        </w:numPr>
      </w:pPr>
      <w:r>
        <w:t>Wrap-up</w:t>
      </w:r>
      <w:r w:rsidR="00E43287">
        <w:t>.</w:t>
      </w:r>
    </w:p>
    <w:p w14:paraId="1F85CAAB" w14:textId="574FBD3C" w:rsidR="0012651C" w:rsidRPr="0012651C" w:rsidRDefault="0012651C">
      <w:pPr>
        <w:pStyle w:val="ListParagraph"/>
        <w:numPr>
          <w:ilvl w:val="0"/>
          <w:numId w:val="4"/>
        </w:numPr>
      </w:pPr>
      <w:r>
        <w:t xml:space="preserve">Tổng kết </w:t>
      </w:r>
      <w:r w:rsidR="00EC0EB5">
        <w:t>các phần đã phân tích</w:t>
      </w:r>
      <w:r w:rsidR="00E43287">
        <w:t>.</w:t>
      </w:r>
    </w:p>
    <w:p w14:paraId="24FF7B70" w14:textId="77777777" w:rsidR="00955ADC" w:rsidRDefault="00000000">
      <w:pPr>
        <w:pStyle w:val="Heading1"/>
      </w:pPr>
      <w:bookmarkStart w:id="19" w:name="_Toc379183599"/>
      <w:bookmarkStart w:id="20" w:name="_Toc138280163"/>
      <w:bookmarkEnd w:id="2"/>
      <w:r>
        <w:t>Establish Stakeholder or User Profile</w:t>
      </w:r>
      <w:bookmarkEnd w:id="19"/>
      <w:bookmarkEnd w:id="20"/>
    </w:p>
    <w:p w14:paraId="782F478F" w14:textId="388D2CD4" w:rsidR="00955ADC" w:rsidRDefault="00000000">
      <w:pPr>
        <w:pStyle w:val="ListParagraph"/>
        <w:numPr>
          <w:ilvl w:val="0"/>
          <w:numId w:val="5"/>
        </w:numPr>
      </w:pPr>
      <w:r>
        <w:t>Name:</w:t>
      </w:r>
      <w:r w:rsidR="00E43287">
        <w:t xml:space="preserve"> Nhóm 11 Next - Gen</w:t>
      </w:r>
      <w:r>
        <w:tab/>
      </w:r>
      <w:r>
        <w:tab/>
      </w:r>
      <w:r>
        <w:tab/>
      </w:r>
      <w:r>
        <w:tab/>
        <w:t>Company / Industry:</w:t>
      </w:r>
      <w:r w:rsidR="00EC0EB5">
        <w:t xml:space="preserve"> Nhóm 11 – Next Gen</w:t>
      </w:r>
    </w:p>
    <w:p w14:paraId="48D92AEA" w14:textId="1AFD9C0E" w:rsidR="00955ADC" w:rsidRDefault="00000000">
      <w:pPr>
        <w:pStyle w:val="ListParagraph"/>
        <w:numPr>
          <w:ilvl w:val="0"/>
          <w:numId w:val="5"/>
        </w:numPr>
      </w:pPr>
      <w:r>
        <w:t>Job Title:</w:t>
      </w:r>
      <w:r w:rsidR="00EC0EB5">
        <w:t xml:space="preserve"> Lập trình viên</w:t>
      </w:r>
      <w:r w:rsidR="00E43287">
        <w:t>.</w:t>
      </w:r>
    </w:p>
    <w:p w14:paraId="4E50377C" w14:textId="6F3A36B0" w:rsidR="00955ADC" w:rsidRDefault="00CE4B4F">
      <w:pPr>
        <w:pStyle w:val="ListParagraph"/>
        <w:numPr>
          <w:ilvl w:val="0"/>
          <w:numId w:val="5"/>
        </w:numPr>
      </w:pPr>
      <w:r>
        <w:t>Lập trình viên sẽ chịu trách nhiệm chính trong việc phát triển mã nguồn của sản phẩm và hỗ trợ công việc bảo trì sản phẩm nếu có.</w:t>
      </w:r>
    </w:p>
    <w:p w14:paraId="462CCEF6" w14:textId="5E828F5B" w:rsidR="00CE4B4F" w:rsidRDefault="00CE4B4F">
      <w:pPr>
        <w:pStyle w:val="ListParagraph"/>
        <w:numPr>
          <w:ilvl w:val="0"/>
          <w:numId w:val="5"/>
        </w:numPr>
      </w:pPr>
      <w:r>
        <w:t xml:space="preserve">Sản phầm được tạo bởi đội ngũ lập trình viên là mã nguồn </w:t>
      </w:r>
      <w:r w:rsidR="00A22870">
        <w:t xml:space="preserve">và </w:t>
      </w:r>
      <w:r w:rsidR="7671FDDE">
        <w:t>ứng dụng di động</w:t>
      </w:r>
      <w:r w:rsidR="00A22870">
        <w:t xml:space="preserve"> chính thức của</w:t>
      </w:r>
      <w:r>
        <w:t xml:space="preserve"> ứng dụng tìm kiếm quán ăn Food Guide.</w:t>
      </w:r>
    </w:p>
    <w:p w14:paraId="61D9B4BA" w14:textId="3A34B80F" w:rsidR="00955ADC" w:rsidRDefault="00CE4B4F">
      <w:pPr>
        <w:pStyle w:val="ListParagraph"/>
        <w:numPr>
          <w:ilvl w:val="0"/>
          <w:numId w:val="5"/>
        </w:numPr>
      </w:pPr>
      <w:r>
        <w:t>Sản phẩm được đánh giá là thành công khi có thể chạy được trên</w:t>
      </w:r>
      <w:r w:rsidR="002E4E7F">
        <w:t xml:space="preserve"> nền tảng mobile.</w:t>
      </w:r>
    </w:p>
    <w:p w14:paraId="77F720B4" w14:textId="19625D20" w:rsidR="00955ADC" w:rsidRDefault="00CE4B4F">
      <w:pPr>
        <w:pStyle w:val="ListParagraph"/>
        <w:numPr>
          <w:ilvl w:val="0"/>
          <w:numId w:val="5"/>
        </w:numPr>
      </w:pPr>
      <w:r>
        <w:t xml:space="preserve">Vấn đề ảnh hưởng đến sự thành công là </w:t>
      </w:r>
      <w:r w:rsidR="00334732">
        <w:t>ước lượng thời gian không chính xác</w:t>
      </w:r>
      <w:r>
        <w:t>, chi phí phần cứng, phần mềm, sự thay đổi mã nguồn của thư viện được sử dụng, xung đột mã nguồn</w:t>
      </w:r>
      <w:r w:rsidR="00334732">
        <w:t>, khách hàng thay đổi yêu cầu, không đủ nhân lực</w:t>
      </w:r>
      <w:r w:rsidR="00E43287">
        <w:t>.</w:t>
      </w:r>
    </w:p>
    <w:p w14:paraId="6A025CA7" w14:textId="1F58E6BB" w:rsidR="00955ADC" w:rsidRDefault="00000000">
      <w:pPr>
        <w:pStyle w:val="Heading1"/>
      </w:pPr>
      <w:bookmarkStart w:id="21" w:name="_Toc138280164"/>
      <w:r>
        <w:t>Assessing the Problem</w:t>
      </w:r>
      <w:bookmarkEnd w:id="21"/>
    </w:p>
    <w:p w14:paraId="0C3ABFC9" w14:textId="1684CA72" w:rsidR="00CE4B4F" w:rsidRDefault="00334732" w:rsidP="00391775">
      <w:pPr>
        <w:pStyle w:val="Paragraph2"/>
        <w:ind w:left="0"/>
        <w:rPr>
          <w:b/>
        </w:rPr>
      </w:pPr>
      <w:bookmarkStart w:id="22" w:name="_Toc431207017"/>
      <w:r>
        <w:rPr>
          <w:b/>
        </w:rPr>
        <w:t>Ước lượng thời gian không chính xác</w:t>
      </w:r>
    </w:p>
    <w:p w14:paraId="71A70679" w14:textId="72EBC852" w:rsidR="00CE4B4F" w:rsidRPr="00391775" w:rsidRDefault="00CE4B4F">
      <w:pPr>
        <w:pStyle w:val="ListParagraph"/>
        <w:numPr>
          <w:ilvl w:val="0"/>
          <w:numId w:val="8"/>
        </w:numPr>
        <w:rPr>
          <w:b/>
        </w:rPr>
      </w:pPr>
      <w:r>
        <w:t>Vấn đề xảy ra do đội ngũ phân chia thời gian cho mỗi giai đoạn chưa hợp lý,</w:t>
      </w:r>
      <w:r w:rsidR="005147C9">
        <w:t xml:space="preserve"> kỹ năng ước lượng thời gian công việc của từng cá nhân chưa chính xác dẫn đến thời lượng hoàn thành công việc chênh lệch quá nhiều so với mức cơ bản. Ở đây chênh lệch có thể là làm thời gian hoàn thành dự án kéo dài, ảnh hưởng đến ngày </w:t>
      </w:r>
      <w:r w:rsidR="005147C9">
        <w:lastRenderedPageBreak/>
        <w:t>ra mắt sản phẩm. Hoặc chênh lệch có thể là thời gian phát triển của một số giai đoạn quá ngắn, không đảm bảo được tiến độ và chất lượng. Ngoài ra, khách hàng thay đổi yêu cầu, thời gian hoàn thành dự án cũng là một trong những yếu tố ảnh hưởng đến thời gian phát triển mã nguồn.</w:t>
      </w:r>
    </w:p>
    <w:p w14:paraId="6C6BA1E9" w14:textId="33834316" w:rsidR="005147C9" w:rsidRPr="00391775" w:rsidRDefault="005147C9">
      <w:pPr>
        <w:pStyle w:val="ListParagraph"/>
        <w:numPr>
          <w:ilvl w:val="0"/>
          <w:numId w:val="8"/>
        </w:numPr>
        <w:rPr>
          <w:b/>
        </w:rPr>
      </w:pPr>
      <w:r>
        <w:t xml:space="preserve">Cách giải quyết: </w:t>
      </w:r>
      <w:r w:rsidR="00001EB3">
        <w:t>Ước lượng thời gian dư ra dài hơn, khoảng từ 10 đến 15%. Bên cạnh đó, không ngừng nâng cao kỹ năng chuyên môn để các ước lượng ngày càng được chuẩn xác hơn.</w:t>
      </w:r>
    </w:p>
    <w:p w14:paraId="7B332B13" w14:textId="6E8310D0" w:rsidR="00955ADC" w:rsidRDefault="005147C9" w:rsidP="00391775">
      <w:pPr>
        <w:pStyle w:val="Paragraph2"/>
        <w:ind w:left="0"/>
        <w:rPr>
          <w:b/>
          <w:bCs/>
        </w:rPr>
      </w:pPr>
      <w:r>
        <w:rPr>
          <w:b/>
          <w:bCs/>
        </w:rPr>
        <w:t>Chi phí về phần cứng, phần mềm</w:t>
      </w:r>
    </w:p>
    <w:p w14:paraId="7E94B3DD" w14:textId="41CBC69C" w:rsidR="005147C9" w:rsidRDefault="005147C9">
      <w:pPr>
        <w:pStyle w:val="ListParagraph"/>
        <w:numPr>
          <w:ilvl w:val="0"/>
          <w:numId w:val="9"/>
        </w:numPr>
      </w:pPr>
      <w:r>
        <w:t>Vấn đề xảy ra do nguồn vốn đầu tư ban đầu cho đội ngũ lập trình viên không đáp ứng đủ nhu cầu thực tế.</w:t>
      </w:r>
    </w:p>
    <w:p w14:paraId="52642120" w14:textId="6D9B4E64" w:rsidR="005147C9" w:rsidRDefault="005147C9">
      <w:pPr>
        <w:pStyle w:val="ListParagraph"/>
        <w:numPr>
          <w:ilvl w:val="0"/>
          <w:numId w:val="9"/>
        </w:numPr>
      </w:pPr>
      <w:r>
        <w:t>Cách giải quyết: gửi đề nghị cấp thêm nguồn vốn, kêu gọi các nhà đầu tư mới</w:t>
      </w:r>
      <w:r w:rsidR="00E43287">
        <w:t>.</w:t>
      </w:r>
    </w:p>
    <w:p w14:paraId="0F773CD3" w14:textId="15DD0BD7" w:rsidR="00F146CC" w:rsidRDefault="00F146CC" w:rsidP="00391775">
      <w:pPr>
        <w:pStyle w:val="Paragraph2"/>
        <w:ind w:left="0"/>
        <w:rPr>
          <w:b/>
          <w:bCs/>
        </w:rPr>
      </w:pPr>
      <w:r>
        <w:rPr>
          <w:b/>
          <w:bCs/>
        </w:rPr>
        <w:t>Sự thay đổi của mã nguồn của thư viện đang sử dụng</w:t>
      </w:r>
    </w:p>
    <w:p w14:paraId="50EA7628" w14:textId="1327C976" w:rsidR="00F146CC" w:rsidRPr="00391775" w:rsidRDefault="00F146CC">
      <w:pPr>
        <w:pStyle w:val="ListParagraph"/>
        <w:numPr>
          <w:ilvl w:val="0"/>
          <w:numId w:val="10"/>
        </w:numPr>
        <w:rPr>
          <w:b/>
          <w:bCs/>
        </w:rPr>
      </w:pPr>
      <w:r>
        <w:t>Vấn đề xảy ra do các thư viện, các module từ bên thứ 3 cập nhật, thay đổi</w:t>
      </w:r>
    </w:p>
    <w:p w14:paraId="57C1B31B" w14:textId="729EFF18" w:rsidR="00F146CC" w:rsidRPr="00391775" w:rsidRDefault="00F146CC">
      <w:pPr>
        <w:pStyle w:val="ListParagraph"/>
        <w:numPr>
          <w:ilvl w:val="0"/>
          <w:numId w:val="10"/>
        </w:numPr>
        <w:rPr>
          <w:b/>
          <w:bCs/>
        </w:rPr>
      </w:pPr>
      <w:r>
        <w:t>Cách giải quyết: Theo dõi các cập nhật của các thứ viện để kịp thời ứng phó. Có thể là không update lên phiên bản mới hoặc có kế hoạch thay đổi thư viện nếu cần. Bên cạnh đó, có thể tìm hiểu các tài liệu mới của thư viện, cập nhật mã nguồn khi cần thiết.</w:t>
      </w:r>
    </w:p>
    <w:p w14:paraId="73412C1A" w14:textId="271DF57E" w:rsidR="005147C9" w:rsidRDefault="00F146CC" w:rsidP="00391775">
      <w:pPr>
        <w:pStyle w:val="Paragraph2"/>
        <w:ind w:left="0"/>
        <w:rPr>
          <w:b/>
          <w:bCs/>
        </w:rPr>
      </w:pPr>
      <w:r>
        <w:rPr>
          <w:b/>
          <w:bCs/>
        </w:rPr>
        <w:t>Xung đột mã nguồn của sản phẩm</w:t>
      </w:r>
    </w:p>
    <w:p w14:paraId="611CE4CF" w14:textId="7A1B5440" w:rsidR="00F146CC" w:rsidRPr="00A22870" w:rsidRDefault="00F146CC">
      <w:pPr>
        <w:pStyle w:val="ListParagraph"/>
        <w:numPr>
          <w:ilvl w:val="0"/>
          <w:numId w:val="11"/>
        </w:numPr>
      </w:pPr>
      <w:r>
        <w:t>Vấn đề xảy ra do chưa có sự thống nhất giữa các thành viên trong nhóm</w:t>
      </w:r>
      <w:r w:rsidR="00E43287">
        <w:t>.</w:t>
      </w:r>
    </w:p>
    <w:p w14:paraId="57404704" w14:textId="4D1B6B24" w:rsidR="00F146CC" w:rsidRPr="00391775" w:rsidRDefault="00F146CC">
      <w:pPr>
        <w:pStyle w:val="ListParagraph"/>
        <w:numPr>
          <w:ilvl w:val="0"/>
          <w:numId w:val="11"/>
        </w:numPr>
        <w:rPr>
          <w:b/>
          <w:bCs/>
        </w:rPr>
      </w:pPr>
      <w:r>
        <w:t xml:space="preserve">Giải pháp: </w:t>
      </w:r>
      <w:r w:rsidRPr="00001EB3">
        <w:t xml:space="preserve">Họp </w:t>
      </w:r>
      <w:r w:rsidR="00001EB3" w:rsidRPr="00001EB3">
        <w:t>giữa các thành viên trong team dev</w:t>
      </w:r>
      <w:r w:rsidRPr="00001EB3">
        <w:t xml:space="preserve"> để đưa ra phương án thống nhất, tối ưu nhất.</w:t>
      </w:r>
    </w:p>
    <w:p w14:paraId="1F5BA181" w14:textId="4F6BB943" w:rsidR="00334732" w:rsidRDefault="00334732" w:rsidP="00391775">
      <w:pPr>
        <w:pStyle w:val="Paragraph2"/>
        <w:ind w:left="0"/>
        <w:rPr>
          <w:b/>
          <w:bCs/>
        </w:rPr>
      </w:pPr>
      <w:r>
        <w:rPr>
          <w:b/>
          <w:bCs/>
        </w:rPr>
        <w:t>Khách hàng thay đổi yêu cầu</w:t>
      </w:r>
    </w:p>
    <w:p w14:paraId="194F9FA4" w14:textId="0104DC70" w:rsidR="00334732" w:rsidRPr="00A22870" w:rsidRDefault="00334732">
      <w:pPr>
        <w:pStyle w:val="ListParagraph"/>
        <w:numPr>
          <w:ilvl w:val="0"/>
          <w:numId w:val="12"/>
        </w:numPr>
      </w:pPr>
      <w:r>
        <w:t>Vấn đề xảy ra do bên phía khách hàng muốn có thêm những tính năng mới hoặc thay đổi, cập nhật các tính năng cũ</w:t>
      </w:r>
    </w:p>
    <w:p w14:paraId="1EAC1EE3" w14:textId="0365F650" w:rsidR="00334732" w:rsidRPr="00391775" w:rsidRDefault="00334732">
      <w:pPr>
        <w:pStyle w:val="ListParagraph"/>
        <w:numPr>
          <w:ilvl w:val="0"/>
          <w:numId w:val="12"/>
        </w:numPr>
        <w:rPr>
          <w:b/>
          <w:bCs/>
        </w:rPr>
      </w:pPr>
      <w:r>
        <w:t xml:space="preserve">Giải pháp: </w:t>
      </w:r>
      <w:r w:rsidRPr="00001EB3">
        <w:t>Xác định các thành phần bị ảnh hưởng, sau đó điều chỉnh hệ thống để đáp ứng nhu cầu mới</w:t>
      </w:r>
      <w:r w:rsidR="00001EB3">
        <w:t>.</w:t>
      </w:r>
    </w:p>
    <w:p w14:paraId="3014E3E6" w14:textId="173DF794" w:rsidR="00334732" w:rsidRDefault="00334732" w:rsidP="00391775">
      <w:pPr>
        <w:pStyle w:val="Paragraph2"/>
        <w:ind w:left="0"/>
        <w:rPr>
          <w:b/>
          <w:bCs/>
        </w:rPr>
      </w:pPr>
      <w:r>
        <w:rPr>
          <w:b/>
          <w:bCs/>
        </w:rPr>
        <w:t>Không đủ nhân lực</w:t>
      </w:r>
    </w:p>
    <w:p w14:paraId="2C77B91C" w14:textId="057C1A42" w:rsidR="00334732" w:rsidRPr="00A22870" w:rsidRDefault="00334732">
      <w:pPr>
        <w:pStyle w:val="ListParagraph"/>
        <w:numPr>
          <w:ilvl w:val="0"/>
          <w:numId w:val="13"/>
        </w:numPr>
      </w:pPr>
      <w:r>
        <w:t>Vấn đề xảy ra do việc ước lượng nhân lực cho dự án lúc đầu chưa chuẩn xác hoặc trong lúc thực hiện dự án có các trường hợp đột xuất xảy ra, làm cho nhân lực không đáp ứng đủ (ốm đau, bệnh tật,…)</w:t>
      </w:r>
      <w:r w:rsidR="00E43287">
        <w:t>.</w:t>
      </w:r>
    </w:p>
    <w:p w14:paraId="50A780E2" w14:textId="40DD1B9C" w:rsidR="00334732" w:rsidRPr="00391775" w:rsidRDefault="00334732">
      <w:pPr>
        <w:pStyle w:val="ListParagraph"/>
        <w:numPr>
          <w:ilvl w:val="0"/>
          <w:numId w:val="13"/>
        </w:numPr>
        <w:rPr>
          <w:b/>
          <w:bCs/>
        </w:rPr>
      </w:pPr>
      <w:r>
        <w:t>Giải pháp: Ghi chú, cập nhật tài liệu thường xuyên, theo dõi lịch trình đều đặn, tăng cường đào tạo, nâng cao chất lượng đội ngũ hiện tại, tuyển thêm người mới và điều chỉnh thời gian dự án.</w:t>
      </w:r>
    </w:p>
    <w:p w14:paraId="75085F13" w14:textId="77777777" w:rsidR="00955ADC" w:rsidRDefault="00000000">
      <w:pPr>
        <w:pStyle w:val="Heading1"/>
      </w:pPr>
      <w:bookmarkStart w:id="23" w:name="_Toc138280165"/>
      <w:bookmarkEnd w:id="22"/>
      <w:r>
        <w:t>Understanding the User Environment</w:t>
      </w:r>
      <w:bookmarkEnd w:id="23"/>
    </w:p>
    <w:p w14:paraId="329E3EDD" w14:textId="31B12B4F" w:rsidR="00F146CC" w:rsidRDefault="00F146CC">
      <w:pPr>
        <w:pStyle w:val="ListParagraph"/>
        <w:numPr>
          <w:ilvl w:val="0"/>
          <w:numId w:val="14"/>
        </w:numPr>
      </w:pPr>
      <w:bookmarkStart w:id="24" w:name="_Toc431207020"/>
      <w:r>
        <w:t>Người sử dụng của sản phẩm là những người có nhu cầu tìm kiếm quán ăn (học sinh, sinh viên, nhân viên văn phòng, khách du lịch, dân bản địa,…) và những khách hàng có nhu cầu quảng bá quán ăn của mình (chủ quán ăn)</w:t>
      </w:r>
      <w:r w:rsidR="00E43287">
        <w:t>.</w:t>
      </w:r>
    </w:p>
    <w:p w14:paraId="2026522B" w14:textId="74D73888" w:rsidR="00955ADC" w:rsidRDefault="00F146CC">
      <w:pPr>
        <w:pStyle w:val="ListParagraph"/>
        <w:numPr>
          <w:ilvl w:val="0"/>
          <w:numId w:val="14"/>
        </w:numPr>
      </w:pPr>
      <w:r>
        <w:t>Người sử dụng không yêu cầu về chứng chỉ tien học, chỉ cần biết sử dụng các trình duyệt web, sử dụng các thiết bị di động thông minh</w:t>
      </w:r>
      <w:r w:rsidR="00E43287">
        <w:t>.</w:t>
      </w:r>
    </w:p>
    <w:p w14:paraId="792AF696" w14:textId="66C24AFD" w:rsidR="00955ADC" w:rsidRDefault="00F146CC">
      <w:pPr>
        <w:pStyle w:val="ListParagraph"/>
        <w:numPr>
          <w:ilvl w:val="0"/>
          <w:numId w:val="14"/>
        </w:numPr>
      </w:pPr>
      <w:r>
        <w:t>Người sử dụng thường sử dụng các ứng dụng để tìm kiếm các quán ăn: ShopeeFood, Foody, các hội nhóm trên Facebook. Cũng có một bộ phận ít hoặc không sử dụng các ứng dụng, nguồn tham khảo của họ là bạn bè, người quen.</w:t>
      </w:r>
    </w:p>
    <w:p w14:paraId="0042D6D3" w14:textId="46C3C7D7" w:rsidR="00955ADC" w:rsidRDefault="00F146CC">
      <w:pPr>
        <w:pStyle w:val="ListParagraph"/>
        <w:numPr>
          <w:ilvl w:val="0"/>
          <w:numId w:val="14"/>
        </w:numPr>
      </w:pPr>
      <w:r>
        <w:t>Nền tảng hiện tại là Web, tương lai ứng dụng sẽ phát triển trên nền tảng Mobile (Android, IOS)</w:t>
      </w:r>
      <w:r w:rsidR="00E43287">
        <w:t>.</w:t>
      </w:r>
    </w:p>
    <w:p w14:paraId="1F3819B9" w14:textId="5FD66D94" w:rsidR="00955ADC" w:rsidRDefault="00A22870">
      <w:pPr>
        <w:pStyle w:val="ListParagraph"/>
        <w:numPr>
          <w:ilvl w:val="0"/>
          <w:numId w:val="14"/>
        </w:numPr>
      </w:pPr>
      <w:r>
        <w:t>Ứng dụng hỗ trợ, liên kết: Google Map</w:t>
      </w:r>
      <w:r w:rsidR="00E43287">
        <w:t>.</w:t>
      </w:r>
    </w:p>
    <w:p w14:paraId="0D95942E" w14:textId="24765230" w:rsidR="00955ADC" w:rsidRDefault="00A22870">
      <w:pPr>
        <w:pStyle w:val="ListParagraph"/>
        <w:numPr>
          <w:ilvl w:val="0"/>
          <w:numId w:val="14"/>
        </w:numPr>
      </w:pPr>
      <w:r>
        <w:t>Ứng dụng được thiết kế sao cho người dùng mới có thể sử dụng thành thạo sau 1h thao tác</w:t>
      </w:r>
      <w:r w:rsidR="00E43287">
        <w:t>.</w:t>
      </w:r>
    </w:p>
    <w:p w14:paraId="3E62555E" w14:textId="446CA4FF" w:rsidR="00955ADC" w:rsidRDefault="00A22870">
      <w:pPr>
        <w:pStyle w:val="ListParagraph"/>
        <w:numPr>
          <w:ilvl w:val="0"/>
          <w:numId w:val="14"/>
        </w:numPr>
      </w:pPr>
      <w:r>
        <w:t>Ứng dụng có tích hợp hướng dẫn sử dụng trên trang web chính thức.</w:t>
      </w:r>
    </w:p>
    <w:p w14:paraId="5D71DAE0" w14:textId="77777777" w:rsidR="00955ADC" w:rsidRDefault="00000000">
      <w:pPr>
        <w:pStyle w:val="Heading1"/>
      </w:pPr>
      <w:bookmarkStart w:id="25" w:name="_Toc138280166"/>
      <w:bookmarkEnd w:id="24"/>
      <w:r>
        <w:t>Recap for Understanding</w:t>
      </w:r>
      <w:bookmarkEnd w:id="25"/>
    </w:p>
    <w:p w14:paraId="758E0615" w14:textId="6A3BBE59" w:rsidR="00955ADC" w:rsidRDefault="00334732">
      <w:pPr>
        <w:pStyle w:val="ListParagraph"/>
        <w:numPr>
          <w:ilvl w:val="0"/>
          <w:numId w:val="6"/>
        </w:numPr>
      </w:pPr>
      <w:bookmarkStart w:id="26" w:name="_Toc431207022"/>
      <w:bookmarkStart w:id="27" w:name="_Hlk131432956"/>
      <w:r>
        <w:t>Ước lượng thời gian không chính xác</w:t>
      </w:r>
      <w:r w:rsidR="00E43287">
        <w:t>.</w:t>
      </w:r>
    </w:p>
    <w:p w14:paraId="49FF45FD" w14:textId="11023E0B" w:rsidR="00A22870" w:rsidRDefault="00A22870">
      <w:pPr>
        <w:pStyle w:val="ListParagraph"/>
        <w:numPr>
          <w:ilvl w:val="0"/>
          <w:numId w:val="6"/>
        </w:numPr>
      </w:pPr>
      <w:r>
        <w:t>Chi phí phần cứng và phần mềm chưa đáp ứng đủ</w:t>
      </w:r>
      <w:r w:rsidR="00E43287">
        <w:t>.</w:t>
      </w:r>
    </w:p>
    <w:p w14:paraId="648C5361" w14:textId="1E12DA14" w:rsidR="00955ADC" w:rsidRDefault="00A22870">
      <w:pPr>
        <w:pStyle w:val="ListParagraph"/>
        <w:numPr>
          <w:ilvl w:val="0"/>
          <w:numId w:val="6"/>
        </w:numPr>
      </w:pPr>
      <w:r>
        <w:t>Các thư viện thay đổi thường xuyên</w:t>
      </w:r>
      <w:r w:rsidR="00334732">
        <w:t>, các công nghệ lỗi thời</w:t>
      </w:r>
      <w:r w:rsidR="00E43287">
        <w:t>.</w:t>
      </w:r>
    </w:p>
    <w:p w14:paraId="7667A4E6" w14:textId="5444FFF0" w:rsidR="00955ADC" w:rsidRDefault="00A22870">
      <w:pPr>
        <w:pStyle w:val="ListParagraph"/>
        <w:numPr>
          <w:ilvl w:val="0"/>
          <w:numId w:val="6"/>
        </w:numPr>
      </w:pPr>
      <w:r>
        <w:t>Xung đột mã nguồn</w:t>
      </w:r>
      <w:r w:rsidR="00E43287">
        <w:t>.</w:t>
      </w:r>
    </w:p>
    <w:p w14:paraId="6818BE99" w14:textId="761B8FBF" w:rsidR="00334732" w:rsidRDefault="00334732">
      <w:pPr>
        <w:pStyle w:val="ListParagraph"/>
        <w:numPr>
          <w:ilvl w:val="0"/>
          <w:numId w:val="6"/>
        </w:numPr>
      </w:pPr>
      <w:r>
        <w:t>Khách hàng thay đổi yêu cầu</w:t>
      </w:r>
      <w:r w:rsidR="00E43287">
        <w:t>.</w:t>
      </w:r>
    </w:p>
    <w:p w14:paraId="3F432868" w14:textId="516CE2C2" w:rsidR="00334732" w:rsidRDefault="00334732">
      <w:pPr>
        <w:pStyle w:val="ListParagraph"/>
        <w:numPr>
          <w:ilvl w:val="0"/>
          <w:numId w:val="6"/>
        </w:numPr>
      </w:pPr>
      <w:r>
        <w:t>Không đủ nhân lực</w:t>
      </w:r>
      <w:r w:rsidR="00E43287">
        <w:t>.</w:t>
      </w:r>
    </w:p>
    <w:p w14:paraId="6546B695" w14:textId="6C09DCEA" w:rsidR="00955ADC" w:rsidRDefault="00000000">
      <w:pPr>
        <w:pStyle w:val="Heading1"/>
      </w:pPr>
      <w:bookmarkStart w:id="28" w:name="_Toc379183603"/>
      <w:bookmarkStart w:id="29" w:name="_Toc138280167"/>
      <w:bookmarkEnd w:id="26"/>
      <w:bookmarkEnd w:id="27"/>
      <w:r>
        <w:t xml:space="preserve">Analyst’s Inputs on Stakeholder’s Problem (validate or invalidate </w:t>
      </w:r>
      <w:r>
        <w:lastRenderedPageBreak/>
        <w:t>assumptions)</w:t>
      </w:r>
      <w:bookmarkEnd w:id="28"/>
      <w:bookmarkEnd w:id="29"/>
    </w:p>
    <w:p w14:paraId="7EDFC78D" w14:textId="77777777" w:rsidR="00553579" w:rsidRPr="00391775" w:rsidRDefault="00553579" w:rsidP="00391775">
      <w:pPr>
        <w:pStyle w:val="Paragraph2"/>
        <w:ind w:left="0"/>
        <w:rPr>
          <w:b/>
          <w:bCs/>
        </w:rPr>
      </w:pPr>
      <w:bookmarkStart w:id="30" w:name="_Toc431207024"/>
      <w:bookmarkStart w:id="31" w:name="_Toc438353131"/>
      <w:r w:rsidRPr="00391775">
        <w:rPr>
          <w:b/>
          <w:bCs/>
        </w:rPr>
        <w:t>Ước lượng thời gian không chính xác</w:t>
      </w:r>
    </w:p>
    <w:p w14:paraId="69DE7F39" w14:textId="59442017" w:rsidR="00553579" w:rsidRDefault="00553579">
      <w:pPr>
        <w:pStyle w:val="ListParagraph"/>
        <w:numPr>
          <w:ilvl w:val="0"/>
          <w:numId w:val="15"/>
        </w:numPr>
      </w:pPr>
      <w:r>
        <w:t>Nguyên nhân:</w:t>
      </w:r>
      <w:r w:rsidR="00001EB3">
        <w:t xml:space="preserve"> thường là do kỹ năng ước lượng thời gian làm việc của các cá nhân trong team có vấn đề và kế hoạch phân chia công việc ban đầu chưa chuẩn xác</w:t>
      </w:r>
      <w:r w:rsidR="00E43287">
        <w:t>.</w:t>
      </w:r>
    </w:p>
    <w:p w14:paraId="28776C5C" w14:textId="28BF68F0" w:rsidR="00553579" w:rsidRDefault="00553579">
      <w:pPr>
        <w:pStyle w:val="ListParagraph"/>
        <w:numPr>
          <w:ilvl w:val="0"/>
          <w:numId w:val="15"/>
        </w:numPr>
      </w:pPr>
      <w:r>
        <w:t>Đây là vấn đề thực tế mà stakeholder gặp phải</w:t>
      </w:r>
      <w:r w:rsidR="00E43287">
        <w:t>.</w:t>
      </w:r>
    </w:p>
    <w:p w14:paraId="0873CC5A" w14:textId="1EF499DD" w:rsidR="00553579" w:rsidRDefault="00553579">
      <w:pPr>
        <w:pStyle w:val="ListParagraph"/>
        <w:numPr>
          <w:ilvl w:val="0"/>
          <w:numId w:val="15"/>
        </w:numPr>
      </w:pPr>
      <w:r>
        <w:t>Hiện tại, stakeholder giải quyết vấn đề này bằng cách:</w:t>
      </w:r>
      <w:r w:rsidR="00001EB3">
        <w:t xml:space="preserve"> nâng cao kỹ năng chuyên môn và ước lượng dư thừa.</w:t>
      </w:r>
    </w:p>
    <w:p w14:paraId="3DCB6825" w14:textId="522974C3" w:rsidR="00553579" w:rsidRDefault="00553579">
      <w:pPr>
        <w:pStyle w:val="ListParagraph"/>
        <w:numPr>
          <w:ilvl w:val="0"/>
          <w:numId w:val="15"/>
        </w:numPr>
      </w:pPr>
      <w:r>
        <w:t xml:space="preserve">Tương lai, </w:t>
      </w:r>
      <w:r w:rsidR="00001EB3">
        <w:t>stakeholder mong muốn được trainning các kỹ năng ước lượng thời gian làm cho mỗi công việc cũng như được trainning nâng cao các kỹ thuật, công nghệ mới</w:t>
      </w:r>
      <w:r w:rsidR="00E43287">
        <w:t>.</w:t>
      </w:r>
    </w:p>
    <w:p w14:paraId="69F765C1" w14:textId="77777777" w:rsidR="00553579" w:rsidRPr="00391775" w:rsidRDefault="00553579" w:rsidP="00391775">
      <w:pPr>
        <w:pStyle w:val="Paragraph2"/>
        <w:ind w:left="0"/>
        <w:rPr>
          <w:b/>
          <w:bCs/>
        </w:rPr>
      </w:pPr>
      <w:r w:rsidRPr="00391775">
        <w:rPr>
          <w:b/>
          <w:bCs/>
        </w:rPr>
        <w:t>Chi phí phần cứng và phần mềm chưa đáp ứng đủ</w:t>
      </w:r>
    </w:p>
    <w:p w14:paraId="16EFD43D" w14:textId="1B7131D0" w:rsidR="00001EB3" w:rsidRDefault="00001EB3">
      <w:pPr>
        <w:pStyle w:val="ListParagraph"/>
        <w:numPr>
          <w:ilvl w:val="0"/>
          <w:numId w:val="16"/>
        </w:numPr>
      </w:pPr>
      <w:r>
        <w:t>Nguyên nhân: nguồn vốn đầu tư ban đầu không đủ</w:t>
      </w:r>
      <w:r w:rsidR="00E43287">
        <w:t>.</w:t>
      </w:r>
    </w:p>
    <w:p w14:paraId="36274597" w14:textId="6090AB4A" w:rsidR="00001EB3" w:rsidRDefault="00001EB3">
      <w:pPr>
        <w:pStyle w:val="ListParagraph"/>
        <w:numPr>
          <w:ilvl w:val="0"/>
          <w:numId w:val="16"/>
        </w:numPr>
      </w:pPr>
      <w:r>
        <w:t>Đây là vấn đề thực tế mà stakeholder gặp phải</w:t>
      </w:r>
      <w:r w:rsidR="00E43287">
        <w:t>.</w:t>
      </w:r>
    </w:p>
    <w:p w14:paraId="5FACE4AB" w14:textId="3524DFD2" w:rsidR="00001EB3" w:rsidRDefault="00001EB3">
      <w:pPr>
        <w:pStyle w:val="ListParagraph"/>
        <w:numPr>
          <w:ilvl w:val="0"/>
          <w:numId w:val="16"/>
        </w:numPr>
      </w:pPr>
      <w:r>
        <w:t>Hiện tại, stakeholder giải quyết vấn đề này bằng cách: chuẩn bị nguồn vốn dự phòng và kêu gọi nguồn vốn mới</w:t>
      </w:r>
      <w:r w:rsidR="00E43287">
        <w:t>.</w:t>
      </w:r>
    </w:p>
    <w:p w14:paraId="001FF7EF" w14:textId="29080E9A" w:rsidR="00001EB3" w:rsidRDefault="00001EB3">
      <w:pPr>
        <w:pStyle w:val="ListParagraph"/>
        <w:numPr>
          <w:ilvl w:val="0"/>
          <w:numId w:val="16"/>
        </w:numPr>
      </w:pPr>
      <w:r>
        <w:t>Tương lai, stakeholder mong muốn được cấp vốn khi cần thiết mà không cần phải kêu gọi hay phải tự chuẩn bị nguồn vốn dự phòng</w:t>
      </w:r>
      <w:r w:rsidR="00E43287">
        <w:t>.</w:t>
      </w:r>
    </w:p>
    <w:p w14:paraId="53078EEE" w14:textId="77777777" w:rsidR="00553579" w:rsidRPr="00391775" w:rsidRDefault="00553579" w:rsidP="00391775">
      <w:pPr>
        <w:pStyle w:val="Paragraph2"/>
        <w:ind w:left="0"/>
        <w:rPr>
          <w:b/>
          <w:bCs/>
        </w:rPr>
      </w:pPr>
      <w:r w:rsidRPr="00391775">
        <w:rPr>
          <w:b/>
          <w:bCs/>
        </w:rPr>
        <w:t>Các thư viện thay đổi thường xuyên, các công nghệ lỗi thời</w:t>
      </w:r>
    </w:p>
    <w:p w14:paraId="0BC91C45" w14:textId="62AB45C4" w:rsidR="00001EB3" w:rsidRDefault="00001EB3">
      <w:pPr>
        <w:pStyle w:val="ListParagraph"/>
        <w:numPr>
          <w:ilvl w:val="0"/>
          <w:numId w:val="17"/>
        </w:numPr>
      </w:pPr>
      <w:r>
        <w:t>Nguyên nhân: khách quan, các thư viện cần được cập nhật thường xuyên để vá lỗi tính năng cũ và có thể là cung cấp thêm tính năng mới</w:t>
      </w:r>
      <w:r w:rsidR="00E43287">
        <w:t>.</w:t>
      </w:r>
    </w:p>
    <w:p w14:paraId="1E85012E" w14:textId="5FA05F2C" w:rsidR="00001EB3" w:rsidRDefault="00001EB3">
      <w:pPr>
        <w:pStyle w:val="ListParagraph"/>
        <w:numPr>
          <w:ilvl w:val="0"/>
          <w:numId w:val="17"/>
        </w:numPr>
      </w:pPr>
      <w:r>
        <w:t>Đây là vấn đề thực tế mà stakeholder gặp phải</w:t>
      </w:r>
      <w:r w:rsidR="00E43287">
        <w:t>.</w:t>
      </w:r>
    </w:p>
    <w:p w14:paraId="6209DD66" w14:textId="266FF533" w:rsidR="00001EB3" w:rsidRDefault="00001EB3">
      <w:pPr>
        <w:pStyle w:val="ListParagraph"/>
        <w:numPr>
          <w:ilvl w:val="0"/>
          <w:numId w:val="17"/>
        </w:numPr>
      </w:pPr>
      <w:r>
        <w:t>Hiện tại, stakeholder đang giải quyết bằng cách liên tục cập nhật các thông tin về thay đổi của thư viện để có thể ứng phó kịp thời trong các tình huống thay đổi</w:t>
      </w:r>
      <w:r w:rsidR="00E43287">
        <w:t>.</w:t>
      </w:r>
    </w:p>
    <w:p w14:paraId="65D2A9A5" w14:textId="301E73AE" w:rsidR="00001EB3" w:rsidRDefault="00001EB3">
      <w:pPr>
        <w:pStyle w:val="ListParagraph"/>
        <w:numPr>
          <w:ilvl w:val="0"/>
          <w:numId w:val="17"/>
        </w:numPr>
      </w:pPr>
      <w:r>
        <w:t>Tương lai,</w:t>
      </w:r>
      <w:r w:rsidR="005B7828">
        <w:t xml:space="preserve"> sử dụng cách giải quyết như hiện tại</w:t>
      </w:r>
      <w:r w:rsidR="00E43287">
        <w:t>.</w:t>
      </w:r>
    </w:p>
    <w:p w14:paraId="640316ED" w14:textId="77777777" w:rsidR="00553579" w:rsidRPr="00391775" w:rsidRDefault="00553579" w:rsidP="00391775">
      <w:pPr>
        <w:pStyle w:val="Paragraph2"/>
        <w:ind w:left="0"/>
        <w:rPr>
          <w:b/>
          <w:bCs/>
        </w:rPr>
      </w:pPr>
      <w:r w:rsidRPr="00391775">
        <w:rPr>
          <w:b/>
          <w:bCs/>
        </w:rPr>
        <w:t>Xung đột mã nguồn</w:t>
      </w:r>
    </w:p>
    <w:p w14:paraId="565DDB0B" w14:textId="1B489EFF" w:rsidR="005B7828" w:rsidRDefault="005B7828">
      <w:pPr>
        <w:pStyle w:val="ListParagraph"/>
        <w:numPr>
          <w:ilvl w:val="0"/>
          <w:numId w:val="18"/>
        </w:numPr>
      </w:pPr>
      <w:r>
        <w:t>Nguyên nhân: các thành viên trong team chưa thống nhất với nhau về logic</w:t>
      </w:r>
      <w:r w:rsidR="00E43287">
        <w:t>.</w:t>
      </w:r>
    </w:p>
    <w:p w14:paraId="21D50AB7" w14:textId="4C086CBC" w:rsidR="005B7828" w:rsidRDefault="005B7828">
      <w:pPr>
        <w:pStyle w:val="ListParagraph"/>
        <w:numPr>
          <w:ilvl w:val="0"/>
          <w:numId w:val="18"/>
        </w:numPr>
      </w:pPr>
      <w:r>
        <w:t>Đây là vấn đề thực tế mà stakeholder gặp phải</w:t>
      </w:r>
      <w:r w:rsidR="00E43287">
        <w:t>.</w:t>
      </w:r>
    </w:p>
    <w:p w14:paraId="74B9063F" w14:textId="20B421B3" w:rsidR="005B7828" w:rsidRDefault="005B7828">
      <w:pPr>
        <w:pStyle w:val="ListParagraph"/>
        <w:numPr>
          <w:ilvl w:val="0"/>
          <w:numId w:val="18"/>
        </w:numPr>
      </w:pPr>
      <w:r>
        <w:t>Hiện tại, stakeholder giải quyết bằng cách họp các thành viên trong team để đưa ra phương án giải quyết tối ưu nhất</w:t>
      </w:r>
      <w:r w:rsidR="00E43287">
        <w:t>.</w:t>
      </w:r>
    </w:p>
    <w:p w14:paraId="5D601E51" w14:textId="397DA034" w:rsidR="005B7828" w:rsidRDefault="005B7828">
      <w:pPr>
        <w:pStyle w:val="ListParagraph"/>
        <w:numPr>
          <w:ilvl w:val="0"/>
          <w:numId w:val="18"/>
        </w:numPr>
      </w:pPr>
      <w:r>
        <w:t>Tương lai: dùng cách giải quyết như hiện tại</w:t>
      </w:r>
      <w:r w:rsidR="00E43287">
        <w:t>.</w:t>
      </w:r>
    </w:p>
    <w:p w14:paraId="65937376" w14:textId="77777777" w:rsidR="00553579" w:rsidRPr="00391775" w:rsidRDefault="00553579" w:rsidP="00391775">
      <w:pPr>
        <w:pStyle w:val="Paragraph2"/>
        <w:ind w:left="0"/>
        <w:rPr>
          <w:b/>
          <w:bCs/>
        </w:rPr>
      </w:pPr>
      <w:r w:rsidRPr="00391775">
        <w:rPr>
          <w:b/>
          <w:bCs/>
        </w:rPr>
        <w:t>Khách hàng thay đổi yêu cầu</w:t>
      </w:r>
    </w:p>
    <w:p w14:paraId="2BB4B771" w14:textId="2377AC01" w:rsidR="005B7828" w:rsidRDefault="005B7828">
      <w:pPr>
        <w:pStyle w:val="ListParagraph"/>
        <w:numPr>
          <w:ilvl w:val="0"/>
          <w:numId w:val="19"/>
        </w:numPr>
      </w:pPr>
      <w:r>
        <w:t>Nguyên nhân: khách quan, từ phía khách hàng, khách hàng muốn thêm tính năng mới/ sửa đổi tính năng cũ</w:t>
      </w:r>
      <w:r w:rsidR="00E43287">
        <w:t>.</w:t>
      </w:r>
    </w:p>
    <w:p w14:paraId="1F187E3F" w14:textId="410E7649" w:rsidR="005B7828" w:rsidRDefault="005B7828">
      <w:pPr>
        <w:pStyle w:val="ListParagraph"/>
        <w:numPr>
          <w:ilvl w:val="0"/>
          <w:numId w:val="19"/>
        </w:numPr>
      </w:pPr>
      <w:r>
        <w:t>Đây là vấn đề mà stakeholder gặp phải</w:t>
      </w:r>
      <w:r w:rsidR="00E43287">
        <w:t>.</w:t>
      </w:r>
    </w:p>
    <w:p w14:paraId="3FFE2F3A" w14:textId="62DC92C7" w:rsidR="005B7828" w:rsidRDefault="005B7828">
      <w:pPr>
        <w:pStyle w:val="ListParagraph"/>
        <w:numPr>
          <w:ilvl w:val="0"/>
          <w:numId w:val="19"/>
        </w:numPr>
      </w:pPr>
      <w:r>
        <w:t>Cách giải quyết hiện tại: xác định các thành phần bị ảnh hưởng, sau đó điều chỉnh hệ thống</w:t>
      </w:r>
      <w:r w:rsidR="00E43287">
        <w:t>.</w:t>
      </w:r>
    </w:p>
    <w:p w14:paraId="227036A9" w14:textId="42F7C857" w:rsidR="005B7828" w:rsidRDefault="005B7828">
      <w:pPr>
        <w:pStyle w:val="ListParagraph"/>
        <w:numPr>
          <w:ilvl w:val="0"/>
          <w:numId w:val="19"/>
        </w:numPr>
      </w:pPr>
      <w:r>
        <w:t>Tương lai: dùng cách giải quyết như hiện tại</w:t>
      </w:r>
      <w:r w:rsidR="00E43287">
        <w:t>.</w:t>
      </w:r>
    </w:p>
    <w:p w14:paraId="555306C5" w14:textId="167C449A" w:rsidR="00955ADC" w:rsidRPr="00391775" w:rsidRDefault="00553579" w:rsidP="00391775">
      <w:pPr>
        <w:pStyle w:val="Paragraph2"/>
        <w:ind w:left="0"/>
        <w:rPr>
          <w:b/>
          <w:bCs/>
        </w:rPr>
      </w:pPr>
      <w:r w:rsidRPr="00391775">
        <w:rPr>
          <w:b/>
          <w:bCs/>
        </w:rPr>
        <w:t>Không đủ nhân lực</w:t>
      </w:r>
    </w:p>
    <w:p w14:paraId="156564CE" w14:textId="36CD8899" w:rsidR="005B7828" w:rsidRDefault="005B7828">
      <w:pPr>
        <w:pStyle w:val="ListParagraph"/>
        <w:numPr>
          <w:ilvl w:val="0"/>
          <w:numId w:val="20"/>
        </w:numPr>
      </w:pPr>
      <w:r>
        <w:t>Nguyên nhân: các vấn đề đột xuất xảy ra làm cho team thiếu người (ốm đau, bệnh tật,…)</w:t>
      </w:r>
      <w:r w:rsidR="00E43287">
        <w:t>.</w:t>
      </w:r>
    </w:p>
    <w:p w14:paraId="6FBEABB4" w14:textId="05FE2B01" w:rsidR="005B7828" w:rsidRDefault="005B7828">
      <w:pPr>
        <w:pStyle w:val="ListParagraph"/>
        <w:numPr>
          <w:ilvl w:val="0"/>
          <w:numId w:val="20"/>
        </w:numPr>
      </w:pPr>
      <w:r>
        <w:t>Đây là vấn đề mà stakeholder gặp phải</w:t>
      </w:r>
      <w:r w:rsidR="00E43287">
        <w:t>.</w:t>
      </w:r>
    </w:p>
    <w:p w14:paraId="2CC53F96" w14:textId="02C47B8A" w:rsidR="005B7828" w:rsidRDefault="005B7828">
      <w:pPr>
        <w:pStyle w:val="ListParagraph"/>
        <w:numPr>
          <w:ilvl w:val="0"/>
          <w:numId w:val="20"/>
        </w:numPr>
      </w:pPr>
      <w:r>
        <w:t>Cách giải quyết hiện tại: ghi chú tài liệu rõ ràng, theo dõi lịch trình thường xuyên</w:t>
      </w:r>
      <w:r w:rsidR="00E43287">
        <w:t>.</w:t>
      </w:r>
    </w:p>
    <w:p w14:paraId="217C27A7" w14:textId="75C333CB" w:rsidR="005B7828" w:rsidRDefault="005B7828">
      <w:pPr>
        <w:pStyle w:val="ListParagraph"/>
        <w:numPr>
          <w:ilvl w:val="0"/>
          <w:numId w:val="20"/>
        </w:numPr>
      </w:pPr>
      <w:r>
        <w:t>Tương lai, ngoài cách giải quyết như hiện tại, cần trainning một vài thành viên dự phòng sử dụng trong các trường hợp khẩn cấp.</w:t>
      </w:r>
    </w:p>
    <w:p w14:paraId="6D37944C" w14:textId="77777777" w:rsidR="00955ADC" w:rsidRDefault="00000000">
      <w:pPr>
        <w:pStyle w:val="Heading1"/>
      </w:pPr>
      <w:bookmarkStart w:id="32" w:name="_Toc379183604"/>
      <w:bookmarkStart w:id="33" w:name="_Toc138280168"/>
      <w:bookmarkEnd w:id="30"/>
      <w:bookmarkEnd w:id="31"/>
      <w:r>
        <w:t>Assessing Your Solution (if applicable)</w:t>
      </w:r>
      <w:bookmarkEnd w:id="32"/>
      <w:bookmarkEnd w:id="33"/>
    </w:p>
    <w:p w14:paraId="43BE699F" w14:textId="46C41D1F" w:rsidR="00955ADC" w:rsidRDefault="005B7828">
      <w:pPr>
        <w:pStyle w:val="ListParagraph"/>
        <w:numPr>
          <w:ilvl w:val="0"/>
          <w:numId w:val="21"/>
        </w:numPr>
      </w:pPr>
      <w:bookmarkStart w:id="34" w:name="_Toc431207026"/>
      <w:r>
        <w:t>Có nguồn vốn dự phòng</w:t>
      </w:r>
      <w:r w:rsidR="00E43287">
        <w:t>.</w:t>
      </w:r>
    </w:p>
    <w:p w14:paraId="7AE6D106" w14:textId="6C9E0CBF" w:rsidR="00955ADC" w:rsidRDefault="005B7828">
      <w:pPr>
        <w:pStyle w:val="ListParagraph"/>
        <w:numPr>
          <w:ilvl w:val="0"/>
          <w:numId w:val="21"/>
        </w:numPr>
      </w:pPr>
      <w:r>
        <w:t>Có đội ngũ lập trình viên dự phòng</w:t>
      </w:r>
      <w:r w:rsidR="00E43287">
        <w:t>.</w:t>
      </w:r>
    </w:p>
    <w:p w14:paraId="472E20E4" w14:textId="065BEE1B" w:rsidR="005B7828" w:rsidRDefault="005B7828">
      <w:pPr>
        <w:pStyle w:val="ListParagraph"/>
        <w:numPr>
          <w:ilvl w:val="0"/>
          <w:numId w:val="21"/>
        </w:numPr>
      </w:pPr>
      <w:r>
        <w:t>Có một project manager tốt để có thể chăm sóc team dev tốt hơn</w:t>
      </w:r>
      <w:r w:rsidR="00E43287">
        <w:t>.</w:t>
      </w:r>
    </w:p>
    <w:p w14:paraId="55AAEA28" w14:textId="0FCA38E2" w:rsidR="00955ADC" w:rsidRDefault="005B7828">
      <w:pPr>
        <w:pStyle w:val="ListParagraph"/>
        <w:numPr>
          <w:ilvl w:val="0"/>
          <w:numId w:val="21"/>
        </w:numPr>
      </w:pPr>
      <w:r>
        <w:t>Đầu tư vào trainning team để chất lượng, năng suất của team dev ngày càng được nâng cao</w:t>
      </w:r>
      <w:r w:rsidR="00E43287">
        <w:t>.</w:t>
      </w:r>
    </w:p>
    <w:p w14:paraId="18E5F439" w14:textId="77777777" w:rsidR="00955ADC" w:rsidRDefault="00000000">
      <w:pPr>
        <w:pStyle w:val="Heading1"/>
      </w:pPr>
      <w:bookmarkStart w:id="35" w:name="_Toc379183605"/>
      <w:bookmarkStart w:id="36" w:name="_Toc138280169"/>
      <w:bookmarkEnd w:id="34"/>
      <w:r>
        <w:t>Assessing the Opportunity</w:t>
      </w:r>
      <w:bookmarkEnd w:id="35"/>
      <w:bookmarkEnd w:id="36"/>
    </w:p>
    <w:p w14:paraId="48D6F391" w14:textId="5022857C" w:rsidR="00955ADC" w:rsidRDefault="005B7828">
      <w:pPr>
        <w:pStyle w:val="ListParagraph"/>
        <w:numPr>
          <w:ilvl w:val="0"/>
          <w:numId w:val="22"/>
        </w:numPr>
      </w:pPr>
      <w:bookmarkStart w:id="37" w:name="_Toc431207028"/>
      <w:r>
        <w:t xml:space="preserve">Có 2 loại người sử dụng ứng dụng là người dùng có nhu cầu tìm kiếm quán ăn và người bán có nhu cầu </w:t>
      </w:r>
      <w:r>
        <w:lastRenderedPageBreak/>
        <w:t xml:space="preserve">quảng bá sản phầm của mình đến nhiều đối tượng khách hàng hơn. </w:t>
      </w:r>
    </w:p>
    <w:p w14:paraId="794AD8BD" w14:textId="5BF4FCFB" w:rsidR="00955ADC" w:rsidRDefault="005B7828">
      <w:pPr>
        <w:pStyle w:val="ListParagraph"/>
        <w:numPr>
          <w:ilvl w:val="0"/>
          <w:numId w:val="22"/>
        </w:numPr>
      </w:pPr>
      <w:r>
        <w:t>Số lượng người mong muốn là 15,000 đến 30,000 người</w:t>
      </w:r>
      <w:r w:rsidR="00E43287">
        <w:t>.</w:t>
      </w:r>
    </w:p>
    <w:p w14:paraId="61B398F4" w14:textId="77777777" w:rsidR="005B7828" w:rsidRDefault="005B7828">
      <w:pPr>
        <w:pStyle w:val="ListParagraph"/>
        <w:numPr>
          <w:ilvl w:val="0"/>
          <w:numId w:val="22"/>
        </w:numPr>
      </w:pPr>
      <w:r>
        <w:t>Ứng dụng được đánh giá là thành công khi:</w:t>
      </w:r>
    </w:p>
    <w:p w14:paraId="68409DFF" w14:textId="609A22F1" w:rsidR="005B7828" w:rsidRDefault="005B7828">
      <w:pPr>
        <w:pStyle w:val="ListParagraph"/>
        <w:numPr>
          <w:ilvl w:val="1"/>
          <w:numId w:val="22"/>
        </w:numPr>
      </w:pPr>
      <w:r>
        <w:t>Hoạt động ổn định vào những giờ cao điểm</w:t>
      </w:r>
      <w:r w:rsidR="00E43287">
        <w:t>.</w:t>
      </w:r>
    </w:p>
    <w:p w14:paraId="2A88E198" w14:textId="143B57C3" w:rsidR="005B7828" w:rsidRDefault="005B7828">
      <w:pPr>
        <w:pStyle w:val="ListParagraph"/>
        <w:numPr>
          <w:ilvl w:val="1"/>
          <w:numId w:val="22"/>
        </w:numPr>
      </w:pPr>
      <w:r>
        <w:t>Các chức năng hoạt động chính xác với mục tiêu đề ra</w:t>
      </w:r>
      <w:r w:rsidR="00E43287">
        <w:t>.</w:t>
      </w:r>
    </w:p>
    <w:p w14:paraId="4ECB8062" w14:textId="43A29002" w:rsidR="005B7828" w:rsidRDefault="005B7828">
      <w:pPr>
        <w:pStyle w:val="ListParagraph"/>
        <w:numPr>
          <w:ilvl w:val="1"/>
          <w:numId w:val="22"/>
        </w:numPr>
      </w:pPr>
      <w:r>
        <w:t>Ít xảy ra lỗi trong quá trình sử dụng</w:t>
      </w:r>
      <w:r w:rsidR="00E43287">
        <w:t>.</w:t>
      </w:r>
    </w:p>
    <w:p w14:paraId="2A30ACA9" w14:textId="4E7B7118" w:rsidR="005B7828" w:rsidRDefault="005B7828">
      <w:pPr>
        <w:pStyle w:val="ListParagraph"/>
        <w:numPr>
          <w:ilvl w:val="1"/>
          <w:numId w:val="22"/>
        </w:numPr>
      </w:pPr>
      <w:r>
        <w:t>Số lượt tải về và số lượng người sử dụng lớn</w:t>
      </w:r>
      <w:r w:rsidR="00E43287">
        <w:t>.</w:t>
      </w:r>
    </w:p>
    <w:p w14:paraId="4769CD69" w14:textId="70AE93C9" w:rsidR="00955ADC" w:rsidRDefault="005B7828">
      <w:pPr>
        <w:pStyle w:val="ListParagraph"/>
        <w:numPr>
          <w:ilvl w:val="1"/>
          <w:numId w:val="22"/>
        </w:numPr>
      </w:pPr>
      <w:r>
        <w:t xml:space="preserve">Giao diện thân thiện với người dùng, dễ sử dụng </w:t>
      </w:r>
      <w:r w:rsidR="00E43287">
        <w:t>.</w:t>
      </w:r>
    </w:p>
    <w:p w14:paraId="40FA0DA3" w14:textId="77777777" w:rsidR="00955ADC" w:rsidRDefault="00000000">
      <w:pPr>
        <w:pStyle w:val="Heading1"/>
      </w:pPr>
      <w:bookmarkStart w:id="38" w:name="_Toc379183606"/>
      <w:bookmarkStart w:id="39" w:name="_Toc138280170"/>
      <w:bookmarkEnd w:id="37"/>
      <w:r>
        <w:t>Assessing Reliability, Performance, and Support Needs</w:t>
      </w:r>
      <w:bookmarkEnd w:id="38"/>
      <w:bookmarkEnd w:id="39"/>
    </w:p>
    <w:p w14:paraId="559F81C0" w14:textId="74687FB3" w:rsidR="00E43287" w:rsidRDefault="00E43287">
      <w:pPr>
        <w:pStyle w:val="ListParagraph"/>
        <w:numPr>
          <w:ilvl w:val="0"/>
          <w:numId w:val="23"/>
        </w:numPr>
      </w:pPr>
      <w:r>
        <w:t>Trong thời gian sử dụng, ứng dụng không chiếm quá nhiều bộ nhớ RAM của máy, không xảy ra tình trạng treo trình duyệt.</w:t>
      </w:r>
    </w:p>
    <w:p w14:paraId="504AEAB3" w14:textId="67F7F5A1" w:rsidR="00955ADC" w:rsidRDefault="00E43287">
      <w:pPr>
        <w:pStyle w:val="ListParagraph"/>
        <w:numPr>
          <w:ilvl w:val="0"/>
          <w:numId w:val="23"/>
        </w:numPr>
      </w:pPr>
      <w:r>
        <w:t>Ứng dụng có thể chạy ổn định sau 2 năm phát hành.</w:t>
      </w:r>
    </w:p>
    <w:p w14:paraId="4EB2C9CA" w14:textId="732300F1" w:rsidR="00955ADC" w:rsidRDefault="00E43287">
      <w:pPr>
        <w:pStyle w:val="ListParagraph"/>
        <w:numPr>
          <w:ilvl w:val="0"/>
          <w:numId w:val="23"/>
        </w:numPr>
      </w:pPr>
      <w:r>
        <w:t>Ứng dụng cho phép nhiều người truy cập cùng 1 lúc, tốc độ ổn định, không tối ưu tốc độ, tuy nhiên thời gian chờ phải ở ngưỡng chấp nhận được.</w:t>
      </w:r>
    </w:p>
    <w:p w14:paraId="21E1BC14" w14:textId="20E80B06" w:rsidR="00955ADC" w:rsidRDefault="00E43287">
      <w:pPr>
        <w:pStyle w:val="ListParagraph"/>
        <w:numPr>
          <w:ilvl w:val="0"/>
          <w:numId w:val="23"/>
        </w:numPr>
      </w:pPr>
      <w:r>
        <w:t>Các thông tin cá nhân của người dùng: số điện thoại, họ tên, địa chỉ,… được bảo mật tuyệt đối và chỉ sử dụng trong phạm vi của ứng dụng.</w:t>
      </w:r>
    </w:p>
    <w:p w14:paraId="597CE53D" w14:textId="1C49647B" w:rsidR="00955ADC" w:rsidRDefault="00E43287">
      <w:pPr>
        <w:pStyle w:val="ListParagraph"/>
        <w:numPr>
          <w:ilvl w:val="0"/>
          <w:numId w:val="23"/>
        </w:numPr>
      </w:pPr>
      <w:r>
        <w:t>Ứng dụng được sử dụng trực tiếp khi vào trang web chính thức.</w:t>
      </w:r>
    </w:p>
    <w:p w14:paraId="277341F5" w14:textId="3F0545D4" w:rsidR="00955ADC" w:rsidRDefault="00000000">
      <w:pPr>
        <w:pStyle w:val="Heading2"/>
      </w:pPr>
      <w:bookmarkStart w:id="40" w:name="_Toc138280171"/>
      <w:r>
        <w:t>Other Requirements</w:t>
      </w:r>
      <w:bookmarkEnd w:id="40"/>
    </w:p>
    <w:p w14:paraId="658E1A36" w14:textId="7F1639F5" w:rsidR="00955ADC" w:rsidRDefault="00E43287" w:rsidP="001B6273">
      <w:r>
        <w:t>Giao điện thân thiện, thời gian thích nghi với ứng dụng ngắn. Tốc độ tải nội dung ở mức chấp nhận được.</w:t>
      </w:r>
    </w:p>
    <w:p w14:paraId="179069E7" w14:textId="77777777" w:rsidR="00955ADC" w:rsidRDefault="00000000">
      <w:pPr>
        <w:pStyle w:val="Heading1"/>
      </w:pPr>
      <w:bookmarkStart w:id="41" w:name="_Toc138280172"/>
      <w:r>
        <w:t>Wrap-Up</w:t>
      </w:r>
      <w:bookmarkEnd w:id="41"/>
    </w:p>
    <w:p w14:paraId="5061EE1A" w14:textId="66D458EC" w:rsidR="00955ADC" w:rsidRPr="00E43287" w:rsidRDefault="00E43287" w:rsidP="001B6273">
      <w:r>
        <w:t>Bên liên quan của nhóm 11 – Next Gen sẵn lòng tham gia vào buổi họp đánh giá và xác nhận yêu cầu.</w:t>
      </w:r>
    </w:p>
    <w:p w14:paraId="57F82E04" w14:textId="77777777" w:rsidR="00955ADC" w:rsidRDefault="00000000">
      <w:pPr>
        <w:pStyle w:val="Heading1"/>
      </w:pPr>
      <w:bookmarkStart w:id="42" w:name="_Toc138280173"/>
      <w:r>
        <w:t>Analyst’s Summary</w:t>
      </w:r>
      <w:bookmarkEnd w:id="42"/>
    </w:p>
    <w:p w14:paraId="0CD628CD" w14:textId="4533E64C" w:rsidR="00955ADC" w:rsidRDefault="00E43287">
      <w:pPr>
        <w:pStyle w:val="ListParagraph"/>
        <w:numPr>
          <w:ilvl w:val="0"/>
          <w:numId w:val="7"/>
        </w:numPr>
      </w:pPr>
      <w:r>
        <w:t>Ước lượng công việc không chính xác.</w:t>
      </w:r>
    </w:p>
    <w:p w14:paraId="0EE7EA5C" w14:textId="685CC984" w:rsidR="00955ADC" w:rsidRDefault="00E43287">
      <w:pPr>
        <w:pStyle w:val="ListParagraph"/>
        <w:numPr>
          <w:ilvl w:val="0"/>
          <w:numId w:val="7"/>
        </w:numPr>
      </w:pPr>
      <w:r>
        <w:t>Khách hàng thay đổi yêu cầu.</w:t>
      </w:r>
    </w:p>
    <w:p w14:paraId="67258BA9" w14:textId="1ACBB7A5" w:rsidR="00075BE0" w:rsidRDefault="00E43287">
      <w:pPr>
        <w:pStyle w:val="ListParagraph"/>
        <w:numPr>
          <w:ilvl w:val="0"/>
          <w:numId w:val="7"/>
        </w:numPr>
      </w:pPr>
      <w:r>
        <w:t>Không đủ nhân lực.</w:t>
      </w:r>
    </w:p>
    <w:sectPr w:rsidR="00075BE0">
      <w:headerReference w:type="default"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A903C" w14:textId="77777777" w:rsidR="00AC3E7A" w:rsidRDefault="00AC3E7A">
      <w:pPr>
        <w:spacing w:line="240" w:lineRule="auto"/>
      </w:pPr>
      <w:r>
        <w:separator/>
      </w:r>
    </w:p>
  </w:endnote>
  <w:endnote w:type="continuationSeparator" w:id="0">
    <w:p w14:paraId="50994047" w14:textId="77777777" w:rsidR="00AC3E7A" w:rsidRDefault="00AC3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C374" w14:textId="77777777" w:rsidR="00955ADC" w:rsidRDefault="0000000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6A159A" w14:textId="77777777" w:rsidR="00955ADC" w:rsidRDefault="00955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55ADC" w14:paraId="4BF12959" w14:textId="77777777">
      <w:tc>
        <w:tcPr>
          <w:tcW w:w="3162" w:type="dxa"/>
          <w:tcBorders>
            <w:top w:val="nil"/>
            <w:left w:val="nil"/>
            <w:bottom w:val="nil"/>
            <w:right w:val="nil"/>
          </w:tcBorders>
        </w:tcPr>
        <w:p w14:paraId="3ABFAFC8" w14:textId="77777777" w:rsidR="00955ADC" w:rsidRDefault="00000000">
          <w:pPr>
            <w:ind w:right="360"/>
            <w:rPr>
              <w:sz w:val="24"/>
            </w:rPr>
          </w:pPr>
          <w:r>
            <w:t>Confidential</w:t>
          </w:r>
        </w:p>
      </w:tc>
      <w:tc>
        <w:tcPr>
          <w:tcW w:w="3162" w:type="dxa"/>
          <w:tcBorders>
            <w:top w:val="nil"/>
            <w:left w:val="nil"/>
            <w:bottom w:val="nil"/>
            <w:right w:val="nil"/>
          </w:tcBorders>
        </w:tcPr>
        <w:p w14:paraId="66C75B61" w14:textId="0FB38B0A" w:rsidR="00955ADC" w:rsidRDefault="00000000">
          <w:pPr>
            <w:jc w:val="center"/>
          </w:pPr>
          <w:r>
            <w:fldChar w:fldCharType="begin"/>
          </w:r>
          <w:r>
            <w:instrText>symbol 211 \f "Symbol" \s 10</w:instrText>
          </w:r>
          <w:r>
            <w:fldChar w:fldCharType="separate"/>
          </w:r>
          <w:r>
            <w:rPr>
              <w:rFonts w:ascii="Symbol" w:hAnsi="Symbol"/>
            </w:rPr>
            <w:t>Ó</w:t>
          </w:r>
          <w:r>
            <w:fldChar w:fldCharType="end"/>
          </w:r>
          <w:fldSimple w:instr="DOCPROPERTY &quot;Company&quot;  \* MERGEFORMAT">
            <w:r w:rsidR="009F2C68">
              <w:t>Next Gen</w:t>
            </w:r>
          </w:fldSimple>
          <w:r>
            <w:t xml:space="preserve">, </w:t>
          </w:r>
          <w:r>
            <w:fldChar w:fldCharType="begin"/>
          </w:r>
          <w:r>
            <w:instrText xml:space="preserve"> DATE \@ "yyyy" </w:instrText>
          </w:r>
          <w:r>
            <w:fldChar w:fldCharType="separate"/>
          </w:r>
          <w:r w:rsidR="001B6273">
            <w:rPr>
              <w:noProof/>
            </w:rPr>
            <w:t>2023</w:t>
          </w:r>
          <w:r>
            <w:fldChar w:fldCharType="end"/>
          </w:r>
        </w:p>
      </w:tc>
      <w:tc>
        <w:tcPr>
          <w:tcW w:w="3162" w:type="dxa"/>
          <w:tcBorders>
            <w:top w:val="nil"/>
            <w:left w:val="nil"/>
            <w:bottom w:val="nil"/>
            <w:right w:val="nil"/>
          </w:tcBorders>
        </w:tcPr>
        <w:p w14:paraId="09097C45" w14:textId="77777777" w:rsidR="00955ADC"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7DCC23B4" w14:textId="77777777" w:rsidR="00955ADC" w:rsidRDefault="00955A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815B" w14:textId="77777777" w:rsidR="00955ADC" w:rsidRDefault="00955ADC">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C179" w14:textId="77777777" w:rsidR="00AC3E7A" w:rsidRDefault="00AC3E7A">
      <w:pPr>
        <w:spacing w:line="240" w:lineRule="auto"/>
      </w:pPr>
      <w:r>
        <w:separator/>
      </w:r>
    </w:p>
  </w:footnote>
  <w:footnote w:type="continuationSeparator" w:id="0">
    <w:p w14:paraId="2D965F17" w14:textId="77777777" w:rsidR="00AC3E7A" w:rsidRDefault="00AC3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9AB1" w14:textId="77777777" w:rsidR="00955ADC" w:rsidRDefault="00955ADC">
    <w:pPr>
      <w:rPr>
        <w:sz w:val="24"/>
      </w:rPr>
    </w:pPr>
  </w:p>
  <w:p w14:paraId="7B721DD6" w14:textId="77777777" w:rsidR="00955ADC" w:rsidRDefault="00955ADC">
    <w:pPr>
      <w:pBdr>
        <w:top w:val="single" w:sz="6" w:space="1" w:color="auto"/>
      </w:pBdr>
      <w:rPr>
        <w:sz w:val="24"/>
      </w:rPr>
    </w:pPr>
  </w:p>
  <w:p w14:paraId="63EF9B04" w14:textId="50E1DA66" w:rsidR="00955ADC"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2C68">
      <w:rPr>
        <w:rFonts w:ascii="Arial" w:hAnsi="Arial"/>
        <w:b/>
        <w:sz w:val="36"/>
      </w:rPr>
      <w:t>Next Gen</w:t>
    </w:r>
    <w:r>
      <w:rPr>
        <w:rFonts w:ascii="Arial" w:hAnsi="Arial"/>
        <w:b/>
        <w:sz w:val="36"/>
      </w:rPr>
      <w:fldChar w:fldCharType="end"/>
    </w:r>
  </w:p>
  <w:p w14:paraId="7A1AE774" w14:textId="77777777" w:rsidR="00955ADC" w:rsidRDefault="00955ADC">
    <w:pPr>
      <w:pBdr>
        <w:bottom w:val="single" w:sz="6" w:space="1" w:color="auto"/>
      </w:pBdr>
      <w:jc w:val="right"/>
      <w:rPr>
        <w:sz w:val="24"/>
      </w:rPr>
    </w:pPr>
  </w:p>
  <w:p w14:paraId="752E48C5" w14:textId="77777777" w:rsidR="00955ADC" w:rsidRDefault="00955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55ADC" w14:paraId="606E3C87" w14:textId="77777777">
      <w:tc>
        <w:tcPr>
          <w:tcW w:w="6379" w:type="dxa"/>
        </w:tcPr>
        <w:p w14:paraId="14063D20" w14:textId="59E78683" w:rsidR="00955ADC" w:rsidRDefault="00000000">
          <w:fldSimple w:instr="subject  \* Mergeformat">
            <w:r w:rsidR="0012651C">
              <w:t>Food Guide</w:t>
            </w:r>
          </w:fldSimple>
        </w:p>
      </w:tc>
      <w:tc>
        <w:tcPr>
          <w:tcW w:w="3179" w:type="dxa"/>
        </w:tcPr>
        <w:p w14:paraId="4E63A999" w14:textId="77777777" w:rsidR="00955ADC" w:rsidRDefault="00000000">
          <w:pPr>
            <w:tabs>
              <w:tab w:val="left" w:pos="1135"/>
            </w:tabs>
            <w:spacing w:before="40"/>
            <w:ind w:right="68"/>
          </w:pPr>
          <w:r>
            <w:t xml:space="preserve">  Version:           &lt;1.0&gt;</w:t>
          </w:r>
        </w:p>
      </w:tc>
    </w:tr>
    <w:tr w:rsidR="00955ADC" w14:paraId="3D23D54E" w14:textId="77777777">
      <w:tc>
        <w:tcPr>
          <w:tcW w:w="6379" w:type="dxa"/>
        </w:tcPr>
        <w:p w14:paraId="0015011B" w14:textId="2758CBF6" w:rsidR="00955ADC" w:rsidRDefault="00000000">
          <w:fldSimple w:instr="title  \* Mergeformat">
            <w:r w:rsidR="0012651C">
              <w:t>Stakeholder Requests</w:t>
            </w:r>
          </w:fldSimple>
        </w:p>
      </w:tc>
      <w:tc>
        <w:tcPr>
          <w:tcW w:w="3179" w:type="dxa"/>
        </w:tcPr>
        <w:p w14:paraId="40D8182A" w14:textId="64771188" w:rsidR="00955ADC" w:rsidRDefault="00000000">
          <w:r>
            <w:t xml:space="preserve">  Date:  </w:t>
          </w:r>
          <w:r w:rsidR="0012651C">
            <w:t>03</w:t>
          </w:r>
          <w:r>
            <w:t>/</w:t>
          </w:r>
          <w:r w:rsidR="0012651C">
            <w:t>Apr</w:t>
          </w:r>
          <w:r>
            <w:t>/</w:t>
          </w:r>
          <w:r w:rsidR="0012651C">
            <w:t>23</w:t>
          </w:r>
        </w:p>
      </w:tc>
    </w:tr>
    <w:tr w:rsidR="00955ADC" w14:paraId="794FBE55" w14:textId="77777777">
      <w:tc>
        <w:tcPr>
          <w:tcW w:w="9558" w:type="dxa"/>
          <w:gridSpan w:val="2"/>
        </w:tcPr>
        <w:p w14:paraId="22BAF4D8" w14:textId="77777777" w:rsidR="00955ADC" w:rsidRDefault="00000000">
          <w:r>
            <w:t>&lt;document identifier&gt;</w:t>
          </w:r>
        </w:p>
      </w:tc>
    </w:tr>
  </w:tbl>
  <w:p w14:paraId="0345C81B" w14:textId="77777777" w:rsidR="00955ADC" w:rsidRDefault="0095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E735" w14:textId="77777777" w:rsidR="00955ADC" w:rsidRDefault="00955ADC">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93C10"/>
    <w:multiLevelType w:val="hybridMultilevel"/>
    <w:tmpl w:val="F5A8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D2234"/>
    <w:multiLevelType w:val="hybridMultilevel"/>
    <w:tmpl w:val="CBA6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F2E16"/>
    <w:multiLevelType w:val="hybridMultilevel"/>
    <w:tmpl w:val="5A60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C6D02"/>
    <w:multiLevelType w:val="hybridMultilevel"/>
    <w:tmpl w:val="83C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97A5C"/>
    <w:multiLevelType w:val="hybridMultilevel"/>
    <w:tmpl w:val="0012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858FD"/>
    <w:multiLevelType w:val="hybridMultilevel"/>
    <w:tmpl w:val="3A90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6033E"/>
    <w:multiLevelType w:val="hybridMultilevel"/>
    <w:tmpl w:val="591AC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C505C"/>
    <w:multiLevelType w:val="multilevel"/>
    <w:tmpl w:val="39AAADA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5D750B1"/>
    <w:multiLevelType w:val="hybridMultilevel"/>
    <w:tmpl w:val="BB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97D25"/>
    <w:multiLevelType w:val="hybridMultilevel"/>
    <w:tmpl w:val="7ABA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67A60"/>
    <w:multiLevelType w:val="hybridMultilevel"/>
    <w:tmpl w:val="1BA8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43F05"/>
    <w:multiLevelType w:val="hybridMultilevel"/>
    <w:tmpl w:val="B4AC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C5FD1"/>
    <w:multiLevelType w:val="hybridMultilevel"/>
    <w:tmpl w:val="62F0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C6647"/>
    <w:multiLevelType w:val="hybridMultilevel"/>
    <w:tmpl w:val="DD4C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86374"/>
    <w:multiLevelType w:val="hybridMultilevel"/>
    <w:tmpl w:val="67D8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B1B24"/>
    <w:multiLevelType w:val="hybridMultilevel"/>
    <w:tmpl w:val="BCA8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62507"/>
    <w:multiLevelType w:val="hybridMultilevel"/>
    <w:tmpl w:val="593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B49EA"/>
    <w:multiLevelType w:val="hybridMultilevel"/>
    <w:tmpl w:val="9FF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D686D"/>
    <w:multiLevelType w:val="hybridMultilevel"/>
    <w:tmpl w:val="D126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168F0"/>
    <w:multiLevelType w:val="hybridMultilevel"/>
    <w:tmpl w:val="17EA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D2417"/>
    <w:multiLevelType w:val="hybridMultilevel"/>
    <w:tmpl w:val="9A66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33EB3"/>
    <w:multiLevelType w:val="hybridMultilevel"/>
    <w:tmpl w:val="226A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914868">
    <w:abstractNumId w:val="0"/>
  </w:num>
  <w:num w:numId="2" w16cid:durableId="684291029">
    <w:abstractNumId w:val="8"/>
  </w:num>
  <w:num w:numId="3" w16cid:durableId="1895967980">
    <w:abstractNumId w:val="4"/>
  </w:num>
  <w:num w:numId="4" w16cid:durableId="1115557310">
    <w:abstractNumId w:val="17"/>
  </w:num>
  <w:num w:numId="5" w16cid:durableId="689336188">
    <w:abstractNumId w:val="13"/>
  </w:num>
  <w:num w:numId="6" w16cid:durableId="1195122327">
    <w:abstractNumId w:val="14"/>
  </w:num>
  <w:num w:numId="7" w16cid:durableId="1051078351">
    <w:abstractNumId w:val="1"/>
  </w:num>
  <w:num w:numId="8" w16cid:durableId="88702520">
    <w:abstractNumId w:val="3"/>
  </w:num>
  <w:num w:numId="9" w16cid:durableId="1833252611">
    <w:abstractNumId w:val="11"/>
  </w:num>
  <w:num w:numId="10" w16cid:durableId="1849371603">
    <w:abstractNumId w:val="20"/>
  </w:num>
  <w:num w:numId="11" w16cid:durableId="409163225">
    <w:abstractNumId w:val="9"/>
  </w:num>
  <w:num w:numId="12" w16cid:durableId="1928495027">
    <w:abstractNumId w:val="12"/>
  </w:num>
  <w:num w:numId="13" w16cid:durableId="212935363">
    <w:abstractNumId w:val="15"/>
  </w:num>
  <w:num w:numId="14" w16cid:durableId="919218274">
    <w:abstractNumId w:val="2"/>
  </w:num>
  <w:num w:numId="15" w16cid:durableId="511576911">
    <w:abstractNumId w:val="19"/>
  </w:num>
  <w:num w:numId="16" w16cid:durableId="729890029">
    <w:abstractNumId w:val="6"/>
  </w:num>
  <w:num w:numId="17" w16cid:durableId="1567648975">
    <w:abstractNumId w:val="5"/>
  </w:num>
  <w:num w:numId="18" w16cid:durableId="261571744">
    <w:abstractNumId w:val="21"/>
  </w:num>
  <w:num w:numId="19" w16cid:durableId="522861707">
    <w:abstractNumId w:val="18"/>
  </w:num>
  <w:num w:numId="20" w16cid:durableId="121268513">
    <w:abstractNumId w:val="16"/>
  </w:num>
  <w:num w:numId="21" w16cid:durableId="172690662">
    <w:abstractNumId w:val="22"/>
  </w:num>
  <w:num w:numId="22" w16cid:durableId="328795083">
    <w:abstractNumId w:val="7"/>
  </w:num>
  <w:num w:numId="23" w16cid:durableId="128237224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0"/>
    <w:rsid w:val="00001EB3"/>
    <w:rsid w:val="000741E6"/>
    <w:rsid w:val="00075BE0"/>
    <w:rsid w:val="0012651C"/>
    <w:rsid w:val="001B6273"/>
    <w:rsid w:val="0021124E"/>
    <w:rsid w:val="002E4E7F"/>
    <w:rsid w:val="00334732"/>
    <w:rsid w:val="00391775"/>
    <w:rsid w:val="00503D72"/>
    <w:rsid w:val="005147C9"/>
    <w:rsid w:val="00553579"/>
    <w:rsid w:val="005B7828"/>
    <w:rsid w:val="006B4349"/>
    <w:rsid w:val="00955ADC"/>
    <w:rsid w:val="009F2C68"/>
    <w:rsid w:val="00A22870"/>
    <w:rsid w:val="00AC3E7A"/>
    <w:rsid w:val="00CE4B4F"/>
    <w:rsid w:val="00E43287"/>
    <w:rsid w:val="00EC0EB5"/>
    <w:rsid w:val="00F146CC"/>
    <w:rsid w:val="00F56BE1"/>
    <w:rsid w:val="00FB110B"/>
    <w:rsid w:val="1D652B93"/>
    <w:rsid w:val="7671F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5089C"/>
  <w15:chartTrackingRefBased/>
  <w15:docId w15:val="{62743045-F423-4A55-B915-053FBEF6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2651C"/>
    <w:pPr>
      <w:spacing w:after="120"/>
      <w:ind w:left="720"/>
    </w:pPr>
    <w:rPr>
      <w:iCs/>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B6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HK6\YCPM\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EB441-A81E-4035-A80C-3DAC7D68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rup_stkreq.dot</Template>
  <TotalTime>6</TotalTime>
  <Pages>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Stakeholder Requests</vt:lpstr>
    </vt:vector>
  </TitlesOfParts>
  <Company>Next Gen</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Food Guide</dc:subject>
  <dc:creator>Ngô Quang Hưng</dc:creator>
  <cp:keywords/>
  <dc:description/>
  <cp:lastModifiedBy>LÂM QUANG DUY</cp:lastModifiedBy>
  <cp:revision>9</cp:revision>
  <cp:lastPrinted>1899-12-31T17:00:00Z</cp:lastPrinted>
  <dcterms:created xsi:type="dcterms:W3CDTF">2023-04-03T03:42:00Z</dcterms:created>
  <dcterms:modified xsi:type="dcterms:W3CDTF">2023-06-21T15:49:00Z</dcterms:modified>
</cp:coreProperties>
</file>